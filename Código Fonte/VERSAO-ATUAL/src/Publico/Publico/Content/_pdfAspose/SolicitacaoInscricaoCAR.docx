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43791F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196242" w:rsidRPr="00AC73DB" w:rsidTr="00863B5C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Nº. 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DE CONTROLE D</w:t>
            </w:r>
            <w:r w:rsidR="0087331A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</w:tr>
      <w:tr w:rsidR="00196242" w:rsidRPr="006735FF" w:rsidTr="0017599C">
        <w:trPr>
          <w:trHeight w:val="284"/>
        </w:trPr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6242" w:rsidRPr="00F07301" w:rsidRDefault="00F5313C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6242" w:rsidRPr="001F1BB5" w:rsidRDefault="00F5313C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7599C" w:rsidRPr="00AC73DB" w:rsidTr="00C44B63">
        <w:trPr>
          <w:trHeight w:val="180"/>
        </w:trPr>
        <w:tc>
          <w:tcPr>
            <w:tcW w:w="935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7599C" w:rsidRPr="00303379" w:rsidRDefault="0017599C" w:rsidP="007673A0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Registro n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o Sistema Nacional de Cadastro Ambiental Rural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- SICAR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: </w:t>
            </w:r>
          </w:p>
        </w:tc>
      </w:tr>
      <w:tr w:rsidR="0017599C" w:rsidRPr="006735FF" w:rsidTr="00781814">
        <w:trPr>
          <w:trHeight w:val="284"/>
        </w:trPr>
        <w:tc>
          <w:tcPr>
            <w:tcW w:w="935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17599C" w:rsidRPr="00303379" w:rsidRDefault="00054726" w:rsidP="0096704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17599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17599C"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17599C"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709"/>
        <w:gridCol w:w="274"/>
        <w:gridCol w:w="1285"/>
        <w:gridCol w:w="567"/>
        <w:gridCol w:w="1701"/>
        <w:gridCol w:w="1134"/>
      </w:tblGrid>
      <w:tr w:rsidR="003A600F" w:rsidRPr="00CA754E" w:rsidTr="003A600F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544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2126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83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3A600F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9859D9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9859D9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Dominialidade.TotalVegetacaoNativaHa  \* MERGEFORMAT </w:instrTex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9859D9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«Dominialidade.TotalVegetacaoNativaHa»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Pr="005B1274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C46ABA" w:rsidRDefault="00C46ABA" w:rsidP="00636589">
      <w:pPr>
        <w:rPr>
          <w:rFonts w:ascii="Arial Narrow" w:hAnsi="Arial Narrow"/>
          <w:sz w:val="10"/>
          <w:szCs w:val="10"/>
        </w:rPr>
      </w:pPr>
    </w:p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9A3222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76D" w:rsidRDefault="005E576D">
      <w:r>
        <w:separator/>
      </w:r>
    </w:p>
  </w:endnote>
  <w:endnote w:type="continuationSeparator" w:id="0">
    <w:p w:rsidR="005E576D" w:rsidRDefault="005E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7"/>
      <w:gridCol w:w="6224"/>
      <w:gridCol w:w="1256"/>
    </w:tblGrid>
    <w:tr w:rsidR="00BF5551" w:rsidRPr="00920209" w:rsidTr="00A32D4E">
      <w:trPr>
        <w:jc w:val="center"/>
      </w:trPr>
      <w:tc>
        <w:tcPr>
          <w:tcW w:w="1837" w:type="dxa"/>
          <w:vAlign w:val="center"/>
        </w:tcPr>
        <w:p w:rsidR="00BF5551" w:rsidRPr="00013D33" w:rsidRDefault="00013D33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begin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instrText xml:space="preserve"> MERGEFIELD  image:LogoSimlam  \* MERGEFORMAT </w:instrTex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separate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t>«image:LogoSimlam»</w: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end"/>
          </w:r>
        </w:p>
      </w:tc>
      <w:tc>
        <w:tcPr>
          <w:tcW w:w="6224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054726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054726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76D" w:rsidRDefault="005E576D">
      <w:r>
        <w:separator/>
      </w:r>
    </w:p>
  </w:footnote>
  <w:footnote w:type="continuationSeparator" w:id="0">
    <w:p w:rsidR="005E576D" w:rsidRDefault="005E5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5E576D" w:rsidP="005E3385">
          <w:pPr>
            <w:jc w:val="center"/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2" type="#_x0000_t136" style="position:absolute;left:0;text-align:left;margin-left:-195.05pt;margin-top:358.2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="00B6061E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B6061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51926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FE58E7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07F2F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4726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599C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2E10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277CD"/>
    <w:rsid w:val="00230067"/>
    <w:rsid w:val="002323BD"/>
    <w:rsid w:val="00233A4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3379"/>
    <w:rsid w:val="003054E4"/>
    <w:rsid w:val="00305B0F"/>
    <w:rsid w:val="00305C8C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91F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645"/>
    <w:rsid w:val="00472C68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3C2C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116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6D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45C1"/>
    <w:rsid w:val="0070498A"/>
    <w:rsid w:val="0070666A"/>
    <w:rsid w:val="00707899"/>
    <w:rsid w:val="007101AC"/>
    <w:rsid w:val="0071155E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3A0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727D"/>
    <w:rsid w:val="008321E3"/>
    <w:rsid w:val="008343CB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A69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A10"/>
    <w:rsid w:val="00A0781B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ABA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4C97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8DBF8BF8-9EF8-4D17-AAAE-8B80337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21</TotalTime>
  <Pages>1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Amanda Queiroz do Nascimento</cp:lastModifiedBy>
  <cp:revision>7</cp:revision>
  <cp:lastPrinted>2013-03-01T21:29:00Z</cp:lastPrinted>
  <dcterms:created xsi:type="dcterms:W3CDTF">2015-10-27T19:55:00Z</dcterms:created>
  <dcterms:modified xsi:type="dcterms:W3CDTF">2016-03-01T15:15:00Z</dcterms:modified>
</cp:coreProperties>
</file>