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89" w:rsidRPr="009A3222" w:rsidRDefault="004F2C81" w:rsidP="0063658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TableStart:Documento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«TableStart:Documento»</w:t>
      </w:r>
      <w:r>
        <w:rPr>
          <w:rFonts w:ascii="Arial Narrow" w:hAnsi="Arial Narrow"/>
          <w:sz w:val="10"/>
          <w:szCs w:val="10"/>
        </w:rPr>
        <w:fldChar w:fldCharType="end"/>
      </w:r>
    </w:p>
    <w:tbl>
      <w:tblPr>
        <w:tblW w:w="9356" w:type="dxa"/>
        <w:jc w:val="center"/>
        <w:tblLayout w:type="fixed"/>
        <w:tblLook w:val="01E0" w:firstRow="1" w:lastRow="1" w:firstColumn="1" w:lastColumn="1" w:noHBand="0" w:noVBand="0"/>
      </w:tblPr>
      <w:tblGrid>
        <w:gridCol w:w="9356"/>
      </w:tblGrid>
      <w:tr w:rsidR="00636589" w:rsidRPr="00405E27" w:rsidTr="00196242">
        <w:trPr>
          <w:trHeight w:val="497"/>
          <w:jc w:val="center"/>
        </w:trPr>
        <w:tc>
          <w:tcPr>
            <w:tcW w:w="9356" w:type="dxa"/>
            <w:shd w:val="clear" w:color="auto" w:fill="auto"/>
            <w:vAlign w:val="center"/>
          </w:tcPr>
          <w:p w:rsidR="00636589" w:rsidRPr="00FB41BD" w:rsidRDefault="00815697" w:rsidP="0043791F">
            <w:pPr>
              <w:tabs>
                <w:tab w:val="left" w:pos="1452"/>
              </w:tabs>
              <w:jc w:val="center"/>
              <w:rPr>
                <w:rFonts w:ascii="Arial Narrow" w:hAnsi="Arial Narrow" w:cs="Arial"/>
                <w:b/>
              </w:rPr>
            </w:pPr>
            <w:r w:rsidRPr="00FB41BD">
              <w:rPr>
                <w:rFonts w:ascii="Arial Narrow" w:hAnsi="Arial Narrow" w:cs="Arial"/>
                <w:b/>
              </w:rPr>
              <w:t>SOLICITAÇÃO</w:t>
            </w:r>
            <w:r w:rsidR="00BF5551" w:rsidRPr="00FB41BD">
              <w:rPr>
                <w:rFonts w:ascii="Arial Narrow" w:hAnsi="Arial Narrow" w:cs="Arial"/>
                <w:b/>
              </w:rPr>
              <w:t xml:space="preserve"> DE INSCRIÇÃO </w:t>
            </w:r>
            <w:r w:rsidRPr="00FB41BD">
              <w:rPr>
                <w:rFonts w:ascii="Arial Narrow" w:hAnsi="Arial Narrow" w:cs="Arial"/>
                <w:b/>
              </w:rPr>
              <w:t xml:space="preserve">NO CADASTRO AMBIENTAL RURAL - </w:t>
            </w:r>
            <w:r w:rsidR="00BF5551" w:rsidRPr="00FB41BD">
              <w:rPr>
                <w:rFonts w:ascii="Arial Narrow" w:hAnsi="Arial Narrow" w:cs="Arial"/>
                <w:b/>
              </w:rPr>
              <w:t>CAR</w:t>
            </w:r>
          </w:p>
        </w:tc>
      </w:tr>
    </w:tbl>
    <w:p w:rsidR="00636589" w:rsidRDefault="00636589" w:rsidP="00636589">
      <w:pPr>
        <w:rPr>
          <w:sz w:val="10"/>
          <w:szCs w:val="10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2339"/>
        <w:gridCol w:w="2339"/>
      </w:tblGrid>
      <w:tr w:rsidR="00F43ECF" w:rsidRPr="00AC73DB" w:rsidTr="0037432A">
        <w:trPr>
          <w:trHeight w:val="180"/>
        </w:trPr>
        <w:tc>
          <w:tcPr>
            <w:tcW w:w="4678" w:type="dxa"/>
            <w:shd w:val="clear" w:color="auto" w:fill="auto"/>
            <w:vAlign w:val="center"/>
          </w:tcPr>
          <w:p w:rsidR="00F43ECF" w:rsidRPr="00E422FC" w:rsidRDefault="00F43ECF" w:rsidP="0087331A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Nº. DE CONTROLE D</w:t>
            </w:r>
            <w: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A SOLICITAÇÃO</w:t>
            </w:r>
            <w:r w:rsidRPr="00E422FC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43ECF" w:rsidRPr="00E422FC" w:rsidRDefault="00F43ECF" w:rsidP="00B8315E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 w:rsidRPr="00E422FC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EMITIDO EM: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43ECF" w:rsidRPr="00E422FC" w:rsidRDefault="00F43ECF" w:rsidP="00B8315E">
            <w:pPr>
              <w:rPr>
                <w:rFonts w:ascii="Arial Narrow" w:hAnsi="Arial Narrow" w:cs="Arial"/>
                <w:b/>
                <w:color w:val="262626" w:themeColor="text1" w:themeTint="D9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REQUERIMENTO</w:t>
            </w:r>
            <w:r w:rsidRPr="00E422FC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</w:tr>
      <w:tr w:rsidR="00F43ECF" w:rsidRPr="006735FF" w:rsidTr="00F9701C">
        <w:trPr>
          <w:trHeight w:val="284"/>
        </w:trPr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43ECF" w:rsidRPr="00F07301" w:rsidRDefault="00F43ECF" w:rsidP="00B8315E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instrText xml:space="preserve"> MERGEFIELD  Numero  \* MERGEFORMAT </w:instrTex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/>
                <w:noProof/>
                <w:sz w:val="20"/>
                <w:szCs w:val="20"/>
              </w:rPr>
              <w:t>«Numero»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43ECF" w:rsidRPr="001F1BB5" w:rsidRDefault="00F43ECF" w:rsidP="00B8315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DataEmissao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«DataEmissao»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bookmarkStart w:id="0" w:name="_GoBack"/>
        <w:bookmarkEnd w:id="0"/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43ECF" w:rsidRPr="001F1BB5" w:rsidRDefault="00F43ECF" w:rsidP="00F43EC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</w:instrText>
            </w:r>
            <w:r>
              <w:rPr>
                <w:rFonts w:ascii="Arial Narrow" w:hAnsi="Arial Narrow"/>
                <w:sz w:val="20"/>
                <w:szCs w:val="20"/>
              </w:rPr>
              <w:instrText>RequerimentoNumero</w:instrText>
            </w:r>
            <w:r>
              <w:rPr>
                <w:rFonts w:ascii="Arial Narrow" w:hAnsi="Arial Narrow"/>
                <w:sz w:val="20"/>
                <w:szCs w:val="20"/>
              </w:rPr>
              <w:instrText xml:space="preserve">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RequerimentoNumero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17599C" w:rsidRPr="00AC73DB" w:rsidTr="00C44B63">
        <w:trPr>
          <w:trHeight w:val="180"/>
        </w:trPr>
        <w:tc>
          <w:tcPr>
            <w:tcW w:w="9356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17599C" w:rsidRPr="00303379" w:rsidRDefault="0017599C" w:rsidP="007673A0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303379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Nº de </w:t>
            </w:r>
            <w:r w:rsidR="007673A0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Registro n</w:t>
            </w:r>
            <w:r w:rsidRPr="00303379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o Sistema Nacional de Cadastro Ambiental Rural</w:t>
            </w:r>
            <w:r w:rsidR="007673A0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 - SICAR</w:t>
            </w:r>
            <w:r w:rsidRPr="00303379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: </w:t>
            </w:r>
          </w:p>
        </w:tc>
      </w:tr>
      <w:tr w:rsidR="0017599C" w:rsidRPr="006735FF" w:rsidTr="00781814">
        <w:trPr>
          <w:trHeight w:val="284"/>
        </w:trPr>
        <w:tc>
          <w:tcPr>
            <w:tcW w:w="9356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17599C" w:rsidRPr="00303379" w:rsidRDefault="00054726" w:rsidP="00967042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b/>
                <w:sz w:val="20"/>
                <w:szCs w:val="20"/>
              </w:rPr>
              <w:instrText xml:space="preserve"> MERGEFIELD  Sicar.NumeroSICAR  \* MERGEFORMAT </w:instrText>
            </w:r>
            <w:r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0"/>
                <w:szCs w:val="20"/>
              </w:rPr>
              <w:t>«Sicar.NumeroSICAR»</w:t>
            </w:r>
            <w:r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</w:tr>
    </w:tbl>
    <w:p w:rsidR="00196242" w:rsidRPr="00A32D4E" w:rsidRDefault="00196242" w:rsidP="00636589">
      <w:pPr>
        <w:rPr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DECLARANTE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2259"/>
        <w:gridCol w:w="2545"/>
        <w:gridCol w:w="2142"/>
      </w:tblGrid>
      <w:tr w:rsidR="00196242" w:rsidRPr="00CA754E" w:rsidTr="0067396F">
        <w:trPr>
          <w:trHeight w:val="168"/>
        </w:trPr>
        <w:tc>
          <w:tcPr>
            <w:tcW w:w="7214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NOME /RAZÃO SOCIAL:</w:t>
            </w:r>
          </w:p>
        </w:tc>
        <w:tc>
          <w:tcPr>
            <w:tcW w:w="2142" w:type="dxa"/>
            <w:tcBorders>
              <w:bottom w:val="nil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CPF/CNPJ:</w:t>
            </w:r>
          </w:p>
        </w:tc>
      </w:tr>
      <w:tr w:rsidR="00196242" w:rsidRPr="00196242" w:rsidTr="0067396F">
        <w:trPr>
          <w:trHeight w:val="284"/>
        </w:trPr>
        <w:tc>
          <w:tcPr>
            <w:tcW w:w="7214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7B03BD" w:rsidP="004B315D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instrText xml:space="preserve"> MERGEFIELD  Declarante.TipoTexto  \* MERGEFORMAT </w:instrTex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i/>
                <w:noProof/>
                <w:sz w:val="20"/>
                <w:szCs w:val="20"/>
              </w:rPr>
              <w:t>«Declarante.TipoTexto»</w:t>
            </w:r>
            <w:r>
              <w:rPr>
                <w:rFonts w:ascii="Arial Narrow" w:hAnsi="Arial Narrow" w:cs="Calibri"/>
                <w:bCs/>
                <w:i/>
                <w:sz w:val="20"/>
                <w:szCs w:val="20"/>
              </w:rPr>
              <w:fldChar w:fldCharType="end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DoisPontos  \* MERGEFORMAT </w:instrTex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4B315D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«DoisPontos»</w:t>
            </w:r>
            <w:r w:rsidR="004B315D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196242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Declarante.NomeRazaoSocial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«Declarante.NomeRazaoSocial»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23E2A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DeclaranteOutros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«DeclaranteOutros»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14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Declarante.CPFCNPJ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«Declarante.CPFCNPJ»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69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 xml:space="preserve">ENDEREÇO 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0F5443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Declarante.Endereco.Cep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«Declarante.Endereco.Cep»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Declarante.Endereco.Logradouro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«Declarante.Endereco.Logradouro»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196242" w:rsidRDefault="005D60EE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Pr="005A5C7F" w:rsidRDefault="005A5C7F" w:rsidP="005A5C7F">
            <w:pPr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</w:t>
            </w: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UF</w:t>
            </w:r>
            <w:r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:</w:t>
            </w:r>
          </w:p>
        </w:tc>
      </w:tr>
      <w:tr w:rsidR="005A5C7F" w:rsidRPr="00196242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5C7F" w:rsidRDefault="005D60EE" w:rsidP="0017599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«Declarante.Endereco.MunicipioTexto»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17599C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="0017599C">
              <w:rPr>
                <w:rFonts w:ascii="Arial Narrow" w:hAnsi="Arial Narrow" w:cs="Arial"/>
                <w:sz w:val="20"/>
                <w:szCs w:val="20"/>
              </w:rPr>
              <w:instrText xml:space="preserve"> MERGEFIELD  Declarante.Endereco.EstadoSigla  \* MERGEFORMAT </w:instrText>
            </w:r>
            <w:r w:rsidR="0017599C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17599C">
              <w:rPr>
                <w:rFonts w:ascii="Arial Narrow" w:hAnsi="Arial Narrow" w:cs="Arial"/>
                <w:noProof/>
                <w:sz w:val="20"/>
                <w:szCs w:val="20"/>
              </w:rPr>
              <w:t>«Declarante.Endereco.EstadoSigla»</w:t>
            </w:r>
            <w:r w:rsidR="0017599C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196242" w:rsidRPr="00CA754E" w:rsidRDefault="00196242" w:rsidP="00196242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 w:rsidRPr="00CA754E">
        <w:rPr>
          <w:rFonts w:ascii="Arial Narrow" w:hAnsi="Arial Narrow" w:cs="Calibri"/>
          <w:b/>
          <w:bCs/>
          <w:sz w:val="16"/>
          <w:szCs w:val="16"/>
        </w:rPr>
        <w:t>EMPREENDIMENTO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1559"/>
        <w:gridCol w:w="709"/>
        <w:gridCol w:w="567"/>
        <w:gridCol w:w="709"/>
        <w:gridCol w:w="274"/>
        <w:gridCol w:w="1285"/>
        <w:gridCol w:w="567"/>
        <w:gridCol w:w="1701"/>
        <w:gridCol w:w="1134"/>
      </w:tblGrid>
      <w:tr w:rsidR="003A600F" w:rsidRPr="00CA754E" w:rsidTr="003A600F">
        <w:trPr>
          <w:trHeight w:val="187"/>
        </w:trPr>
        <w:tc>
          <w:tcPr>
            <w:tcW w:w="851" w:type="dxa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5A5C7F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CÓDIGO</w:t>
            </w:r>
          </w:p>
        </w:tc>
        <w:tc>
          <w:tcPr>
            <w:tcW w:w="3544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3A600F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RAZÃO SOCIAL</w:t>
            </w: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/ DENOMINAÇÃO/ PROPRIEDADE/ IMÓVEL:</w:t>
            </w:r>
          </w:p>
        </w:tc>
        <w:tc>
          <w:tcPr>
            <w:tcW w:w="2126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CNPJ:</w:t>
            </w:r>
          </w:p>
        </w:tc>
        <w:tc>
          <w:tcPr>
            <w:tcW w:w="283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3A600F" w:rsidRPr="00CA754E" w:rsidRDefault="003A600F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CCIR:</w:t>
            </w:r>
          </w:p>
        </w:tc>
      </w:tr>
      <w:tr w:rsidR="003A600F" w:rsidRPr="00D91214" w:rsidTr="003A600F">
        <w:trPr>
          <w:trHeight w:val="284"/>
        </w:trPr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Empreendimento.Codigo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«Empreendimento.Codigo»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3A600F">
            <w:pPr>
              <w:ind w:left="242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Empreendimento.NomeRazao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«Empreendimento.NomeRazao»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Empreendimento.CNPJ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«Empreendimento.CNPJ»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3A600F" w:rsidRPr="00D91214" w:rsidRDefault="003A600F" w:rsidP="008A51A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Dominialidade.NumeroCCIRStragg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«Dominialidade.NumeroCCIRStragg»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196242" w:rsidRPr="002C5808" w:rsidTr="00F9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0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96242" w:rsidRPr="002C5808" w:rsidRDefault="00196242" w:rsidP="00B8315E">
            <w:pPr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2C5808">
              <w:rPr>
                <w:rFonts w:ascii="Arial Narrow" w:hAnsi="Arial Narrow" w:cs="Arial"/>
                <w:b/>
                <w:sz w:val="14"/>
                <w:szCs w:val="14"/>
              </w:rPr>
              <w:t>LOCALIZAÇÃO DO EMPREENDIMENTO</w:t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CEP:</w:t>
            </w:r>
          </w:p>
        </w:tc>
        <w:tc>
          <w:tcPr>
            <w:tcW w:w="694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LOGRADOURO/RODOVIA: 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B60E88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Empreendimento.Endereco.Cep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«Empreendimento.Endereco.Cep»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94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5A5C7F" w:rsidRDefault="00A14F8B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Empreendimento.Endereco.Logradouro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«Empreendimento.Endereco.Logradouro»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70"/>
        </w:trPr>
        <w:tc>
          <w:tcPr>
            <w:tcW w:w="466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tabs>
                <w:tab w:val="left" w:pos="1452"/>
              </w:tabs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BAIRRO/GLEBA/COMUNIDADE: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B8315E">
            <w:pPr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DISTRITO/LOCALIDADE:</w:t>
            </w:r>
          </w:p>
        </w:tc>
      </w:tr>
      <w:tr w:rsidR="00196242" w:rsidRPr="005A5C7F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66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B60E88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Empreendimento.Endereco.Bairro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«Empreendimento.Endereco.Bairro»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2C4F74" w:rsidP="00750C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Empreendimento.Endereco.Distrito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«Empreendimento.Endereco.Distrito»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196242" w:rsidRPr="00CA754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17"/>
        </w:trPr>
        <w:tc>
          <w:tcPr>
            <w:tcW w:w="935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CA754E" w:rsidRDefault="00196242" w:rsidP="005A5C7F">
            <w:pPr>
              <w:rPr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MUNICÍPIO</w:t>
            </w:r>
            <w:r w:rsidR="005A5C7F" w:rsidRP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/</w:t>
            </w:r>
            <w:r w:rsidR="005A5C7F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 xml:space="preserve"> </w:t>
            </w:r>
            <w:r w:rsidRPr="00CA754E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UF:</w:t>
            </w:r>
          </w:p>
        </w:tc>
      </w:tr>
      <w:tr w:rsidR="00196242" w:rsidRPr="008F240E" w:rsidTr="00673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9356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242" w:rsidRPr="008F240E" w:rsidRDefault="004D73EC" w:rsidP="00750C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Empreendimento.Endereco.MunicipioTexto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«Empreendimento.Endereco.MunicipioTexto»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5A5C7F" w:rsidRPr="005A5C7F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D9121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Empreendimento.Endereco.EstadoSigla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«Empreendimento.Endereco.EstadoSigla»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686" w:type="dxa"/>
            <w:gridSpan w:val="4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SISTEMA DE COORDENADA:</w:t>
            </w:r>
          </w:p>
        </w:tc>
        <w:tc>
          <w:tcPr>
            <w:tcW w:w="2268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LATITUDE/NORTHING: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LONGITUDE/EASTING: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FUSO:</w:t>
            </w:r>
          </w:p>
        </w:tc>
      </w:tr>
      <w:tr w:rsidR="00400831" w:rsidRPr="005A5C7F" w:rsidTr="008A51A9">
        <w:trPr>
          <w:trHeight w:val="284"/>
        </w:trPr>
        <w:tc>
          <w:tcPr>
            <w:tcW w:w="3686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715004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Empreendimento.Coordenada.Tipo.Texto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«Empreendimento.Coordenada.Tipo.Texto»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Empreendimento.Coordenada.NorthingUtm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«Empreendimento.Coordenada.NorthingUtm»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Empreendimento.Coordenada.EastingUtm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«Empreendimento.Coordenada.EastingUtm»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Empreendimento.Coordenada.FusoUtm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«Empreendimento.Coordenada.FusoUtm»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</w:p>
        </w:tc>
      </w:tr>
      <w:tr w:rsidR="00400831" w:rsidRPr="00CA754E" w:rsidTr="008A51A9">
        <w:trPr>
          <w:trHeight w:val="170"/>
        </w:trPr>
        <w:tc>
          <w:tcPr>
            <w:tcW w:w="3119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LOCAL DE COLETA:</w:t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FORMA DA COLETA:</w:t>
            </w:r>
          </w:p>
        </w:tc>
        <w:tc>
          <w:tcPr>
            <w:tcW w:w="3402" w:type="dxa"/>
            <w:gridSpan w:val="3"/>
            <w:tcBorders>
              <w:bottom w:val="nil"/>
            </w:tcBorders>
            <w:shd w:val="clear" w:color="auto" w:fill="auto"/>
          </w:tcPr>
          <w:p w:rsidR="00400831" w:rsidRPr="00CA754E" w:rsidRDefault="00400831" w:rsidP="00B8315E">
            <w:pPr>
              <w:rPr>
                <w:rFonts w:ascii="Arial Narrow" w:hAnsi="Arial Narrow" w:cs="Calibri"/>
                <w:color w:val="595959" w:themeColor="text1" w:themeTint="A6"/>
                <w:sz w:val="14"/>
                <w:szCs w:val="14"/>
              </w:rPr>
            </w:pPr>
            <w:r w:rsidRPr="00CA754E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DATUM:</w:t>
            </w:r>
          </w:p>
        </w:tc>
      </w:tr>
      <w:tr w:rsidR="00400831" w:rsidRPr="005A5C7F" w:rsidTr="008A51A9">
        <w:trPr>
          <w:trHeight w:val="284"/>
        </w:trPr>
        <w:tc>
          <w:tcPr>
            <w:tcW w:w="3119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400831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Empreendimento.Coordenada.LocalColetaTexto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«Empreendimento.Coordenada.LocalColetaTex»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Empreendimento.Coordenada.FormaColetaTexto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«Empreendimento.Coordenada.FormaColetaTex»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00831" w:rsidRPr="005A5C7F" w:rsidRDefault="00940F73" w:rsidP="00750C09">
            <w:pPr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instrText xml:space="preserve"> MERGEFIELD  Empreendimento.Coordenada.DatumTexto  \* MERGEFORMAT </w:instrTex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t>«Empreendimento.Coordenada.DatumTexto»</w:t>
            </w:r>
            <w:r>
              <w:rPr>
                <w:rFonts w:ascii="Arial Narrow" w:hAnsi="Arial Narrow" w:cs="Calibri"/>
                <w:noProof/>
                <w:sz w:val="20"/>
                <w:szCs w:val="20"/>
              </w:rPr>
              <w:fldChar w:fldCharType="end"/>
            </w:r>
          </w:p>
        </w:tc>
      </w:tr>
    </w:tbl>
    <w:p w:rsidR="00196242" w:rsidRPr="00CA754E" w:rsidRDefault="00196242" w:rsidP="00196242">
      <w:pPr>
        <w:rPr>
          <w:rFonts w:ascii="Calibri" w:hAnsi="Calibri" w:cs="Calibri"/>
          <w:sz w:val="4"/>
          <w:szCs w:val="4"/>
        </w:rPr>
      </w:pPr>
    </w:p>
    <w:p w:rsidR="00B73883" w:rsidRPr="00A32D4E" w:rsidRDefault="005A5C7F" w:rsidP="00B73883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sz w:val="16"/>
          <w:szCs w:val="16"/>
        </w:rPr>
      </w:pPr>
      <w:r>
        <w:rPr>
          <w:rFonts w:ascii="Arial Narrow" w:hAnsi="Arial Narrow" w:cs="Calibri"/>
          <w:b/>
          <w:bCs/>
          <w:sz w:val="16"/>
          <w:szCs w:val="16"/>
        </w:rPr>
        <w:t>QUADRO DE ÁREAS</w:t>
      </w:r>
    </w:p>
    <w:tbl>
      <w:tblPr>
        <w:tblStyle w:val="Tabelacomgrade1"/>
        <w:tblW w:w="9356" w:type="dxa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B73883" w:rsidRPr="00B73883" w:rsidTr="0067396F">
        <w:trPr>
          <w:trHeight w:val="211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TOTAL PROPRIEDADE: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Arial"/>
                <w:b/>
                <w:color w:val="595959" w:themeColor="text1" w:themeTint="A6"/>
                <w:sz w:val="14"/>
                <w:szCs w:val="14"/>
              </w:rPr>
              <w:t>ÁREA DE VEGETAÇÃO NATIVA:</w:t>
            </w:r>
          </w:p>
        </w:tc>
      </w:tr>
      <w:tr w:rsidR="00B73883" w:rsidRPr="00B73883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9859D9" w:rsidP="00B73883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4D73EC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B73883" w:rsidRDefault="004D73EC" w:rsidP="009859D9">
            <w:pPr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 </w:t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Dominialidade.TotalVegetacaoNativaHa  \* MERGEFORMAT </w:instrText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 w:rsidR="009859D9"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«Dominialidade.TotalVegetacaoNativaHa»</w:t>
            </w:r>
            <w:r w:rsidR="009859D9"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B73883">
              <w:rPr>
                <w:rFonts w:ascii="Arial Narrow" w:hAnsi="Arial Narrow" w:cs="Calibri"/>
                <w:bCs/>
                <w:sz w:val="20"/>
                <w:szCs w:val="20"/>
              </w:rPr>
              <w:t xml:space="preserve">ha </w:t>
            </w:r>
          </w:p>
        </w:tc>
      </w:tr>
      <w:tr w:rsidR="00B73883" w:rsidRPr="00B73883" w:rsidTr="0067396F">
        <w:trPr>
          <w:trHeight w:val="175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PRESERVAÇÃO PERMANENTE TOTAL: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>ÁREA DE RESERVA LEGAL TOTAL: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4D73EC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4D73EC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PRESERVADA: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PRESERVADA: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Dominialidade.TotalAPPPreservadaCroquiHa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«Dominialidade.TotalAPPPreservadaCroquiHa»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Dominialidade.TotalARLPreservadaCroquiHa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«Dominialidade.TotalARLPreservadaCroquiHa»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RECUPERAÇÃO: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RECUPERAÇÃO: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Dominialidade.TotalAPPRecuperacaoCroquiHa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«Dominialidade.TotalAPPRecuperacaoCroquiH»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73883" w:rsidRPr="00FB0566" w:rsidRDefault="003738A0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Dominialidade.TotalARLRecuperacaoCroquiHa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«Dominialidade.TotalARLRecuperacaoCroquiH»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  <w:tr w:rsidR="00B73883" w:rsidRPr="00B73883" w:rsidTr="0067396F">
        <w:trPr>
          <w:trHeight w:val="104"/>
        </w:trPr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PRESERVAÇÃO PERMANENTE EM USO: 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bottom"/>
          </w:tcPr>
          <w:p w:rsidR="00B73883" w:rsidRPr="00472C68" w:rsidRDefault="00B73883" w:rsidP="00B73883">
            <w:pPr>
              <w:keepNext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472C68">
              <w:rPr>
                <w:rFonts w:ascii="Arial Narrow" w:hAnsi="Arial Narrow" w:cs="Calibri"/>
                <w:b/>
                <w:bCs/>
                <w:color w:val="595959" w:themeColor="text1" w:themeTint="A6"/>
                <w:sz w:val="14"/>
                <w:szCs w:val="14"/>
              </w:rPr>
              <w:t xml:space="preserve">ÁREA DE RESERVA LEGAL EM USO: </w:t>
            </w:r>
          </w:p>
        </w:tc>
      </w:tr>
      <w:tr w:rsidR="00B73883" w:rsidRPr="00FB0566" w:rsidTr="0067396F">
        <w:trPr>
          <w:trHeight w:val="170"/>
        </w:trPr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734F20" w:rsidP="005D338B">
            <w:pPr>
              <w:keepNext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Dominialidade.TotalAPPUsoCroquiHa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«Dominialidade.TotalAPPUsoCroquiHa»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:rsidR="00B73883" w:rsidRPr="00FB0566" w:rsidRDefault="00734F20" w:rsidP="005D338B">
            <w:pPr>
              <w:keepNext/>
              <w:shd w:val="clear" w:color="auto" w:fill="FFFFFF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instrText xml:space="preserve"> MERGEFIELD  Dominialidade.TotalARLUsoCroquiHa  \* MERGEFORMAT </w:instrTex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Calibri"/>
                <w:bCs/>
                <w:noProof/>
                <w:sz w:val="20"/>
                <w:szCs w:val="20"/>
              </w:rPr>
              <w:t>«Dominialidade.TotalARLUsoCroquiHa»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fldChar w:fldCharType="end"/>
            </w:r>
            <w:r w:rsidR="00B73883" w:rsidRPr="00FB0566">
              <w:rPr>
                <w:rFonts w:ascii="Arial Narrow" w:hAnsi="Arial Narrow" w:cs="Calibri"/>
                <w:bCs/>
                <w:sz w:val="20"/>
                <w:szCs w:val="20"/>
              </w:rPr>
              <w:t>ha</w:t>
            </w:r>
          </w:p>
        </w:tc>
      </w:tr>
    </w:tbl>
    <w:p w:rsidR="005A5C7F" w:rsidRPr="00A32D4E" w:rsidRDefault="005A5C7F" w:rsidP="00C65439">
      <w:pPr>
        <w:rPr>
          <w:rFonts w:ascii="Arial Narrow" w:hAnsi="Arial Narrow" w:cs="Calibri"/>
          <w:b/>
          <w:bCs/>
          <w:sz w:val="12"/>
          <w:szCs w:val="12"/>
        </w:rPr>
      </w:pPr>
    </w:p>
    <w:p w:rsidR="005A5C7F" w:rsidRPr="00CA754E" w:rsidRDefault="005A5C7F" w:rsidP="005A5C7F">
      <w:pPr>
        <w:pStyle w:val="PargrafodaLista"/>
        <w:numPr>
          <w:ilvl w:val="0"/>
          <w:numId w:val="24"/>
        </w:numPr>
        <w:rPr>
          <w:rFonts w:ascii="Arial Narrow" w:hAnsi="Arial Narrow" w:cs="Calibri"/>
          <w:b/>
          <w:bCs/>
          <w:color w:val="000000" w:themeColor="text1"/>
          <w:sz w:val="16"/>
          <w:szCs w:val="16"/>
        </w:rPr>
      </w:pPr>
      <w:r w:rsidRPr="00CA754E">
        <w:rPr>
          <w:rFonts w:ascii="Arial Narrow" w:hAnsi="Arial Narrow" w:cs="Calibri"/>
          <w:b/>
          <w:bCs/>
          <w:color w:val="000000" w:themeColor="text1"/>
          <w:sz w:val="16"/>
          <w:szCs w:val="16"/>
        </w:rPr>
        <w:t>CONSIDERAÇÕES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56"/>
      </w:tblGrid>
      <w:tr w:rsidR="005A5C7F" w:rsidRPr="0087239C" w:rsidTr="0067396F">
        <w:trPr>
          <w:trHeight w:val="313"/>
        </w:trPr>
        <w:tc>
          <w:tcPr>
            <w:tcW w:w="9408" w:type="dxa"/>
            <w:shd w:val="clear" w:color="auto" w:fill="auto"/>
            <w:vAlign w:val="center"/>
          </w:tcPr>
          <w:p w:rsidR="00750C09" w:rsidRPr="005B1274" w:rsidRDefault="00750C09" w:rsidP="00750C09">
            <w:pPr>
              <w:spacing w:before="12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Solicitação de Inscrição no Cadastro Ambiental Rural - CAR</w:t>
            </w:r>
            <w:r w:rsidRPr="005B1274">
              <w:rPr>
                <w:rFonts w:ascii="Arial Narrow" w:hAnsi="Arial Narrow"/>
                <w:sz w:val="18"/>
                <w:szCs w:val="18"/>
              </w:rPr>
              <w:t>.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O presente documento representa a solicitação de cadastramento do imóvel no Cadastro Ambiental Rural-CAR/ES e sua validade </w:t>
            </w:r>
            <w:r w:rsidRPr="005B1274">
              <w:rPr>
                <w:rFonts w:ascii="Arial Narrow" w:hAnsi="Arial Narrow"/>
                <w:b/>
                <w:sz w:val="18"/>
                <w:szCs w:val="18"/>
              </w:rPr>
              <w:t>deverá ser consultada através do link</w:t>
            </w:r>
            <w:r w:rsidRPr="005B1274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2E7CC6">
              <w:rPr>
                <w:rFonts w:ascii="Arial Narrow" w:hAnsi="Arial Narrow"/>
                <w:b/>
                <w:sz w:val="18"/>
                <w:szCs w:val="18"/>
                <w:u w:val="single"/>
              </w:rPr>
              <w:t>http://idaf.simlam.com.br/portal/consultar-car</w:t>
            </w:r>
            <w:r>
              <w:rPr>
                <w:rFonts w:ascii="Arial Narrow" w:hAnsi="Arial Narrow"/>
                <w:b/>
                <w:sz w:val="18"/>
                <w:szCs w:val="18"/>
              </w:rPr>
              <w:t>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A efetivação do Cadastramento está sujeita </w:t>
            </w:r>
            <w:proofErr w:type="spellStart"/>
            <w:r w:rsidRPr="005B1274">
              <w:rPr>
                <w:rFonts w:ascii="Arial Narrow" w:hAnsi="Arial Narrow"/>
                <w:sz w:val="18"/>
                <w:szCs w:val="18"/>
              </w:rPr>
              <w:t>á</w:t>
            </w:r>
            <w:proofErr w:type="spellEnd"/>
            <w:r w:rsidRPr="005B1274">
              <w:rPr>
                <w:rFonts w:ascii="Arial Narrow" w:hAnsi="Arial Narrow"/>
                <w:sz w:val="18"/>
                <w:szCs w:val="18"/>
              </w:rPr>
              <w:t xml:space="preserve"> análise pelo INSTITUTO DE DEFESA AGROPECUÁRIA E FLORESTAL DO ESPÍRITO SANTO – IDAF.</w:t>
            </w:r>
          </w:p>
          <w:p w:rsidR="00750C09" w:rsidRPr="005B1274" w:rsidRDefault="00750C09" w:rsidP="00750C09">
            <w:pPr>
              <w:jc w:val="both"/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5B1274">
              <w:rPr>
                <w:rFonts w:ascii="Arial Narrow" w:hAnsi="Arial Narrow"/>
                <w:sz w:val="18"/>
                <w:szCs w:val="18"/>
                <w:u w:val="single"/>
              </w:rPr>
              <w:t>INFORMAÇÕES LEGAIS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atesta a regularidade ambiental do imóvel rural nos termos da Lei 12.651 de 25 de maio de 2012;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As informações prestadas no Sistema de Monitoramento e Licenciamento Ambiental - SIMLAM para o CAR são de caráter declaratório e os documentos, especialmente os pessoais e os dominiais, são de inteira responsabilidade do declarante, que estará sujeito às penas previstas em Lei;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>Este documento não substitui a averbação da área de reserva legal ou qualquer licença ambiental ou autorização para exploração florestal, como também não dispensa as autorizações necessárias ao exercício da atividade econômica no imóvel rural;</w:t>
            </w:r>
          </w:p>
          <w:p w:rsidR="00750C09" w:rsidRPr="005B1274" w:rsidRDefault="00750C09" w:rsidP="00750C09">
            <w:pPr>
              <w:pStyle w:val="PargrafodaLista"/>
              <w:numPr>
                <w:ilvl w:val="0"/>
                <w:numId w:val="26"/>
              </w:num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t xml:space="preserve">A inscrição do imóvel rural no CAR não constitui prova de posse ou propriedade do imóvel para fins de regularização fundiária; </w:t>
            </w:r>
          </w:p>
          <w:p w:rsidR="005A5C7F" w:rsidRPr="00F244E2" w:rsidRDefault="00750C09" w:rsidP="00750C09">
            <w:pPr>
              <w:numPr>
                <w:ilvl w:val="0"/>
                <w:numId w:val="26"/>
              </w:numPr>
              <w:spacing w:after="120"/>
              <w:ind w:left="357" w:hanging="357"/>
              <w:jc w:val="both"/>
              <w:rPr>
                <w:rFonts w:ascii="Arial Narrow" w:hAnsi="Arial Narrow" w:cs="Calibri"/>
                <w:bCs/>
                <w:sz w:val="16"/>
                <w:szCs w:val="16"/>
              </w:rPr>
            </w:pPr>
            <w:r w:rsidRPr="005B1274">
              <w:rPr>
                <w:rFonts w:ascii="Arial Narrow" w:hAnsi="Arial Narrow"/>
                <w:sz w:val="18"/>
                <w:szCs w:val="18"/>
              </w:rPr>
              <w:lastRenderedPageBreak/>
              <w:t>O declarante assume plena responsabilidade ambiental sobre o imóvel rural declarado em seu nome, sem prejuízo de responsabilização por danos ambientais em área contígua, posteriormente comprovada como de seu imóvel rural.</w:t>
            </w:r>
          </w:p>
        </w:tc>
      </w:tr>
    </w:tbl>
    <w:p w:rsidR="00C46ABA" w:rsidRDefault="00C46ABA" w:rsidP="00636589">
      <w:pPr>
        <w:rPr>
          <w:rFonts w:ascii="Arial Narrow" w:hAnsi="Arial Narrow"/>
          <w:sz w:val="10"/>
          <w:szCs w:val="10"/>
        </w:rPr>
      </w:pPr>
    </w:p>
    <w:p w:rsidR="005E3385" w:rsidRPr="009A3222" w:rsidRDefault="004F2C81" w:rsidP="00636589">
      <w:pPr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sz w:val="10"/>
          <w:szCs w:val="10"/>
        </w:rPr>
        <w:fldChar w:fldCharType="begin"/>
      </w:r>
      <w:r>
        <w:rPr>
          <w:rFonts w:ascii="Arial Narrow" w:hAnsi="Arial Narrow"/>
          <w:sz w:val="10"/>
          <w:szCs w:val="10"/>
        </w:rPr>
        <w:instrText xml:space="preserve"> MERGEFIELD  TableEnd:Documento  \* MERGEFORMAT </w:instrText>
      </w:r>
      <w:r>
        <w:rPr>
          <w:rFonts w:ascii="Arial Narrow" w:hAnsi="Arial Narrow"/>
          <w:sz w:val="10"/>
          <w:szCs w:val="10"/>
        </w:rPr>
        <w:fldChar w:fldCharType="separate"/>
      </w:r>
      <w:r>
        <w:rPr>
          <w:rFonts w:ascii="Arial Narrow" w:hAnsi="Arial Narrow"/>
          <w:noProof/>
          <w:sz w:val="10"/>
          <w:szCs w:val="10"/>
        </w:rPr>
        <w:t>«TableEnd:Documento»</w:t>
      </w:r>
      <w:r>
        <w:rPr>
          <w:rFonts w:ascii="Arial Narrow" w:hAnsi="Arial Narrow"/>
          <w:sz w:val="10"/>
          <w:szCs w:val="10"/>
        </w:rPr>
        <w:fldChar w:fldCharType="end"/>
      </w:r>
    </w:p>
    <w:sectPr w:rsidR="005E3385" w:rsidRPr="009A3222" w:rsidSect="005E3385">
      <w:headerReference w:type="default" r:id="rId7"/>
      <w:footerReference w:type="default" r:id="rId8"/>
      <w:pgSz w:w="11907" w:h="16840" w:code="9"/>
      <w:pgMar w:top="851" w:right="851" w:bottom="851" w:left="1701" w:header="567" w:footer="3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4FE" w:rsidRDefault="00D224FE">
      <w:r>
        <w:separator/>
      </w:r>
    </w:p>
  </w:endnote>
  <w:endnote w:type="continuationSeparator" w:id="0">
    <w:p w:rsidR="00D224FE" w:rsidRDefault="00D22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37"/>
      <w:gridCol w:w="6224"/>
      <w:gridCol w:w="1256"/>
    </w:tblGrid>
    <w:tr w:rsidR="00BF5551" w:rsidRPr="00920209" w:rsidTr="00A32D4E">
      <w:trPr>
        <w:jc w:val="center"/>
      </w:trPr>
      <w:tc>
        <w:tcPr>
          <w:tcW w:w="1837" w:type="dxa"/>
          <w:vAlign w:val="center"/>
        </w:tcPr>
        <w:p w:rsidR="00BF5551" w:rsidRPr="00013D33" w:rsidRDefault="00013D33" w:rsidP="005D338B">
          <w:pPr>
            <w:pStyle w:val="Rodap"/>
            <w:jc w:val="center"/>
            <w:rPr>
              <w:rFonts w:asciiTheme="minorHAnsi" w:hAnsiTheme="minorHAnsi" w:cs="Calibri"/>
              <w:sz w:val="16"/>
              <w:szCs w:val="16"/>
            </w:rPr>
          </w:pP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fldChar w:fldCharType="begin"/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instrText xml:space="preserve"> MERGEFIELD  image:LogoSimlam  \* MERGEFORMAT </w:instrText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fldChar w:fldCharType="separate"/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t>«image:LogoSimlam»</w:t>
          </w:r>
          <w:r w:rsidRPr="00013D33">
            <w:rPr>
              <w:rFonts w:asciiTheme="minorHAnsi" w:hAnsiTheme="minorHAnsi" w:cs="Calibri"/>
              <w:noProof/>
              <w:color w:val="595959" w:themeColor="text1" w:themeTint="A6"/>
              <w:sz w:val="16"/>
              <w:szCs w:val="16"/>
            </w:rPr>
            <w:fldChar w:fldCharType="end"/>
          </w:r>
        </w:p>
      </w:tc>
      <w:tc>
        <w:tcPr>
          <w:tcW w:w="6224" w:type="dxa"/>
          <w:vAlign w:val="center"/>
        </w:tcPr>
        <w:p w:rsidR="00BF5551" w:rsidRPr="00B46874" w:rsidRDefault="00BF5551" w:rsidP="005D338B">
          <w:pPr>
            <w:pStyle w:val="Rodap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1256" w:type="dxa"/>
        </w:tcPr>
        <w:p w:rsidR="00BF5551" w:rsidRPr="00F639F1" w:rsidRDefault="00BF5551" w:rsidP="00A32D4E">
          <w:pPr>
            <w:jc w:val="center"/>
            <w:rPr>
              <w:rFonts w:ascii="Calibri" w:hAnsi="Calibri" w:cs="Calibri"/>
              <w:sz w:val="16"/>
              <w:szCs w:val="16"/>
            </w:rPr>
          </w:pPr>
          <w:r w:rsidRPr="00F639F1">
            <w:rPr>
              <w:rFonts w:ascii="Calibri" w:hAnsi="Calibri" w:cs="Calibri"/>
              <w:sz w:val="16"/>
              <w:szCs w:val="16"/>
            </w:rPr>
            <w:t xml:space="preserve">Página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PAGE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F43ECF">
            <w:rPr>
              <w:rFonts w:ascii="Calibri" w:hAnsi="Calibri" w:cs="Calibri"/>
              <w:noProof/>
              <w:sz w:val="16"/>
              <w:szCs w:val="16"/>
            </w:rPr>
            <w:t>1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  <w:r w:rsidRPr="00F639F1">
            <w:rPr>
              <w:rFonts w:ascii="Calibri" w:hAnsi="Calibri" w:cs="Calibri"/>
              <w:sz w:val="16"/>
              <w:szCs w:val="16"/>
            </w:rPr>
            <w:t xml:space="preserve"> de 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begin"/>
          </w:r>
          <w:r w:rsidRPr="00F639F1">
            <w:rPr>
              <w:rFonts w:ascii="Calibri" w:hAnsi="Calibri" w:cs="Calibri"/>
              <w:sz w:val="16"/>
              <w:szCs w:val="16"/>
            </w:rPr>
            <w:instrText xml:space="preserve"> NUMPAGES  </w:instrTex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separate"/>
          </w:r>
          <w:r w:rsidR="00F43ECF">
            <w:rPr>
              <w:rFonts w:ascii="Calibri" w:hAnsi="Calibri" w:cs="Calibri"/>
              <w:noProof/>
              <w:sz w:val="16"/>
              <w:szCs w:val="16"/>
            </w:rPr>
            <w:t>2</w:t>
          </w:r>
          <w:r w:rsidRPr="00F639F1">
            <w:rPr>
              <w:rFonts w:ascii="Calibri" w:hAnsi="Calibri" w:cs="Calibri"/>
              <w:sz w:val="16"/>
              <w:szCs w:val="16"/>
            </w:rPr>
            <w:fldChar w:fldCharType="end"/>
          </w:r>
        </w:p>
      </w:tc>
    </w:tr>
  </w:tbl>
  <w:p w:rsidR="00BF5551" w:rsidRPr="005D5C10" w:rsidRDefault="00BF5551" w:rsidP="00BF5551">
    <w:pPr>
      <w:pStyle w:val="Rodap"/>
      <w:jc w:val="center"/>
      <w:rPr>
        <w:rFonts w:ascii="Arial" w:hAnsi="Arial" w:cs="Arial"/>
        <w:sz w:val="4"/>
        <w:szCs w:val="4"/>
      </w:rPr>
    </w:pPr>
  </w:p>
  <w:p w:rsidR="00C5118A" w:rsidRPr="00BF5551" w:rsidRDefault="00C5118A">
    <w:pPr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4FE" w:rsidRDefault="00D224FE">
      <w:r>
        <w:separator/>
      </w:r>
    </w:p>
  </w:footnote>
  <w:footnote w:type="continuationSeparator" w:id="0">
    <w:p w:rsidR="00D224FE" w:rsidRDefault="00D224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B6061E" w:rsidP="00383B36">
          <w:pPr>
            <w:pStyle w:val="Cabealho"/>
            <w:rPr>
              <w:sz w:val="12"/>
              <w:szCs w:val="12"/>
            </w:rPr>
          </w:pP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MERGEFIELD  image:LogoOrgao  \* MERGEFORMAT </w:instrText>
          </w:r>
          <w:r>
            <w:rPr>
              <w:sz w:val="12"/>
              <w:szCs w:val="12"/>
            </w:rPr>
            <w:fldChar w:fldCharType="separate"/>
          </w:r>
          <w:r>
            <w:rPr>
              <w:noProof/>
              <w:sz w:val="12"/>
              <w:szCs w:val="12"/>
            </w:rPr>
            <w:t>«image:LogoOrgao»</w:t>
          </w:r>
          <w:r>
            <w:rPr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B6061E" w:rsidRDefault="00B6061E" w:rsidP="00F244E2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sz w:val="20"/>
              <w:szCs w:val="20"/>
            </w:rPr>
            <w:instrText xml:space="preserve"> MERGEFIELD  GovernoNome  \* MERGEFORMAT </w:instrText>
          </w:r>
          <w:r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  <w:p w:rsidR="00F244E2" w:rsidRPr="00B86B0F" w:rsidRDefault="00B6061E" w:rsidP="00F244E2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sz w:val="18"/>
              <w:szCs w:val="18"/>
            </w:rPr>
            <w:instrText xml:space="preserve"> MERGEFIELD  SecretariaNome  \* MERGEFORMAT </w:instrText>
          </w:r>
          <w:r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  <w:p w:rsidR="009E1EB8" w:rsidRPr="00ED1FBD" w:rsidRDefault="00D224FE" w:rsidP="005E3385">
          <w:pPr>
            <w:jc w:val="center"/>
          </w:pPr>
          <w:r>
            <w:rPr>
              <w:noProof/>
              <w:color w:val="595959"/>
              <w:sz w:val="4"/>
              <w:szCs w:val="4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922611" o:spid="_x0000_s2052" type="#_x0000_t136" style="position:absolute;left:0;text-align:left;margin-left:-195.05pt;margin-top:358.2pt;width:715.95pt;height:53.25pt;rotation:67124458fd;z-index:-251658752;mso-position-horizontal-relative:margin;mso-position-vertical-relative:margin" o:allowincell="f" fillcolor="#7f7f7f [1612]" stroked="f">
                <v:fill opacity="19661f"/>
                <v:textpath style="font-family:&quot;Arial Unicode MS&quot;;font-size:40pt" string="PARA SIMPLES CONFERÊNCIA"/>
                <w10:wrap anchorx="margin" anchory="margin"/>
              </v:shape>
            </w:pict>
          </w:r>
          <w:r w:rsidR="00B6061E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="00B6061E">
            <w:rPr>
              <w:rFonts w:ascii="Arial" w:hAnsi="Arial" w:cs="Arial"/>
              <w:b/>
              <w:sz w:val="18"/>
              <w:szCs w:val="18"/>
            </w:rPr>
            <w:instrText xml:space="preserve"> MERGEFIELD  OrgaoNome  \* MERGEFORMAT </w:instrText>
          </w:r>
          <w:r w:rsidR="00B6061E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 w:rsidR="00B6061E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 w:rsidR="00B6061E">
            <w:rPr>
              <w:rFonts w:ascii="Arial" w:hAnsi="Arial" w:cs="Arial"/>
              <w:b/>
              <w:sz w:val="18"/>
              <w:szCs w:val="18"/>
            </w:rPr>
            <w:fldChar w:fldCharType="end"/>
          </w:r>
        </w:p>
      </w:tc>
    </w:tr>
  </w:tbl>
  <w:p w:rsidR="00C77299" w:rsidRPr="009E1EB8" w:rsidRDefault="00C77299" w:rsidP="009E1EB8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51926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9FE58E7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AD6F43"/>
    <w:multiLevelType w:val="hybridMultilevel"/>
    <w:tmpl w:val="A46C66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8AB0FF6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0"/>
  </w:num>
  <w:num w:numId="3">
    <w:abstractNumId w:val="6"/>
  </w:num>
  <w:num w:numId="4">
    <w:abstractNumId w:val="22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21"/>
  </w:num>
  <w:num w:numId="10">
    <w:abstractNumId w:val="11"/>
  </w:num>
  <w:num w:numId="11">
    <w:abstractNumId w:val="14"/>
  </w:num>
  <w:num w:numId="12">
    <w:abstractNumId w:val="16"/>
  </w:num>
  <w:num w:numId="13">
    <w:abstractNumId w:val="12"/>
  </w:num>
  <w:num w:numId="14">
    <w:abstractNumId w:val="20"/>
  </w:num>
  <w:num w:numId="15">
    <w:abstractNumId w:val="10"/>
  </w:num>
  <w:num w:numId="16">
    <w:abstractNumId w:val="19"/>
  </w:num>
  <w:num w:numId="17">
    <w:abstractNumId w:val="15"/>
  </w:num>
  <w:num w:numId="18">
    <w:abstractNumId w:val="18"/>
  </w:num>
  <w:num w:numId="19">
    <w:abstractNumId w:val="9"/>
  </w:num>
  <w:num w:numId="20">
    <w:abstractNumId w:val="17"/>
  </w:num>
  <w:num w:numId="21">
    <w:abstractNumId w:val="23"/>
  </w:num>
  <w:num w:numId="22">
    <w:abstractNumId w:val="2"/>
  </w:num>
  <w:num w:numId="23">
    <w:abstractNumId w:val="25"/>
  </w:num>
  <w:num w:numId="24">
    <w:abstractNumId w:val="13"/>
  </w:num>
  <w:num w:numId="25">
    <w:abstractNumId w:val="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BB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392B"/>
    <w:rsid w:val="000040CE"/>
    <w:rsid w:val="00004986"/>
    <w:rsid w:val="00004AB2"/>
    <w:rsid w:val="00004C53"/>
    <w:rsid w:val="00005216"/>
    <w:rsid w:val="0000641E"/>
    <w:rsid w:val="000079A1"/>
    <w:rsid w:val="00007F2F"/>
    <w:rsid w:val="0001062C"/>
    <w:rsid w:val="00010FEE"/>
    <w:rsid w:val="00012C8C"/>
    <w:rsid w:val="00013505"/>
    <w:rsid w:val="00013D33"/>
    <w:rsid w:val="00014A1E"/>
    <w:rsid w:val="000161C3"/>
    <w:rsid w:val="0001701F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42D4"/>
    <w:rsid w:val="00044D55"/>
    <w:rsid w:val="00045D1C"/>
    <w:rsid w:val="00045D5E"/>
    <w:rsid w:val="00045EE9"/>
    <w:rsid w:val="000505FB"/>
    <w:rsid w:val="00051D6D"/>
    <w:rsid w:val="0005286E"/>
    <w:rsid w:val="00054726"/>
    <w:rsid w:val="0005512F"/>
    <w:rsid w:val="00055A94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711C"/>
    <w:rsid w:val="00080767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301B"/>
    <w:rsid w:val="000A50EC"/>
    <w:rsid w:val="000A562B"/>
    <w:rsid w:val="000A5B49"/>
    <w:rsid w:val="000A601E"/>
    <w:rsid w:val="000A67E3"/>
    <w:rsid w:val="000A7B53"/>
    <w:rsid w:val="000A7F0C"/>
    <w:rsid w:val="000B09AF"/>
    <w:rsid w:val="000B14A7"/>
    <w:rsid w:val="000B1D9C"/>
    <w:rsid w:val="000B1DEA"/>
    <w:rsid w:val="000B2A19"/>
    <w:rsid w:val="000B4469"/>
    <w:rsid w:val="000B4837"/>
    <w:rsid w:val="000B580A"/>
    <w:rsid w:val="000B586B"/>
    <w:rsid w:val="000B73C3"/>
    <w:rsid w:val="000C17B3"/>
    <w:rsid w:val="000C1B30"/>
    <w:rsid w:val="000C1DD8"/>
    <w:rsid w:val="000D0B27"/>
    <w:rsid w:val="000D190A"/>
    <w:rsid w:val="000D19A5"/>
    <w:rsid w:val="000D19DB"/>
    <w:rsid w:val="000D2E96"/>
    <w:rsid w:val="000D327A"/>
    <w:rsid w:val="000D3446"/>
    <w:rsid w:val="000D3C8D"/>
    <w:rsid w:val="000D4D96"/>
    <w:rsid w:val="000D5B0F"/>
    <w:rsid w:val="000D69EE"/>
    <w:rsid w:val="000D6F54"/>
    <w:rsid w:val="000D7121"/>
    <w:rsid w:val="000D7538"/>
    <w:rsid w:val="000D761A"/>
    <w:rsid w:val="000E02E6"/>
    <w:rsid w:val="000E0D18"/>
    <w:rsid w:val="000E27BA"/>
    <w:rsid w:val="000E5C29"/>
    <w:rsid w:val="000E6211"/>
    <w:rsid w:val="000F321F"/>
    <w:rsid w:val="000F5443"/>
    <w:rsid w:val="000F5E03"/>
    <w:rsid w:val="000F6226"/>
    <w:rsid w:val="000F6582"/>
    <w:rsid w:val="00102CD5"/>
    <w:rsid w:val="0010505B"/>
    <w:rsid w:val="00110DFD"/>
    <w:rsid w:val="00111DEA"/>
    <w:rsid w:val="00120657"/>
    <w:rsid w:val="00121907"/>
    <w:rsid w:val="00123C9E"/>
    <w:rsid w:val="0012630C"/>
    <w:rsid w:val="00126339"/>
    <w:rsid w:val="00126679"/>
    <w:rsid w:val="00126E47"/>
    <w:rsid w:val="00133780"/>
    <w:rsid w:val="001341B4"/>
    <w:rsid w:val="0013753F"/>
    <w:rsid w:val="00137DF0"/>
    <w:rsid w:val="001447BF"/>
    <w:rsid w:val="00146277"/>
    <w:rsid w:val="001468C8"/>
    <w:rsid w:val="00152C29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4381"/>
    <w:rsid w:val="001654D4"/>
    <w:rsid w:val="001654E1"/>
    <w:rsid w:val="00167C1E"/>
    <w:rsid w:val="001700C0"/>
    <w:rsid w:val="001730FC"/>
    <w:rsid w:val="001737F0"/>
    <w:rsid w:val="0017390A"/>
    <w:rsid w:val="00173937"/>
    <w:rsid w:val="00174863"/>
    <w:rsid w:val="00175882"/>
    <w:rsid w:val="0017599C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4D"/>
    <w:rsid w:val="001940AC"/>
    <w:rsid w:val="00194B07"/>
    <w:rsid w:val="00194C2B"/>
    <w:rsid w:val="00196100"/>
    <w:rsid w:val="00196242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230F"/>
    <w:rsid w:val="001B27FC"/>
    <w:rsid w:val="001B28FF"/>
    <w:rsid w:val="001B4FD9"/>
    <w:rsid w:val="001B6302"/>
    <w:rsid w:val="001B6A97"/>
    <w:rsid w:val="001B7637"/>
    <w:rsid w:val="001C004B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F0BF9"/>
    <w:rsid w:val="001F10DF"/>
    <w:rsid w:val="001F1BB5"/>
    <w:rsid w:val="001F27C4"/>
    <w:rsid w:val="001F2AD0"/>
    <w:rsid w:val="001F7943"/>
    <w:rsid w:val="001F7D5B"/>
    <w:rsid w:val="00201663"/>
    <w:rsid w:val="00202E10"/>
    <w:rsid w:val="00204EF7"/>
    <w:rsid w:val="002067D7"/>
    <w:rsid w:val="00206AA3"/>
    <w:rsid w:val="00207E5B"/>
    <w:rsid w:val="00210310"/>
    <w:rsid w:val="00212A12"/>
    <w:rsid w:val="00213529"/>
    <w:rsid w:val="00214F98"/>
    <w:rsid w:val="002152E2"/>
    <w:rsid w:val="00215604"/>
    <w:rsid w:val="00221964"/>
    <w:rsid w:val="002228CB"/>
    <w:rsid w:val="00222CD5"/>
    <w:rsid w:val="002240CD"/>
    <w:rsid w:val="00224D74"/>
    <w:rsid w:val="00224E9C"/>
    <w:rsid w:val="0022501A"/>
    <w:rsid w:val="0022542A"/>
    <w:rsid w:val="00225FEF"/>
    <w:rsid w:val="00227128"/>
    <w:rsid w:val="002277CD"/>
    <w:rsid w:val="00230067"/>
    <w:rsid w:val="002323BD"/>
    <w:rsid w:val="00233A4B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6B1F"/>
    <w:rsid w:val="002502A5"/>
    <w:rsid w:val="00251A3C"/>
    <w:rsid w:val="00251D7F"/>
    <w:rsid w:val="00255F43"/>
    <w:rsid w:val="0025640C"/>
    <w:rsid w:val="002566CD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65FD3"/>
    <w:rsid w:val="002708A4"/>
    <w:rsid w:val="00271425"/>
    <w:rsid w:val="00271485"/>
    <w:rsid w:val="00272AC3"/>
    <w:rsid w:val="002760D1"/>
    <w:rsid w:val="00277187"/>
    <w:rsid w:val="002777B7"/>
    <w:rsid w:val="00281B75"/>
    <w:rsid w:val="00281E5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485C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B11DA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4F74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6EA8"/>
    <w:rsid w:val="002D7071"/>
    <w:rsid w:val="002D7A44"/>
    <w:rsid w:val="002E025B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77A1"/>
    <w:rsid w:val="002F7BDE"/>
    <w:rsid w:val="00300561"/>
    <w:rsid w:val="003026EA"/>
    <w:rsid w:val="00303379"/>
    <w:rsid w:val="003054E4"/>
    <w:rsid w:val="00305B0F"/>
    <w:rsid w:val="00305C8C"/>
    <w:rsid w:val="00306C23"/>
    <w:rsid w:val="00307D67"/>
    <w:rsid w:val="00311387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99F"/>
    <w:rsid w:val="00326DC5"/>
    <w:rsid w:val="00327E45"/>
    <w:rsid w:val="003314F1"/>
    <w:rsid w:val="00331936"/>
    <w:rsid w:val="00331E05"/>
    <w:rsid w:val="0033211B"/>
    <w:rsid w:val="00333611"/>
    <w:rsid w:val="00333AEC"/>
    <w:rsid w:val="00334299"/>
    <w:rsid w:val="003358B5"/>
    <w:rsid w:val="00335974"/>
    <w:rsid w:val="00337144"/>
    <w:rsid w:val="00337937"/>
    <w:rsid w:val="003422F1"/>
    <w:rsid w:val="0034237F"/>
    <w:rsid w:val="00342CB3"/>
    <w:rsid w:val="00343DE7"/>
    <w:rsid w:val="0034467D"/>
    <w:rsid w:val="00346056"/>
    <w:rsid w:val="003506A8"/>
    <w:rsid w:val="003511FC"/>
    <w:rsid w:val="003514A9"/>
    <w:rsid w:val="0035164F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733AA"/>
    <w:rsid w:val="003738A0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C2F"/>
    <w:rsid w:val="003A600F"/>
    <w:rsid w:val="003A664D"/>
    <w:rsid w:val="003A6B7A"/>
    <w:rsid w:val="003A7387"/>
    <w:rsid w:val="003A7C0D"/>
    <w:rsid w:val="003B03C7"/>
    <w:rsid w:val="003B2383"/>
    <w:rsid w:val="003B263B"/>
    <w:rsid w:val="003B2AB3"/>
    <w:rsid w:val="003B2B6E"/>
    <w:rsid w:val="003B2F59"/>
    <w:rsid w:val="003B3D0A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FBD"/>
    <w:rsid w:val="003D3B86"/>
    <w:rsid w:val="003D3C15"/>
    <w:rsid w:val="003D4234"/>
    <w:rsid w:val="003D5145"/>
    <w:rsid w:val="003D5469"/>
    <w:rsid w:val="003D6C66"/>
    <w:rsid w:val="003D7031"/>
    <w:rsid w:val="003E171D"/>
    <w:rsid w:val="003E2015"/>
    <w:rsid w:val="003E2288"/>
    <w:rsid w:val="003E2B1C"/>
    <w:rsid w:val="003E4310"/>
    <w:rsid w:val="003F044E"/>
    <w:rsid w:val="003F2523"/>
    <w:rsid w:val="003F40E4"/>
    <w:rsid w:val="003F42E5"/>
    <w:rsid w:val="003F440D"/>
    <w:rsid w:val="003F47DC"/>
    <w:rsid w:val="0040053D"/>
    <w:rsid w:val="00400568"/>
    <w:rsid w:val="00400831"/>
    <w:rsid w:val="004008B3"/>
    <w:rsid w:val="004010BF"/>
    <w:rsid w:val="0040203C"/>
    <w:rsid w:val="00402751"/>
    <w:rsid w:val="00403A3A"/>
    <w:rsid w:val="00403A66"/>
    <w:rsid w:val="00405075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794C"/>
    <w:rsid w:val="004207D0"/>
    <w:rsid w:val="00420C0C"/>
    <w:rsid w:val="00421770"/>
    <w:rsid w:val="004224F6"/>
    <w:rsid w:val="00425186"/>
    <w:rsid w:val="0042649E"/>
    <w:rsid w:val="004269C8"/>
    <w:rsid w:val="004300A7"/>
    <w:rsid w:val="00434876"/>
    <w:rsid w:val="00435644"/>
    <w:rsid w:val="00435AF6"/>
    <w:rsid w:val="00435CF7"/>
    <w:rsid w:val="004369E7"/>
    <w:rsid w:val="0043791F"/>
    <w:rsid w:val="00437E0B"/>
    <w:rsid w:val="00440CB7"/>
    <w:rsid w:val="00443B09"/>
    <w:rsid w:val="004449B9"/>
    <w:rsid w:val="004510D9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250"/>
    <w:rsid w:val="004715BF"/>
    <w:rsid w:val="00472645"/>
    <w:rsid w:val="00472C68"/>
    <w:rsid w:val="00474F59"/>
    <w:rsid w:val="0047596B"/>
    <w:rsid w:val="0047675A"/>
    <w:rsid w:val="00476EE0"/>
    <w:rsid w:val="004779E4"/>
    <w:rsid w:val="00480CBD"/>
    <w:rsid w:val="0048121E"/>
    <w:rsid w:val="00482D46"/>
    <w:rsid w:val="00483545"/>
    <w:rsid w:val="00483C2C"/>
    <w:rsid w:val="00485A79"/>
    <w:rsid w:val="0049143C"/>
    <w:rsid w:val="0049235F"/>
    <w:rsid w:val="004A02E6"/>
    <w:rsid w:val="004A1348"/>
    <w:rsid w:val="004A1F4E"/>
    <w:rsid w:val="004A360B"/>
    <w:rsid w:val="004A381B"/>
    <w:rsid w:val="004A4710"/>
    <w:rsid w:val="004A4A3F"/>
    <w:rsid w:val="004A4A62"/>
    <w:rsid w:val="004A5BC7"/>
    <w:rsid w:val="004A61FC"/>
    <w:rsid w:val="004A6697"/>
    <w:rsid w:val="004A747B"/>
    <w:rsid w:val="004A79FC"/>
    <w:rsid w:val="004B1B89"/>
    <w:rsid w:val="004B3030"/>
    <w:rsid w:val="004B315D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F1A"/>
    <w:rsid w:val="004D0953"/>
    <w:rsid w:val="004D0FBF"/>
    <w:rsid w:val="004D1FE0"/>
    <w:rsid w:val="004D5395"/>
    <w:rsid w:val="004D5A43"/>
    <w:rsid w:val="004D73EC"/>
    <w:rsid w:val="004E1A0F"/>
    <w:rsid w:val="004E31F8"/>
    <w:rsid w:val="004E3B88"/>
    <w:rsid w:val="004E57A2"/>
    <w:rsid w:val="004E635A"/>
    <w:rsid w:val="004F0BB7"/>
    <w:rsid w:val="004F26F4"/>
    <w:rsid w:val="004F2722"/>
    <w:rsid w:val="004F2C81"/>
    <w:rsid w:val="004F60FF"/>
    <w:rsid w:val="004F720E"/>
    <w:rsid w:val="004F7821"/>
    <w:rsid w:val="004F7866"/>
    <w:rsid w:val="005017DE"/>
    <w:rsid w:val="00503A2D"/>
    <w:rsid w:val="00504256"/>
    <w:rsid w:val="005105F8"/>
    <w:rsid w:val="00511847"/>
    <w:rsid w:val="00511F57"/>
    <w:rsid w:val="00512DC0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26676"/>
    <w:rsid w:val="00531F5B"/>
    <w:rsid w:val="00531FE1"/>
    <w:rsid w:val="0053283A"/>
    <w:rsid w:val="00532EAF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5D56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3D20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90C"/>
    <w:rsid w:val="00564E04"/>
    <w:rsid w:val="005677C3"/>
    <w:rsid w:val="005710F3"/>
    <w:rsid w:val="00571490"/>
    <w:rsid w:val="00571666"/>
    <w:rsid w:val="00571C33"/>
    <w:rsid w:val="00572116"/>
    <w:rsid w:val="00572203"/>
    <w:rsid w:val="0057421F"/>
    <w:rsid w:val="00574303"/>
    <w:rsid w:val="00575109"/>
    <w:rsid w:val="005761AB"/>
    <w:rsid w:val="00577B6B"/>
    <w:rsid w:val="00581D68"/>
    <w:rsid w:val="005848E0"/>
    <w:rsid w:val="00585021"/>
    <w:rsid w:val="00585FFA"/>
    <w:rsid w:val="00586519"/>
    <w:rsid w:val="0059215A"/>
    <w:rsid w:val="00592CB6"/>
    <w:rsid w:val="00593693"/>
    <w:rsid w:val="00594839"/>
    <w:rsid w:val="005A07A0"/>
    <w:rsid w:val="005A1EFA"/>
    <w:rsid w:val="005A33C8"/>
    <w:rsid w:val="005A342C"/>
    <w:rsid w:val="005A40AA"/>
    <w:rsid w:val="005A51F8"/>
    <w:rsid w:val="005A5C7F"/>
    <w:rsid w:val="005A68EF"/>
    <w:rsid w:val="005A7729"/>
    <w:rsid w:val="005A778D"/>
    <w:rsid w:val="005B05BC"/>
    <w:rsid w:val="005B4FCB"/>
    <w:rsid w:val="005B5193"/>
    <w:rsid w:val="005B5313"/>
    <w:rsid w:val="005B6529"/>
    <w:rsid w:val="005B7D0A"/>
    <w:rsid w:val="005C03AB"/>
    <w:rsid w:val="005C0FF3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4EE1"/>
    <w:rsid w:val="005C6116"/>
    <w:rsid w:val="005C76DB"/>
    <w:rsid w:val="005C7DAA"/>
    <w:rsid w:val="005C7DD4"/>
    <w:rsid w:val="005D047F"/>
    <w:rsid w:val="005D0F0A"/>
    <w:rsid w:val="005D2F99"/>
    <w:rsid w:val="005D581A"/>
    <w:rsid w:val="005D60EE"/>
    <w:rsid w:val="005D64E0"/>
    <w:rsid w:val="005D65EC"/>
    <w:rsid w:val="005D6B38"/>
    <w:rsid w:val="005D7CEE"/>
    <w:rsid w:val="005E3385"/>
    <w:rsid w:val="005E33B9"/>
    <w:rsid w:val="005E3E6B"/>
    <w:rsid w:val="005E4206"/>
    <w:rsid w:val="005E52C6"/>
    <w:rsid w:val="005E576D"/>
    <w:rsid w:val="005E57D2"/>
    <w:rsid w:val="005E5990"/>
    <w:rsid w:val="005E646F"/>
    <w:rsid w:val="005F1BEE"/>
    <w:rsid w:val="005F2598"/>
    <w:rsid w:val="005F2CB8"/>
    <w:rsid w:val="005F3665"/>
    <w:rsid w:val="005F39FE"/>
    <w:rsid w:val="005F445A"/>
    <w:rsid w:val="005F4656"/>
    <w:rsid w:val="005F78FA"/>
    <w:rsid w:val="0060026A"/>
    <w:rsid w:val="00600DE6"/>
    <w:rsid w:val="006012B9"/>
    <w:rsid w:val="00601984"/>
    <w:rsid w:val="00602056"/>
    <w:rsid w:val="0061182E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9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2D07"/>
    <w:rsid w:val="0065360D"/>
    <w:rsid w:val="006540F6"/>
    <w:rsid w:val="00654F59"/>
    <w:rsid w:val="006553D4"/>
    <w:rsid w:val="00656E66"/>
    <w:rsid w:val="00656FB7"/>
    <w:rsid w:val="006610F8"/>
    <w:rsid w:val="006628EF"/>
    <w:rsid w:val="00662FE4"/>
    <w:rsid w:val="0066407C"/>
    <w:rsid w:val="006662C4"/>
    <w:rsid w:val="00666799"/>
    <w:rsid w:val="00667453"/>
    <w:rsid w:val="00670287"/>
    <w:rsid w:val="00670A78"/>
    <w:rsid w:val="00670B15"/>
    <w:rsid w:val="00670E21"/>
    <w:rsid w:val="00672394"/>
    <w:rsid w:val="00672ABA"/>
    <w:rsid w:val="0067396F"/>
    <w:rsid w:val="00675E9C"/>
    <w:rsid w:val="00676A32"/>
    <w:rsid w:val="0068068F"/>
    <w:rsid w:val="006814BF"/>
    <w:rsid w:val="006821DA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28C0"/>
    <w:rsid w:val="00693644"/>
    <w:rsid w:val="006942CF"/>
    <w:rsid w:val="00694DFC"/>
    <w:rsid w:val="0069580A"/>
    <w:rsid w:val="00696375"/>
    <w:rsid w:val="00696836"/>
    <w:rsid w:val="006A0ED1"/>
    <w:rsid w:val="006A203A"/>
    <w:rsid w:val="006A3722"/>
    <w:rsid w:val="006A3CC6"/>
    <w:rsid w:val="006A4CDA"/>
    <w:rsid w:val="006B0321"/>
    <w:rsid w:val="006B1738"/>
    <w:rsid w:val="006B2985"/>
    <w:rsid w:val="006B376C"/>
    <w:rsid w:val="006B4BC1"/>
    <w:rsid w:val="006B4D57"/>
    <w:rsid w:val="006B5A0D"/>
    <w:rsid w:val="006B65C2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E5D00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7027EE"/>
    <w:rsid w:val="007034CC"/>
    <w:rsid w:val="007045C1"/>
    <w:rsid w:val="0070498A"/>
    <w:rsid w:val="0070666A"/>
    <w:rsid w:val="00707899"/>
    <w:rsid w:val="007101AC"/>
    <w:rsid w:val="0071155E"/>
    <w:rsid w:val="00712829"/>
    <w:rsid w:val="00713FA8"/>
    <w:rsid w:val="00715004"/>
    <w:rsid w:val="007158E6"/>
    <w:rsid w:val="007161FE"/>
    <w:rsid w:val="00716374"/>
    <w:rsid w:val="00716776"/>
    <w:rsid w:val="00717386"/>
    <w:rsid w:val="00717BC3"/>
    <w:rsid w:val="007210C6"/>
    <w:rsid w:val="00721A61"/>
    <w:rsid w:val="00721BE2"/>
    <w:rsid w:val="0072286B"/>
    <w:rsid w:val="007234E6"/>
    <w:rsid w:val="00724181"/>
    <w:rsid w:val="007249B5"/>
    <w:rsid w:val="00725119"/>
    <w:rsid w:val="00725333"/>
    <w:rsid w:val="007304A0"/>
    <w:rsid w:val="00731886"/>
    <w:rsid w:val="00731D76"/>
    <w:rsid w:val="0073417B"/>
    <w:rsid w:val="0073447E"/>
    <w:rsid w:val="007344D9"/>
    <w:rsid w:val="00734F20"/>
    <w:rsid w:val="007351BE"/>
    <w:rsid w:val="00735224"/>
    <w:rsid w:val="00735476"/>
    <w:rsid w:val="00740830"/>
    <w:rsid w:val="00742CE1"/>
    <w:rsid w:val="007434A8"/>
    <w:rsid w:val="00745B5B"/>
    <w:rsid w:val="00747951"/>
    <w:rsid w:val="00750C09"/>
    <w:rsid w:val="00752081"/>
    <w:rsid w:val="0075507C"/>
    <w:rsid w:val="007558DF"/>
    <w:rsid w:val="007610DF"/>
    <w:rsid w:val="007617BF"/>
    <w:rsid w:val="007672CE"/>
    <w:rsid w:val="007673A0"/>
    <w:rsid w:val="00767AD9"/>
    <w:rsid w:val="00770980"/>
    <w:rsid w:val="007732EC"/>
    <w:rsid w:val="007734D5"/>
    <w:rsid w:val="00773987"/>
    <w:rsid w:val="00773FC7"/>
    <w:rsid w:val="007741B5"/>
    <w:rsid w:val="00775D49"/>
    <w:rsid w:val="0077626A"/>
    <w:rsid w:val="007763F3"/>
    <w:rsid w:val="007800E7"/>
    <w:rsid w:val="00780207"/>
    <w:rsid w:val="00782E6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393B"/>
    <w:rsid w:val="007A5A78"/>
    <w:rsid w:val="007B00FD"/>
    <w:rsid w:val="007B03BD"/>
    <w:rsid w:val="007B0583"/>
    <w:rsid w:val="007B129A"/>
    <w:rsid w:val="007B2504"/>
    <w:rsid w:val="007B2C49"/>
    <w:rsid w:val="007B67C6"/>
    <w:rsid w:val="007B6B76"/>
    <w:rsid w:val="007B7E34"/>
    <w:rsid w:val="007C1399"/>
    <w:rsid w:val="007C2EE5"/>
    <w:rsid w:val="007C44C4"/>
    <w:rsid w:val="007C50B7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711C"/>
    <w:rsid w:val="007F0F3A"/>
    <w:rsid w:val="007F1774"/>
    <w:rsid w:val="007F1BB2"/>
    <w:rsid w:val="007F4DAB"/>
    <w:rsid w:val="007F5B0A"/>
    <w:rsid w:val="007F6980"/>
    <w:rsid w:val="007F6ED2"/>
    <w:rsid w:val="007F7ED0"/>
    <w:rsid w:val="008014F6"/>
    <w:rsid w:val="008019FC"/>
    <w:rsid w:val="00802B55"/>
    <w:rsid w:val="00803C0A"/>
    <w:rsid w:val="008064C3"/>
    <w:rsid w:val="00806B96"/>
    <w:rsid w:val="008070C3"/>
    <w:rsid w:val="008112E2"/>
    <w:rsid w:val="00815697"/>
    <w:rsid w:val="00822CDD"/>
    <w:rsid w:val="00823608"/>
    <w:rsid w:val="008238F0"/>
    <w:rsid w:val="0082727D"/>
    <w:rsid w:val="008321E3"/>
    <w:rsid w:val="008343CB"/>
    <w:rsid w:val="00840D02"/>
    <w:rsid w:val="00841181"/>
    <w:rsid w:val="00842033"/>
    <w:rsid w:val="008423A1"/>
    <w:rsid w:val="00842C66"/>
    <w:rsid w:val="008436C9"/>
    <w:rsid w:val="00843A00"/>
    <w:rsid w:val="00845EF1"/>
    <w:rsid w:val="00846D0A"/>
    <w:rsid w:val="00850E2B"/>
    <w:rsid w:val="00853BEF"/>
    <w:rsid w:val="008552B7"/>
    <w:rsid w:val="00855695"/>
    <w:rsid w:val="008577A4"/>
    <w:rsid w:val="00860966"/>
    <w:rsid w:val="0086125A"/>
    <w:rsid w:val="0086153C"/>
    <w:rsid w:val="00862926"/>
    <w:rsid w:val="00863B5C"/>
    <w:rsid w:val="008644F5"/>
    <w:rsid w:val="00866E7C"/>
    <w:rsid w:val="0087331A"/>
    <w:rsid w:val="00873AC4"/>
    <w:rsid w:val="008753BC"/>
    <w:rsid w:val="008754E1"/>
    <w:rsid w:val="0087665E"/>
    <w:rsid w:val="008813EF"/>
    <w:rsid w:val="00883567"/>
    <w:rsid w:val="0088357E"/>
    <w:rsid w:val="008836B2"/>
    <w:rsid w:val="00883744"/>
    <w:rsid w:val="0088475D"/>
    <w:rsid w:val="00884A97"/>
    <w:rsid w:val="00885E56"/>
    <w:rsid w:val="00887061"/>
    <w:rsid w:val="0088786F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4C98"/>
    <w:rsid w:val="008A51A9"/>
    <w:rsid w:val="008A5734"/>
    <w:rsid w:val="008A58E4"/>
    <w:rsid w:val="008A5B7D"/>
    <w:rsid w:val="008A69B9"/>
    <w:rsid w:val="008A7982"/>
    <w:rsid w:val="008A7B16"/>
    <w:rsid w:val="008B05A1"/>
    <w:rsid w:val="008B0811"/>
    <w:rsid w:val="008B0A69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5C01"/>
    <w:rsid w:val="008C5EF2"/>
    <w:rsid w:val="008C773C"/>
    <w:rsid w:val="008D07FA"/>
    <w:rsid w:val="008D17CC"/>
    <w:rsid w:val="008D44AB"/>
    <w:rsid w:val="008D458B"/>
    <w:rsid w:val="008D49E9"/>
    <w:rsid w:val="008D5AEF"/>
    <w:rsid w:val="008D610C"/>
    <w:rsid w:val="008D6F3D"/>
    <w:rsid w:val="008E00E8"/>
    <w:rsid w:val="008E051C"/>
    <w:rsid w:val="008E118A"/>
    <w:rsid w:val="008E1731"/>
    <w:rsid w:val="008E1CD1"/>
    <w:rsid w:val="008E375E"/>
    <w:rsid w:val="008E4CCE"/>
    <w:rsid w:val="008E728A"/>
    <w:rsid w:val="008E7C60"/>
    <w:rsid w:val="008E7E4F"/>
    <w:rsid w:val="008F11E1"/>
    <w:rsid w:val="008F2BE6"/>
    <w:rsid w:val="008F2F0C"/>
    <w:rsid w:val="008F3A5D"/>
    <w:rsid w:val="008F3BEC"/>
    <w:rsid w:val="008F40A6"/>
    <w:rsid w:val="008F5BAE"/>
    <w:rsid w:val="008F5EA0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92C"/>
    <w:rsid w:val="0091260F"/>
    <w:rsid w:val="00912EAF"/>
    <w:rsid w:val="00914141"/>
    <w:rsid w:val="00914A4F"/>
    <w:rsid w:val="00914AF5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62FE"/>
    <w:rsid w:val="0093705F"/>
    <w:rsid w:val="00937077"/>
    <w:rsid w:val="00937C6F"/>
    <w:rsid w:val="00940D20"/>
    <w:rsid w:val="00940F73"/>
    <w:rsid w:val="00941922"/>
    <w:rsid w:val="00942B44"/>
    <w:rsid w:val="00944F34"/>
    <w:rsid w:val="009451AE"/>
    <w:rsid w:val="00945A2C"/>
    <w:rsid w:val="00946284"/>
    <w:rsid w:val="00946A9D"/>
    <w:rsid w:val="00951519"/>
    <w:rsid w:val="00951B79"/>
    <w:rsid w:val="00954FBB"/>
    <w:rsid w:val="00955659"/>
    <w:rsid w:val="00956D7E"/>
    <w:rsid w:val="00957E41"/>
    <w:rsid w:val="009605F5"/>
    <w:rsid w:val="00962891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59D9"/>
    <w:rsid w:val="0098645A"/>
    <w:rsid w:val="00987572"/>
    <w:rsid w:val="00994F62"/>
    <w:rsid w:val="00995153"/>
    <w:rsid w:val="00995CEC"/>
    <w:rsid w:val="00996A15"/>
    <w:rsid w:val="0099742E"/>
    <w:rsid w:val="009A03E2"/>
    <w:rsid w:val="009A11DA"/>
    <w:rsid w:val="009A3222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17EB"/>
    <w:rsid w:val="009C2F44"/>
    <w:rsid w:val="009C2F76"/>
    <w:rsid w:val="009C31BE"/>
    <w:rsid w:val="009C321E"/>
    <w:rsid w:val="009C413B"/>
    <w:rsid w:val="009C4144"/>
    <w:rsid w:val="009C5324"/>
    <w:rsid w:val="009C5A69"/>
    <w:rsid w:val="009C5B95"/>
    <w:rsid w:val="009C79CF"/>
    <w:rsid w:val="009D23AA"/>
    <w:rsid w:val="009D349D"/>
    <w:rsid w:val="009D44BB"/>
    <w:rsid w:val="009D4676"/>
    <w:rsid w:val="009D49AB"/>
    <w:rsid w:val="009D4EE4"/>
    <w:rsid w:val="009D506B"/>
    <w:rsid w:val="009D5835"/>
    <w:rsid w:val="009D68FE"/>
    <w:rsid w:val="009D7172"/>
    <w:rsid w:val="009D74BD"/>
    <w:rsid w:val="009D7FA9"/>
    <w:rsid w:val="009E0727"/>
    <w:rsid w:val="009E0BFA"/>
    <w:rsid w:val="009E0E48"/>
    <w:rsid w:val="009E1EB8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727C"/>
    <w:rsid w:val="009F777C"/>
    <w:rsid w:val="00A0117E"/>
    <w:rsid w:val="00A02A0B"/>
    <w:rsid w:val="00A03944"/>
    <w:rsid w:val="00A04B43"/>
    <w:rsid w:val="00A05A10"/>
    <w:rsid w:val="00A0781B"/>
    <w:rsid w:val="00A11E4E"/>
    <w:rsid w:val="00A11F0F"/>
    <w:rsid w:val="00A13041"/>
    <w:rsid w:val="00A13446"/>
    <w:rsid w:val="00A13841"/>
    <w:rsid w:val="00A14C7B"/>
    <w:rsid w:val="00A14F35"/>
    <w:rsid w:val="00A14F8B"/>
    <w:rsid w:val="00A1604A"/>
    <w:rsid w:val="00A16D81"/>
    <w:rsid w:val="00A16EBA"/>
    <w:rsid w:val="00A1765C"/>
    <w:rsid w:val="00A20065"/>
    <w:rsid w:val="00A20124"/>
    <w:rsid w:val="00A22345"/>
    <w:rsid w:val="00A24AE7"/>
    <w:rsid w:val="00A250C3"/>
    <w:rsid w:val="00A27552"/>
    <w:rsid w:val="00A30C32"/>
    <w:rsid w:val="00A30C57"/>
    <w:rsid w:val="00A31358"/>
    <w:rsid w:val="00A3230A"/>
    <w:rsid w:val="00A32B50"/>
    <w:rsid w:val="00A32D4E"/>
    <w:rsid w:val="00A36BCA"/>
    <w:rsid w:val="00A36DE3"/>
    <w:rsid w:val="00A37025"/>
    <w:rsid w:val="00A374EC"/>
    <w:rsid w:val="00A37F96"/>
    <w:rsid w:val="00A40DFD"/>
    <w:rsid w:val="00A41CC3"/>
    <w:rsid w:val="00A42AE6"/>
    <w:rsid w:val="00A43E4C"/>
    <w:rsid w:val="00A43E85"/>
    <w:rsid w:val="00A440D7"/>
    <w:rsid w:val="00A44170"/>
    <w:rsid w:val="00A44CE7"/>
    <w:rsid w:val="00A455FB"/>
    <w:rsid w:val="00A458EA"/>
    <w:rsid w:val="00A46D03"/>
    <w:rsid w:val="00A4751D"/>
    <w:rsid w:val="00A5090F"/>
    <w:rsid w:val="00A50F4D"/>
    <w:rsid w:val="00A51816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956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07F2"/>
    <w:rsid w:val="00A91041"/>
    <w:rsid w:val="00A91856"/>
    <w:rsid w:val="00A92562"/>
    <w:rsid w:val="00A94695"/>
    <w:rsid w:val="00A94FF7"/>
    <w:rsid w:val="00A956CE"/>
    <w:rsid w:val="00A95EA1"/>
    <w:rsid w:val="00A9663B"/>
    <w:rsid w:val="00A9666E"/>
    <w:rsid w:val="00A969BD"/>
    <w:rsid w:val="00A96F95"/>
    <w:rsid w:val="00A97AE5"/>
    <w:rsid w:val="00AA024F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6112"/>
    <w:rsid w:val="00AC73DB"/>
    <w:rsid w:val="00AD22ED"/>
    <w:rsid w:val="00AD7AC8"/>
    <w:rsid w:val="00AD7D52"/>
    <w:rsid w:val="00AE0BEB"/>
    <w:rsid w:val="00AE0C05"/>
    <w:rsid w:val="00AE0D27"/>
    <w:rsid w:val="00AE2CB3"/>
    <w:rsid w:val="00AE305A"/>
    <w:rsid w:val="00AE43DA"/>
    <w:rsid w:val="00AE45BC"/>
    <w:rsid w:val="00AE52FA"/>
    <w:rsid w:val="00AE7D52"/>
    <w:rsid w:val="00AE7DA5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81B"/>
    <w:rsid w:val="00B03C7D"/>
    <w:rsid w:val="00B041D0"/>
    <w:rsid w:val="00B041F4"/>
    <w:rsid w:val="00B0438A"/>
    <w:rsid w:val="00B048EF"/>
    <w:rsid w:val="00B04FEA"/>
    <w:rsid w:val="00B1017D"/>
    <w:rsid w:val="00B105AD"/>
    <w:rsid w:val="00B156A5"/>
    <w:rsid w:val="00B17014"/>
    <w:rsid w:val="00B17E6D"/>
    <w:rsid w:val="00B21379"/>
    <w:rsid w:val="00B23E2A"/>
    <w:rsid w:val="00B24CED"/>
    <w:rsid w:val="00B25268"/>
    <w:rsid w:val="00B2678D"/>
    <w:rsid w:val="00B278E5"/>
    <w:rsid w:val="00B31EFC"/>
    <w:rsid w:val="00B3565B"/>
    <w:rsid w:val="00B35E07"/>
    <w:rsid w:val="00B37DFB"/>
    <w:rsid w:val="00B4038A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5325"/>
    <w:rsid w:val="00B55A46"/>
    <w:rsid w:val="00B56328"/>
    <w:rsid w:val="00B56C0E"/>
    <w:rsid w:val="00B573AB"/>
    <w:rsid w:val="00B576DF"/>
    <w:rsid w:val="00B57C30"/>
    <w:rsid w:val="00B6061E"/>
    <w:rsid w:val="00B6082A"/>
    <w:rsid w:val="00B60E88"/>
    <w:rsid w:val="00B63FD8"/>
    <w:rsid w:val="00B64F5F"/>
    <w:rsid w:val="00B65EE9"/>
    <w:rsid w:val="00B66D01"/>
    <w:rsid w:val="00B66EC6"/>
    <w:rsid w:val="00B672E3"/>
    <w:rsid w:val="00B7254C"/>
    <w:rsid w:val="00B731AF"/>
    <w:rsid w:val="00B73883"/>
    <w:rsid w:val="00B7473B"/>
    <w:rsid w:val="00B7706A"/>
    <w:rsid w:val="00B7748A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33F"/>
    <w:rsid w:val="00B93D1C"/>
    <w:rsid w:val="00B9425A"/>
    <w:rsid w:val="00B953F6"/>
    <w:rsid w:val="00B95D6F"/>
    <w:rsid w:val="00B9609A"/>
    <w:rsid w:val="00B97CE6"/>
    <w:rsid w:val="00BA0686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6343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1960"/>
    <w:rsid w:val="00BD2201"/>
    <w:rsid w:val="00BD415B"/>
    <w:rsid w:val="00BD4913"/>
    <w:rsid w:val="00BD52F0"/>
    <w:rsid w:val="00BD69C5"/>
    <w:rsid w:val="00BE010C"/>
    <w:rsid w:val="00BE0D2C"/>
    <w:rsid w:val="00BE1BE9"/>
    <w:rsid w:val="00BE2110"/>
    <w:rsid w:val="00BE4C40"/>
    <w:rsid w:val="00BE5788"/>
    <w:rsid w:val="00BE57A7"/>
    <w:rsid w:val="00BE7635"/>
    <w:rsid w:val="00BF0351"/>
    <w:rsid w:val="00BF155C"/>
    <w:rsid w:val="00BF322D"/>
    <w:rsid w:val="00BF5495"/>
    <w:rsid w:val="00BF5551"/>
    <w:rsid w:val="00BF56B4"/>
    <w:rsid w:val="00BF7E4A"/>
    <w:rsid w:val="00C0033A"/>
    <w:rsid w:val="00C01F82"/>
    <w:rsid w:val="00C0271F"/>
    <w:rsid w:val="00C03225"/>
    <w:rsid w:val="00C03E3D"/>
    <w:rsid w:val="00C0414D"/>
    <w:rsid w:val="00C072CC"/>
    <w:rsid w:val="00C07458"/>
    <w:rsid w:val="00C11D36"/>
    <w:rsid w:val="00C130F4"/>
    <w:rsid w:val="00C144B3"/>
    <w:rsid w:val="00C15A11"/>
    <w:rsid w:val="00C15A97"/>
    <w:rsid w:val="00C163B9"/>
    <w:rsid w:val="00C16FBB"/>
    <w:rsid w:val="00C17491"/>
    <w:rsid w:val="00C17CF5"/>
    <w:rsid w:val="00C17D30"/>
    <w:rsid w:val="00C207D0"/>
    <w:rsid w:val="00C209DF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3ABE"/>
    <w:rsid w:val="00C35659"/>
    <w:rsid w:val="00C35866"/>
    <w:rsid w:val="00C372B1"/>
    <w:rsid w:val="00C432C3"/>
    <w:rsid w:val="00C44FBD"/>
    <w:rsid w:val="00C45301"/>
    <w:rsid w:val="00C45970"/>
    <w:rsid w:val="00C45ECB"/>
    <w:rsid w:val="00C46ABA"/>
    <w:rsid w:val="00C46C96"/>
    <w:rsid w:val="00C5118A"/>
    <w:rsid w:val="00C51301"/>
    <w:rsid w:val="00C53660"/>
    <w:rsid w:val="00C54F7F"/>
    <w:rsid w:val="00C56CB0"/>
    <w:rsid w:val="00C57191"/>
    <w:rsid w:val="00C57AC8"/>
    <w:rsid w:val="00C57DAB"/>
    <w:rsid w:val="00C57F3A"/>
    <w:rsid w:val="00C60A92"/>
    <w:rsid w:val="00C61C89"/>
    <w:rsid w:val="00C61FF9"/>
    <w:rsid w:val="00C65439"/>
    <w:rsid w:val="00C665E1"/>
    <w:rsid w:val="00C6795D"/>
    <w:rsid w:val="00C700CB"/>
    <w:rsid w:val="00C713D6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152"/>
    <w:rsid w:val="00C82A0B"/>
    <w:rsid w:val="00C82B51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817"/>
    <w:rsid w:val="00CA5ACF"/>
    <w:rsid w:val="00CA610E"/>
    <w:rsid w:val="00CA681D"/>
    <w:rsid w:val="00CA77E1"/>
    <w:rsid w:val="00CB037F"/>
    <w:rsid w:val="00CB0513"/>
    <w:rsid w:val="00CB0D52"/>
    <w:rsid w:val="00CB11B3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2BB"/>
    <w:rsid w:val="00CC3ADB"/>
    <w:rsid w:val="00CC4128"/>
    <w:rsid w:val="00CC778F"/>
    <w:rsid w:val="00CC7C41"/>
    <w:rsid w:val="00CD02E7"/>
    <w:rsid w:val="00CD06FD"/>
    <w:rsid w:val="00CD2B9A"/>
    <w:rsid w:val="00CD35FE"/>
    <w:rsid w:val="00CD4C2D"/>
    <w:rsid w:val="00CE109F"/>
    <w:rsid w:val="00CE26EC"/>
    <w:rsid w:val="00CE2ACF"/>
    <w:rsid w:val="00CE4790"/>
    <w:rsid w:val="00CE4C71"/>
    <w:rsid w:val="00CE4C89"/>
    <w:rsid w:val="00CE59A0"/>
    <w:rsid w:val="00CE61F8"/>
    <w:rsid w:val="00CE6A22"/>
    <w:rsid w:val="00CE79BE"/>
    <w:rsid w:val="00CF0359"/>
    <w:rsid w:val="00CF119F"/>
    <w:rsid w:val="00CF2CD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07FA7"/>
    <w:rsid w:val="00D11FF7"/>
    <w:rsid w:val="00D12077"/>
    <w:rsid w:val="00D125B2"/>
    <w:rsid w:val="00D1284D"/>
    <w:rsid w:val="00D14A92"/>
    <w:rsid w:val="00D16351"/>
    <w:rsid w:val="00D166B2"/>
    <w:rsid w:val="00D2042E"/>
    <w:rsid w:val="00D20ED3"/>
    <w:rsid w:val="00D224FE"/>
    <w:rsid w:val="00D22654"/>
    <w:rsid w:val="00D230D9"/>
    <w:rsid w:val="00D26278"/>
    <w:rsid w:val="00D26D3D"/>
    <w:rsid w:val="00D272AF"/>
    <w:rsid w:val="00D27591"/>
    <w:rsid w:val="00D27DB2"/>
    <w:rsid w:val="00D30422"/>
    <w:rsid w:val="00D30EA6"/>
    <w:rsid w:val="00D31E53"/>
    <w:rsid w:val="00D3293C"/>
    <w:rsid w:val="00D337B9"/>
    <w:rsid w:val="00D424A1"/>
    <w:rsid w:val="00D427F9"/>
    <w:rsid w:val="00D4301E"/>
    <w:rsid w:val="00D43511"/>
    <w:rsid w:val="00D452E0"/>
    <w:rsid w:val="00D45DC3"/>
    <w:rsid w:val="00D5136C"/>
    <w:rsid w:val="00D52C12"/>
    <w:rsid w:val="00D5444A"/>
    <w:rsid w:val="00D55F5C"/>
    <w:rsid w:val="00D561F2"/>
    <w:rsid w:val="00D5633B"/>
    <w:rsid w:val="00D5704B"/>
    <w:rsid w:val="00D5799F"/>
    <w:rsid w:val="00D57E87"/>
    <w:rsid w:val="00D6081B"/>
    <w:rsid w:val="00D6232A"/>
    <w:rsid w:val="00D66296"/>
    <w:rsid w:val="00D70390"/>
    <w:rsid w:val="00D7282E"/>
    <w:rsid w:val="00D74836"/>
    <w:rsid w:val="00D74BE1"/>
    <w:rsid w:val="00D75508"/>
    <w:rsid w:val="00D76163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214"/>
    <w:rsid w:val="00D91473"/>
    <w:rsid w:val="00D91873"/>
    <w:rsid w:val="00D95B1B"/>
    <w:rsid w:val="00D97870"/>
    <w:rsid w:val="00DA0433"/>
    <w:rsid w:val="00DA0A9E"/>
    <w:rsid w:val="00DA3614"/>
    <w:rsid w:val="00DA3910"/>
    <w:rsid w:val="00DA439A"/>
    <w:rsid w:val="00DA7228"/>
    <w:rsid w:val="00DB1B3B"/>
    <w:rsid w:val="00DB2353"/>
    <w:rsid w:val="00DB6CFC"/>
    <w:rsid w:val="00DC19AA"/>
    <w:rsid w:val="00DC1A4E"/>
    <w:rsid w:val="00DC4191"/>
    <w:rsid w:val="00DC4722"/>
    <w:rsid w:val="00DC5354"/>
    <w:rsid w:val="00DC59DC"/>
    <w:rsid w:val="00DC7DD8"/>
    <w:rsid w:val="00DD0AD8"/>
    <w:rsid w:val="00DD2C31"/>
    <w:rsid w:val="00DD2DBD"/>
    <w:rsid w:val="00DD2EA7"/>
    <w:rsid w:val="00DD6A4B"/>
    <w:rsid w:val="00DD781F"/>
    <w:rsid w:val="00DD7B07"/>
    <w:rsid w:val="00DE2FC9"/>
    <w:rsid w:val="00DE497C"/>
    <w:rsid w:val="00DE498A"/>
    <w:rsid w:val="00DE674F"/>
    <w:rsid w:val="00DE7E7E"/>
    <w:rsid w:val="00DF2102"/>
    <w:rsid w:val="00DF27EA"/>
    <w:rsid w:val="00DF38B9"/>
    <w:rsid w:val="00DF5027"/>
    <w:rsid w:val="00DF64B3"/>
    <w:rsid w:val="00DF64D3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07E56"/>
    <w:rsid w:val="00E1033B"/>
    <w:rsid w:val="00E1124A"/>
    <w:rsid w:val="00E11821"/>
    <w:rsid w:val="00E118F5"/>
    <w:rsid w:val="00E125E3"/>
    <w:rsid w:val="00E14AB4"/>
    <w:rsid w:val="00E1501F"/>
    <w:rsid w:val="00E1676E"/>
    <w:rsid w:val="00E213AB"/>
    <w:rsid w:val="00E2290B"/>
    <w:rsid w:val="00E22F58"/>
    <w:rsid w:val="00E2352D"/>
    <w:rsid w:val="00E2374C"/>
    <w:rsid w:val="00E24FDE"/>
    <w:rsid w:val="00E27480"/>
    <w:rsid w:val="00E27AA6"/>
    <w:rsid w:val="00E302FA"/>
    <w:rsid w:val="00E31010"/>
    <w:rsid w:val="00E3214E"/>
    <w:rsid w:val="00E340C6"/>
    <w:rsid w:val="00E3547C"/>
    <w:rsid w:val="00E35C51"/>
    <w:rsid w:val="00E371DF"/>
    <w:rsid w:val="00E371E7"/>
    <w:rsid w:val="00E37F45"/>
    <w:rsid w:val="00E40F67"/>
    <w:rsid w:val="00E422FC"/>
    <w:rsid w:val="00E42493"/>
    <w:rsid w:val="00E4254A"/>
    <w:rsid w:val="00E44260"/>
    <w:rsid w:val="00E44399"/>
    <w:rsid w:val="00E4747D"/>
    <w:rsid w:val="00E517F7"/>
    <w:rsid w:val="00E5195A"/>
    <w:rsid w:val="00E519DD"/>
    <w:rsid w:val="00E51E89"/>
    <w:rsid w:val="00E53342"/>
    <w:rsid w:val="00E53B59"/>
    <w:rsid w:val="00E54E02"/>
    <w:rsid w:val="00E54E5A"/>
    <w:rsid w:val="00E5643F"/>
    <w:rsid w:val="00E56C44"/>
    <w:rsid w:val="00E60397"/>
    <w:rsid w:val="00E60B0F"/>
    <w:rsid w:val="00E65265"/>
    <w:rsid w:val="00E6579F"/>
    <w:rsid w:val="00E65AB3"/>
    <w:rsid w:val="00E666C2"/>
    <w:rsid w:val="00E702B1"/>
    <w:rsid w:val="00E70F5B"/>
    <w:rsid w:val="00E746AA"/>
    <w:rsid w:val="00E746AC"/>
    <w:rsid w:val="00E75809"/>
    <w:rsid w:val="00E75F0B"/>
    <w:rsid w:val="00E80425"/>
    <w:rsid w:val="00E82EDB"/>
    <w:rsid w:val="00E83D5A"/>
    <w:rsid w:val="00E86B42"/>
    <w:rsid w:val="00E86CE7"/>
    <w:rsid w:val="00E91612"/>
    <w:rsid w:val="00E91FE4"/>
    <w:rsid w:val="00E937F1"/>
    <w:rsid w:val="00E95833"/>
    <w:rsid w:val="00E95D46"/>
    <w:rsid w:val="00E966B1"/>
    <w:rsid w:val="00E97B7B"/>
    <w:rsid w:val="00EA0E72"/>
    <w:rsid w:val="00EA26D1"/>
    <w:rsid w:val="00EA31D1"/>
    <w:rsid w:val="00EA4E93"/>
    <w:rsid w:val="00EA500D"/>
    <w:rsid w:val="00EA7548"/>
    <w:rsid w:val="00EA7604"/>
    <w:rsid w:val="00EB1A37"/>
    <w:rsid w:val="00EB529A"/>
    <w:rsid w:val="00EB656A"/>
    <w:rsid w:val="00EB67BC"/>
    <w:rsid w:val="00EC01F3"/>
    <w:rsid w:val="00EC0446"/>
    <w:rsid w:val="00EC0DA5"/>
    <w:rsid w:val="00EC1807"/>
    <w:rsid w:val="00EC1867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1C67"/>
    <w:rsid w:val="00ED1FBD"/>
    <w:rsid w:val="00ED2071"/>
    <w:rsid w:val="00ED37DB"/>
    <w:rsid w:val="00ED4C97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BFE"/>
    <w:rsid w:val="00F07301"/>
    <w:rsid w:val="00F1248F"/>
    <w:rsid w:val="00F1261A"/>
    <w:rsid w:val="00F15EAD"/>
    <w:rsid w:val="00F17F88"/>
    <w:rsid w:val="00F244E2"/>
    <w:rsid w:val="00F245BF"/>
    <w:rsid w:val="00F25CFF"/>
    <w:rsid w:val="00F263FB"/>
    <w:rsid w:val="00F271BC"/>
    <w:rsid w:val="00F2777B"/>
    <w:rsid w:val="00F342C9"/>
    <w:rsid w:val="00F34D2A"/>
    <w:rsid w:val="00F3586D"/>
    <w:rsid w:val="00F36D17"/>
    <w:rsid w:val="00F41D9A"/>
    <w:rsid w:val="00F42416"/>
    <w:rsid w:val="00F426FC"/>
    <w:rsid w:val="00F42DD2"/>
    <w:rsid w:val="00F43CA5"/>
    <w:rsid w:val="00F43ECF"/>
    <w:rsid w:val="00F441C5"/>
    <w:rsid w:val="00F4453D"/>
    <w:rsid w:val="00F44C3F"/>
    <w:rsid w:val="00F462BC"/>
    <w:rsid w:val="00F5070E"/>
    <w:rsid w:val="00F524DA"/>
    <w:rsid w:val="00F5313C"/>
    <w:rsid w:val="00F5322A"/>
    <w:rsid w:val="00F546E9"/>
    <w:rsid w:val="00F56FB1"/>
    <w:rsid w:val="00F5762D"/>
    <w:rsid w:val="00F57C64"/>
    <w:rsid w:val="00F60B64"/>
    <w:rsid w:val="00F61A8D"/>
    <w:rsid w:val="00F61E49"/>
    <w:rsid w:val="00F648F5"/>
    <w:rsid w:val="00F65B6E"/>
    <w:rsid w:val="00F710D2"/>
    <w:rsid w:val="00F71BCA"/>
    <w:rsid w:val="00F73557"/>
    <w:rsid w:val="00F73D21"/>
    <w:rsid w:val="00F74D3D"/>
    <w:rsid w:val="00F75BB9"/>
    <w:rsid w:val="00F760AC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CF3"/>
    <w:rsid w:val="00F955B0"/>
    <w:rsid w:val="00F966EA"/>
    <w:rsid w:val="00F9694D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1E9B"/>
    <w:rsid w:val="00FB356F"/>
    <w:rsid w:val="00FB3919"/>
    <w:rsid w:val="00FB41BD"/>
    <w:rsid w:val="00FB57F6"/>
    <w:rsid w:val="00FB693A"/>
    <w:rsid w:val="00FB6F77"/>
    <w:rsid w:val="00FB70C8"/>
    <w:rsid w:val="00FB74EB"/>
    <w:rsid w:val="00FB766D"/>
    <w:rsid w:val="00FB77C8"/>
    <w:rsid w:val="00FB78E8"/>
    <w:rsid w:val="00FB7F2D"/>
    <w:rsid w:val="00FC206E"/>
    <w:rsid w:val="00FC3AFB"/>
    <w:rsid w:val="00FC4147"/>
    <w:rsid w:val="00FC66DA"/>
    <w:rsid w:val="00FC7ECD"/>
    <w:rsid w:val="00FD073D"/>
    <w:rsid w:val="00FD2043"/>
    <w:rsid w:val="00FD3BE6"/>
    <w:rsid w:val="00FD3DCC"/>
    <w:rsid w:val="00FD427F"/>
    <w:rsid w:val="00FD507A"/>
    <w:rsid w:val="00FD5FC1"/>
    <w:rsid w:val="00FD735C"/>
    <w:rsid w:val="00FE0F2C"/>
    <w:rsid w:val="00FE10C9"/>
    <w:rsid w:val="00FE186F"/>
    <w:rsid w:val="00FE22FE"/>
    <w:rsid w:val="00FE2377"/>
    <w:rsid w:val="00FE294A"/>
    <w:rsid w:val="00FE2CC3"/>
    <w:rsid w:val="00FE3348"/>
    <w:rsid w:val="00FE3BAD"/>
    <w:rsid w:val="00FE40F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5:docId w15:val="{8DBF8BF8-9EF8-4D17-AAAE-8B80337A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55E"/>
    <w:rPr>
      <w:sz w:val="24"/>
      <w:szCs w:val="24"/>
    </w:rPr>
  </w:style>
  <w:style w:type="paragraph" w:styleId="Ttulo5">
    <w:name w:val="heading 5"/>
    <w:basedOn w:val="Normal"/>
    <w:next w:val="Normal"/>
    <w:qFormat/>
    <w:rsid w:val="0071155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1155E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71155E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71155E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71155E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71155E"/>
    <w:pPr>
      <w:jc w:val="both"/>
    </w:pPr>
    <w:rPr>
      <w:szCs w:val="20"/>
    </w:rPr>
  </w:style>
  <w:style w:type="paragraph" w:styleId="Ttulo">
    <w:name w:val="Title"/>
    <w:basedOn w:val="Normal"/>
    <w:qFormat/>
    <w:rsid w:val="0071155E"/>
    <w:pPr>
      <w:jc w:val="center"/>
    </w:pPr>
    <w:rPr>
      <w:szCs w:val="20"/>
    </w:rPr>
  </w:style>
  <w:style w:type="paragraph" w:styleId="Remetente">
    <w:name w:val="envelope return"/>
    <w:basedOn w:val="Normal"/>
    <w:rsid w:val="0071155E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71155E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71155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1155E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711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71155E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rsid w:val="007115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71155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71155E"/>
    <w:rPr>
      <w:b/>
      <w:bCs/>
    </w:rPr>
  </w:style>
  <w:style w:type="character" w:customStyle="1" w:styleId="RodapChar">
    <w:name w:val="Rodapé Char"/>
    <w:link w:val="Rodap"/>
    <w:uiPriority w:val="99"/>
    <w:rsid w:val="0071155E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71155E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71155E"/>
    <w:rPr>
      <w:sz w:val="16"/>
      <w:szCs w:val="16"/>
    </w:rPr>
  </w:style>
  <w:style w:type="character" w:styleId="Hyperlink">
    <w:name w:val="Hyperlink"/>
    <w:rsid w:val="0071155E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71155E"/>
    <w:rPr>
      <w:sz w:val="24"/>
      <w:szCs w:val="24"/>
    </w:rPr>
  </w:style>
  <w:style w:type="table" w:customStyle="1" w:styleId="Tabelacomgrade1">
    <w:name w:val="Tabela com grade1"/>
    <w:basedOn w:val="Tabelanormal"/>
    <w:next w:val="Tabelacomgrade"/>
    <w:uiPriority w:val="59"/>
    <w:rsid w:val="008E728A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7045C1"/>
    <w:pPr>
      <w:ind w:left="708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B7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ia\Desktop\svn\IDAF-ES\Analise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22</TotalTime>
  <Pages>1</Pages>
  <Words>1027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Patrick Barros Lino Vianna</cp:lastModifiedBy>
  <cp:revision>9</cp:revision>
  <cp:lastPrinted>2013-03-01T21:29:00Z</cp:lastPrinted>
  <dcterms:created xsi:type="dcterms:W3CDTF">2015-10-27T19:55:00Z</dcterms:created>
  <dcterms:modified xsi:type="dcterms:W3CDTF">2018-03-29T16:33:00Z</dcterms:modified>
</cp:coreProperties>
</file>