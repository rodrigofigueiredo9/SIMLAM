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00" w:rsidRPr="00736517" w:rsidRDefault="00A74467" w:rsidP="00736517">
      <w:pPr>
        <w:tabs>
          <w:tab w:val="left" w:pos="7755"/>
        </w:tabs>
        <w:rPr>
          <w:rFonts w:ascii="Arial Narrow" w:hAnsi="Arial Narrow"/>
          <w:sz w:val="2"/>
          <w:szCs w:val="2"/>
        </w:rPr>
      </w:pPr>
      <w:r w:rsidRPr="00736517">
        <w:rPr>
          <w:rFonts w:ascii="Arial Narrow" w:hAnsi="Arial Narrow"/>
          <w:sz w:val="2"/>
          <w:szCs w:val="2"/>
        </w:rPr>
        <w:fldChar w:fldCharType="begin"/>
      </w:r>
      <w:r w:rsidR="006F5C7A" w:rsidRPr="00736517">
        <w:rPr>
          <w:rFonts w:ascii="Arial Narrow" w:hAnsi="Arial Narrow"/>
          <w:sz w:val="2"/>
          <w:szCs w:val="2"/>
        </w:rPr>
        <w:instrText xml:space="preserve"> MERGEFIELD  TableStart:Documento  \* MERGEFORMAT </w:instrText>
      </w:r>
      <w:r w:rsidRPr="00736517">
        <w:rPr>
          <w:rFonts w:ascii="Arial Narrow" w:hAnsi="Arial Narrow"/>
          <w:sz w:val="2"/>
          <w:szCs w:val="2"/>
        </w:rPr>
        <w:fldChar w:fldCharType="separate"/>
      </w:r>
      <w:r w:rsidR="00690FE6" w:rsidRPr="00736517">
        <w:rPr>
          <w:rFonts w:ascii="Arial Narrow" w:hAnsi="Arial Narrow" w:cs="Arial"/>
          <w:noProof/>
          <w:sz w:val="2"/>
          <w:szCs w:val="2"/>
        </w:rPr>
        <w:t>«TableStart:Documento»</w:t>
      </w:r>
      <w:r w:rsidRPr="00736517">
        <w:rPr>
          <w:rFonts w:ascii="Arial Narrow" w:hAnsi="Arial Narrow"/>
          <w:sz w:val="2"/>
          <w:szCs w:val="2"/>
        </w:rPr>
        <w:fldChar w:fldCharType="end"/>
      </w:r>
    </w:p>
    <w:p w:rsidR="002D1DBB" w:rsidRPr="00CD5C6E" w:rsidRDefault="002D1DBB" w:rsidP="00CD5C6E">
      <w:pPr>
        <w:tabs>
          <w:tab w:val="left" w:pos="7755"/>
        </w:tabs>
        <w:spacing w:before="240"/>
        <w:jc w:val="center"/>
        <w:rPr>
          <w:rFonts w:ascii="Arial Narrow" w:hAnsi="Arial Narrow"/>
          <w:b/>
          <w:sz w:val="32"/>
          <w:szCs w:val="32"/>
        </w:rPr>
      </w:pPr>
      <w:r w:rsidRPr="00CD5C6E">
        <w:rPr>
          <w:rFonts w:ascii="Arial Narrow" w:hAnsi="Arial Narrow"/>
          <w:b/>
          <w:sz w:val="32"/>
          <w:szCs w:val="32"/>
        </w:rPr>
        <w:t xml:space="preserve">FICHA DE INSCRIÇÃO DA UNIDADE DE </w:t>
      </w:r>
      <w:r w:rsidR="00D96BA1">
        <w:rPr>
          <w:rFonts w:ascii="Arial Narrow" w:hAnsi="Arial Narrow"/>
          <w:b/>
          <w:sz w:val="32"/>
          <w:szCs w:val="32"/>
        </w:rPr>
        <w:t>CONSOLIDAÇÃO</w:t>
      </w:r>
    </w:p>
    <w:p w:rsidR="002D1DBB" w:rsidRPr="00CD5C6E" w:rsidRDefault="002D1DBB" w:rsidP="002D1DBB">
      <w:pPr>
        <w:tabs>
          <w:tab w:val="left" w:pos="7755"/>
        </w:tabs>
        <w:spacing w:before="240"/>
        <w:rPr>
          <w:rFonts w:ascii="Arial Narrow" w:hAnsi="Arial Narrow"/>
          <w:sz w:val="16"/>
          <w:szCs w:val="16"/>
        </w:rPr>
      </w:pPr>
      <w:r w:rsidRPr="00CD5C6E">
        <w:rPr>
          <w:rFonts w:ascii="Arial Narrow" w:hAnsi="Arial Narrow"/>
          <w:sz w:val="16"/>
          <w:szCs w:val="16"/>
        </w:rPr>
        <w:t xml:space="preserve">CÓDIGO DA </w:t>
      </w:r>
      <w:r w:rsidR="00D96BA1">
        <w:rPr>
          <w:rFonts w:ascii="Arial Narrow" w:hAnsi="Arial Narrow"/>
          <w:sz w:val="16"/>
          <w:szCs w:val="16"/>
        </w:rPr>
        <w:t>UNIDADE DE CONSOLIDAÇÃO</w:t>
      </w:r>
      <w:r w:rsidRPr="00CD5C6E">
        <w:rPr>
          <w:rFonts w:ascii="Arial Narrow" w:hAnsi="Arial Narrow"/>
          <w:sz w:val="16"/>
          <w:szCs w:val="16"/>
        </w:rPr>
        <w:t>:</w:t>
      </w:r>
      <w:r w:rsidRPr="00D96BA1">
        <w:rPr>
          <w:rFonts w:ascii="Arial Narrow" w:hAnsi="Arial Narrow"/>
          <w:b/>
          <w:sz w:val="16"/>
          <w:szCs w:val="16"/>
        </w:rPr>
        <w:t xml:space="preserve"> </w:t>
      </w:r>
      <w:r w:rsidR="00EC1FCB">
        <w:fldChar w:fldCharType="begin"/>
      </w:r>
      <w:r w:rsidR="00EC1FCB">
        <w:instrText xml:space="preserve"> MERGEFIELD  CodigoUc  \* MERGEFORMAT </w:instrText>
      </w:r>
      <w:r w:rsidR="00EC1FCB">
        <w:fldChar w:fldCharType="separate"/>
      </w:r>
      <w:r w:rsidR="00041971">
        <w:rPr>
          <w:noProof/>
        </w:rPr>
        <w:t>«</w:t>
      </w:r>
      <w:r w:rsidR="00041971" w:rsidRPr="00041971">
        <w:rPr>
          <w:rFonts w:ascii="Arial Narrow" w:hAnsi="Arial Narrow"/>
          <w:noProof/>
          <w:sz w:val="20"/>
          <w:szCs w:val="20"/>
        </w:rPr>
        <w:t>CodigoUc</w:t>
      </w:r>
      <w:r w:rsidR="00041971">
        <w:rPr>
          <w:noProof/>
        </w:rPr>
        <w:t>»</w:t>
      </w:r>
      <w:r w:rsidR="00EC1FCB">
        <w:rPr>
          <w:noProof/>
        </w:rPr>
        <w:fldChar w:fldCharType="end"/>
      </w:r>
    </w:p>
    <w:p w:rsidR="00E766AF" w:rsidRDefault="00E766AF" w:rsidP="00CD5C6E">
      <w:pPr>
        <w:rPr>
          <w:b/>
          <w:sz w:val="16"/>
          <w:szCs w:val="16"/>
        </w:rPr>
      </w:pPr>
    </w:p>
    <w:tbl>
      <w:tblPr>
        <w:tblW w:w="9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0"/>
        <w:gridCol w:w="2698"/>
      </w:tblGrid>
      <w:tr w:rsidR="00CD5C6E" w:rsidRPr="00847B04" w:rsidTr="00E46320">
        <w:trPr>
          <w:cantSplit/>
          <w:jc w:val="center"/>
        </w:trPr>
        <w:tc>
          <w:tcPr>
            <w:tcW w:w="9368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CD5C6E" w:rsidRPr="00847B04" w:rsidRDefault="00CD5C6E" w:rsidP="00D96BA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5C6E">
              <w:rPr>
                <w:rFonts w:ascii="Arial Narrow" w:hAnsi="Arial Narrow"/>
                <w:b/>
                <w:sz w:val="16"/>
                <w:szCs w:val="16"/>
              </w:rPr>
              <w:t>DADOS D</w:t>
            </w:r>
            <w:r w:rsidR="009F01A0">
              <w:rPr>
                <w:rFonts w:ascii="Arial Narrow" w:hAnsi="Arial Narrow"/>
                <w:b/>
                <w:sz w:val="16"/>
                <w:szCs w:val="16"/>
              </w:rPr>
              <w:t xml:space="preserve">A </w:t>
            </w:r>
            <w:r w:rsidR="00D96BA1">
              <w:rPr>
                <w:rFonts w:ascii="Arial Narrow" w:hAnsi="Arial Narrow"/>
                <w:b/>
                <w:sz w:val="16"/>
                <w:szCs w:val="16"/>
              </w:rPr>
              <w:t>EMPRESA</w:t>
            </w:r>
          </w:p>
        </w:tc>
      </w:tr>
      <w:tr w:rsidR="00CD5C6E" w:rsidRPr="00847B04" w:rsidTr="007C581D">
        <w:trPr>
          <w:cantSplit/>
          <w:trHeight w:val="284"/>
          <w:jc w:val="center"/>
        </w:trPr>
        <w:tc>
          <w:tcPr>
            <w:tcW w:w="6670" w:type="dxa"/>
          </w:tcPr>
          <w:p w:rsidR="00CD5C6E" w:rsidRPr="008054B3" w:rsidRDefault="00CD5C6E" w:rsidP="00E46320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A16F00" w:rsidRPr="008054B3" w:rsidRDefault="00E23520" w:rsidP="00A16F0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NOME</w:t>
            </w:r>
            <w:r w:rsidR="00A16F00" w:rsidRPr="008054B3">
              <w:rPr>
                <w:rFonts w:ascii="Arial Narrow" w:hAnsi="Arial Narrow"/>
                <w:b/>
                <w:sz w:val="14"/>
                <w:szCs w:val="14"/>
              </w:rPr>
              <w:t xml:space="preserve">: </w:t>
            </w:r>
            <w:r w:rsidR="000D067B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0D067B">
              <w:rPr>
                <w:rFonts w:ascii="Arial Narrow" w:hAnsi="Arial Narrow"/>
                <w:sz w:val="20"/>
                <w:szCs w:val="20"/>
              </w:rPr>
              <w:instrText xml:space="preserve"> MERGEFIELD  Empreendimento.Denominador  \* MERGEFORMAT </w:instrText>
            </w:r>
            <w:r w:rsidR="000D067B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0D067B">
              <w:rPr>
                <w:rFonts w:ascii="Arial Narrow" w:hAnsi="Arial Narrow"/>
                <w:noProof/>
                <w:sz w:val="20"/>
                <w:szCs w:val="20"/>
              </w:rPr>
              <w:t>«Empreendimento.Denominador»</w:t>
            </w:r>
            <w:r w:rsidR="000D067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:rsidR="00CD5C6E" w:rsidRPr="008054B3" w:rsidRDefault="00CD5C6E" w:rsidP="00A16F00">
            <w:pPr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2698" w:type="dxa"/>
          </w:tcPr>
          <w:p w:rsidR="00CD5C6E" w:rsidRPr="00E63493" w:rsidRDefault="00CD5C6E" w:rsidP="00E46320">
            <w:pPr>
              <w:rPr>
                <w:rFonts w:ascii="Arial Narrow" w:hAnsi="Arial Narrow"/>
                <w:sz w:val="4"/>
                <w:szCs w:val="4"/>
              </w:rPr>
            </w:pPr>
          </w:p>
          <w:p w:rsidR="00A16F00" w:rsidRPr="00E63493" w:rsidRDefault="00A16F00" w:rsidP="00A16F00">
            <w:pPr>
              <w:rPr>
                <w:rFonts w:ascii="Arial Narrow" w:hAnsi="Arial Narrow"/>
                <w:sz w:val="16"/>
                <w:szCs w:val="16"/>
              </w:rPr>
            </w:pPr>
            <w:r w:rsidRPr="00E63493">
              <w:rPr>
                <w:rFonts w:ascii="Arial Narrow" w:hAnsi="Arial Narrow"/>
                <w:b/>
                <w:sz w:val="14"/>
                <w:szCs w:val="14"/>
              </w:rPr>
              <w:t xml:space="preserve">CNPJ: </w:t>
            </w:r>
            <w:r w:rsidR="00EC1FCB">
              <w:fldChar w:fldCharType="begin"/>
            </w:r>
            <w:r w:rsidR="00EC1FCB">
              <w:instrText xml:space="preserve"> MERGEFIELD  Empreendimento.CNPJ  \* MERGEFORMAT </w:instrText>
            </w:r>
            <w:r w:rsidR="00EC1FCB">
              <w:fldChar w:fldCharType="separate"/>
            </w:r>
            <w:r w:rsidRPr="00E63493">
              <w:rPr>
                <w:rFonts w:ascii="Arial Narrow" w:hAnsi="Arial Narrow"/>
                <w:noProof/>
                <w:sz w:val="20"/>
                <w:szCs w:val="20"/>
              </w:rPr>
              <w:t>«Empreendimento.CNPJ»</w:t>
            </w:r>
            <w:r w:rsidR="00EC1FCB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  <w:p w:rsidR="00CD5C6E" w:rsidRPr="00E63493" w:rsidRDefault="00CD5C6E" w:rsidP="00A16F00">
            <w:pPr>
              <w:rPr>
                <w:rFonts w:ascii="Arial Narrow" w:hAnsi="Arial Narrow"/>
                <w:sz w:val="4"/>
                <w:szCs w:val="4"/>
              </w:rPr>
            </w:pPr>
          </w:p>
        </w:tc>
      </w:tr>
    </w:tbl>
    <w:p w:rsidR="004A2572" w:rsidRPr="008054B3" w:rsidRDefault="004A2572" w:rsidP="004A2572">
      <w:pPr>
        <w:tabs>
          <w:tab w:val="left" w:pos="7755"/>
        </w:tabs>
        <w:rPr>
          <w:sz w:val="16"/>
          <w:szCs w:val="16"/>
        </w:rPr>
      </w:pPr>
    </w:p>
    <w:tbl>
      <w:tblPr>
        <w:tblW w:w="9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0"/>
        <w:gridCol w:w="2698"/>
      </w:tblGrid>
      <w:tr w:rsidR="004A2572" w:rsidRPr="00847B04" w:rsidTr="00AA6229">
        <w:trPr>
          <w:cantSplit/>
          <w:jc w:val="center"/>
        </w:trPr>
        <w:tc>
          <w:tcPr>
            <w:tcW w:w="9368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4A2572" w:rsidRPr="00847B04" w:rsidRDefault="004A2572" w:rsidP="003453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5C6E">
              <w:rPr>
                <w:rFonts w:ascii="Arial Narrow" w:hAnsi="Arial Narrow"/>
                <w:b/>
                <w:sz w:val="16"/>
                <w:szCs w:val="16"/>
              </w:rPr>
              <w:t xml:space="preserve">DADOS DO </w:t>
            </w:r>
            <w:r>
              <w:rPr>
                <w:rFonts w:ascii="Arial Narrow" w:hAnsi="Arial Narrow"/>
                <w:b/>
                <w:sz w:val="16"/>
                <w:szCs w:val="16"/>
              </w:rPr>
              <w:t>REPRESENTANTE LEGAL DA EMPRESA</w:t>
            </w:r>
          </w:p>
        </w:tc>
      </w:tr>
      <w:tr w:rsidR="004A2572" w:rsidRPr="00A16F00" w:rsidTr="00AA6229">
        <w:trPr>
          <w:cantSplit/>
          <w:trHeight w:val="284"/>
          <w:jc w:val="center"/>
        </w:trPr>
        <w:tc>
          <w:tcPr>
            <w:tcW w:w="6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2572" w:rsidRPr="008054B3" w:rsidRDefault="004A2572" w:rsidP="003453D9">
            <w:pPr>
              <w:tabs>
                <w:tab w:val="left" w:pos="2432"/>
              </w:tabs>
              <w:rPr>
                <w:rFonts w:ascii="Arial Narrow" w:hAnsi="Arial Narrow" w:cs="Calibri"/>
                <w:b/>
                <w:bCs/>
                <w:sz w:val="14"/>
                <w:szCs w:val="14"/>
              </w:rPr>
            </w:pPr>
            <w:r w:rsidRPr="00CD5C6E">
              <w:rPr>
                <w:rFonts w:ascii="Arial Narrow" w:hAnsi="Arial Narrow"/>
                <w:b/>
                <w:sz w:val="14"/>
                <w:szCs w:val="14"/>
              </w:rPr>
              <w:t>NOME</w:t>
            </w:r>
            <w:r>
              <w:rPr>
                <w:rFonts w:ascii="Arial Narrow" w:hAnsi="Arial Narrow"/>
                <w:b/>
                <w:sz w:val="14"/>
                <w:szCs w:val="14"/>
              </w:rPr>
              <w:t xml:space="preserve"> </w:t>
            </w:r>
            <w:r w:rsidRPr="00CD5C6E">
              <w:rPr>
                <w:rFonts w:ascii="Arial Narrow" w:hAnsi="Arial Narrow"/>
                <w:b/>
                <w:sz w:val="14"/>
                <w:szCs w:val="14"/>
              </w:rPr>
              <w:t>/</w:t>
            </w:r>
            <w:r>
              <w:rPr>
                <w:rFonts w:ascii="Arial Narrow" w:hAnsi="Arial Narrow"/>
                <w:b/>
                <w:sz w:val="14"/>
                <w:szCs w:val="14"/>
              </w:rPr>
              <w:t xml:space="preserve"> </w:t>
            </w:r>
            <w:r w:rsidRPr="00CD5C6E">
              <w:rPr>
                <w:rFonts w:ascii="Arial Narrow" w:hAnsi="Arial Narrow"/>
                <w:b/>
                <w:sz w:val="14"/>
                <w:szCs w:val="14"/>
              </w:rPr>
              <w:t>RAZÃO SOCIAL: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2572" w:rsidRPr="008054B3" w:rsidRDefault="004A2572" w:rsidP="003453D9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CD5C6E">
              <w:rPr>
                <w:rFonts w:ascii="Arial Narrow" w:hAnsi="Arial Narrow"/>
                <w:b/>
                <w:sz w:val="14"/>
                <w:szCs w:val="14"/>
              </w:rPr>
              <w:t>CPF / CNPJ:</w:t>
            </w:r>
          </w:p>
        </w:tc>
      </w:tr>
      <w:tr w:rsidR="004A2572" w:rsidRPr="00A16F00" w:rsidTr="00AA6229">
        <w:trPr>
          <w:cantSplit/>
          <w:trHeight w:val="284"/>
          <w:jc w:val="center"/>
        </w:trPr>
        <w:tc>
          <w:tcPr>
            <w:tcW w:w="6670" w:type="dxa"/>
            <w:tcBorders>
              <w:top w:val="single" w:sz="4" w:space="0" w:color="auto"/>
            </w:tcBorders>
            <w:vAlign w:val="bottom"/>
          </w:tcPr>
          <w:p w:rsidR="004A2572" w:rsidRPr="00FE47C5" w:rsidRDefault="000D067B" w:rsidP="009823DB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D067B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0D067B">
              <w:rPr>
                <w:rFonts w:ascii="Arial Narrow" w:hAnsi="Arial Narrow"/>
                <w:sz w:val="20"/>
                <w:szCs w:val="20"/>
              </w:rPr>
              <w:instrText xml:space="preserve"> MERGEFIELD  TableStart:Empreendimento.Responsaveis  \* MERGEFORMAT </w:instrText>
            </w:r>
            <w:r w:rsidRPr="000D067B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D067B">
              <w:rPr>
                <w:rFonts w:ascii="Arial Narrow" w:hAnsi="Arial Narrow"/>
                <w:noProof/>
                <w:sz w:val="20"/>
                <w:szCs w:val="20"/>
              </w:rPr>
              <w:t>«TableStart:Empreendimento.Responsaveis»</w:t>
            </w:r>
            <w:r w:rsidRPr="000D067B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="00EC1FCB">
              <w:fldChar w:fldCharType="begin"/>
            </w:r>
            <w:r w:rsidR="00EC1FCB">
              <w:instrText xml:space="preserve"> MERGEFIELD  NomeRazao  \* MERGEFORMAT </w:instrText>
            </w:r>
            <w:r w:rsidR="00EC1FCB">
              <w:fldChar w:fldCharType="separate"/>
            </w:r>
            <w:r w:rsidR="009823DB" w:rsidRPr="009823DB">
              <w:rPr>
                <w:rFonts w:ascii="Arial Narrow" w:hAnsi="Arial Narrow"/>
                <w:noProof/>
                <w:sz w:val="20"/>
                <w:szCs w:val="20"/>
              </w:rPr>
              <w:t>«NomeRazao»</w:t>
            </w:r>
            <w:r w:rsidR="00EC1FCB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single" w:sz="4" w:space="0" w:color="auto"/>
            </w:tcBorders>
            <w:vAlign w:val="center"/>
          </w:tcPr>
          <w:p w:rsidR="004A2572" w:rsidRPr="00FE47C5" w:rsidRDefault="00EC1FCB" w:rsidP="000D067B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 CpfCnpj  \* MERGEFORMAT </w:instrText>
            </w:r>
            <w:r>
              <w:fldChar w:fldCharType="separate"/>
            </w:r>
            <w:r w:rsidR="004A2572" w:rsidRPr="00CD5C6E">
              <w:rPr>
                <w:rFonts w:ascii="Arial Narrow" w:hAnsi="Arial Narrow"/>
                <w:noProof/>
                <w:sz w:val="20"/>
                <w:szCs w:val="20"/>
              </w:rPr>
              <w:t>«CpfCnpj»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  <w:r w:rsidR="000D067B" w:rsidRPr="000D067B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0D067B" w:rsidRPr="000D067B">
              <w:rPr>
                <w:rFonts w:ascii="Arial Narrow" w:hAnsi="Arial Narrow"/>
                <w:sz w:val="20"/>
                <w:szCs w:val="20"/>
              </w:rPr>
              <w:instrText xml:space="preserve"> MERGEFIELD  TableEnd:Empreendimento.Responsaveis  \* MERGEFORMAT </w:instrText>
            </w:r>
            <w:r w:rsidR="000D067B" w:rsidRPr="000D067B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0D067B">
              <w:rPr>
                <w:rFonts w:ascii="Arial Narrow" w:hAnsi="Arial Narrow"/>
                <w:noProof/>
                <w:sz w:val="20"/>
                <w:szCs w:val="20"/>
              </w:rPr>
              <w:t>«TableEnd:Empreendimento.Responsaveis»</w:t>
            </w:r>
            <w:r w:rsidR="000D067B" w:rsidRPr="000D067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:rsidR="00D96BA1" w:rsidRDefault="00D96BA1" w:rsidP="00D96BA1">
      <w:pPr>
        <w:rPr>
          <w:b/>
          <w:sz w:val="16"/>
          <w:szCs w:val="16"/>
        </w:rPr>
      </w:pPr>
    </w:p>
    <w:tbl>
      <w:tblPr>
        <w:tblW w:w="9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4"/>
        <w:gridCol w:w="2551"/>
        <w:gridCol w:w="4683"/>
      </w:tblGrid>
      <w:tr w:rsidR="00D96BA1" w:rsidRPr="00847B04" w:rsidTr="003453D9">
        <w:trPr>
          <w:cantSplit/>
          <w:jc w:val="center"/>
        </w:trPr>
        <w:tc>
          <w:tcPr>
            <w:tcW w:w="9368" w:type="dxa"/>
            <w:gridSpan w:val="3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96BA1" w:rsidRPr="00847B04" w:rsidRDefault="00D96BA1" w:rsidP="00D96BA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LOCAL DE ARMAZENAMENTO, BENEFICIAMENTO OU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PROCESSAMENTO</w:t>
            </w:r>
            <w:proofErr w:type="gramEnd"/>
          </w:p>
        </w:tc>
      </w:tr>
      <w:tr w:rsidR="00D96BA1" w:rsidRPr="00EE70AF" w:rsidTr="003453D9">
        <w:trPr>
          <w:cantSplit/>
          <w:trHeight w:val="284"/>
          <w:jc w:val="center"/>
        </w:trPr>
        <w:tc>
          <w:tcPr>
            <w:tcW w:w="2134" w:type="dxa"/>
          </w:tcPr>
          <w:p w:rsidR="00D96BA1" w:rsidRPr="008054B3" w:rsidRDefault="00D96BA1" w:rsidP="003453D9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D96BA1" w:rsidRPr="008054B3" w:rsidRDefault="00D96BA1" w:rsidP="003453D9">
            <w:pPr>
              <w:rPr>
                <w:rFonts w:ascii="Arial Narrow" w:hAnsi="Arial Narrow"/>
                <w:sz w:val="16"/>
                <w:szCs w:val="16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 xml:space="preserve">CEP: </w:t>
            </w:r>
            <w:r w:rsidR="00EC1FCB">
              <w:fldChar w:fldCharType="begin"/>
            </w:r>
            <w:r w:rsidR="00EC1FCB">
              <w:instrText xml:space="preserve"> MERGEFIELD  Empreendimento.Endereco.Cep  \* MERGEFORMAT </w:instrText>
            </w:r>
            <w:r w:rsidR="00EC1FCB">
              <w:fldChar w:fldCharType="separate"/>
            </w:r>
            <w:r w:rsidRPr="008054B3">
              <w:rPr>
                <w:rFonts w:ascii="Arial Narrow" w:hAnsi="Arial Narrow"/>
                <w:noProof/>
                <w:sz w:val="20"/>
                <w:szCs w:val="20"/>
              </w:rPr>
              <w:t>«Empreendimento.Endereco.Cep»</w:t>
            </w:r>
            <w:r w:rsidR="00EC1FCB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  <w:p w:rsidR="00D96BA1" w:rsidRPr="008054B3" w:rsidRDefault="00D96BA1" w:rsidP="003453D9">
            <w:pPr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7234" w:type="dxa"/>
            <w:gridSpan w:val="2"/>
          </w:tcPr>
          <w:p w:rsidR="00D96BA1" w:rsidRPr="00E63493" w:rsidRDefault="00D96BA1" w:rsidP="003453D9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D96BA1" w:rsidRPr="00E63493" w:rsidRDefault="00D96BA1" w:rsidP="003453D9">
            <w:pPr>
              <w:rPr>
                <w:rFonts w:ascii="Arial Narrow" w:hAnsi="Arial Narrow"/>
                <w:sz w:val="16"/>
                <w:szCs w:val="16"/>
              </w:rPr>
            </w:pPr>
            <w:r w:rsidRPr="00E63493">
              <w:rPr>
                <w:rFonts w:ascii="Arial Narrow" w:hAnsi="Arial Narrow"/>
                <w:b/>
                <w:sz w:val="14"/>
                <w:szCs w:val="14"/>
              </w:rPr>
              <w:t xml:space="preserve">LOGRADOURO/RUA/RODOVIA: </w:t>
            </w:r>
            <w:r w:rsidR="00EC1FCB">
              <w:fldChar w:fldCharType="begin"/>
            </w:r>
            <w:r w:rsidR="00EC1FCB">
              <w:instrText xml:space="preserve"> MERGEFIELD  Empreendimento.Endereco.Logradouro  \* MERGEFORMAT </w:instrText>
            </w:r>
            <w:r w:rsidR="00EC1FCB">
              <w:fldChar w:fldCharType="separate"/>
            </w:r>
            <w:r w:rsidRPr="00E63493">
              <w:rPr>
                <w:rFonts w:ascii="Arial Narrow" w:hAnsi="Arial Narrow"/>
                <w:noProof/>
                <w:sz w:val="20"/>
                <w:szCs w:val="20"/>
              </w:rPr>
              <w:t>«Empreendimento.Endereco.Logradouro»</w:t>
            </w:r>
            <w:r w:rsidR="00EC1FCB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  <w:p w:rsidR="00D96BA1" w:rsidRPr="00E63493" w:rsidRDefault="00D96BA1" w:rsidP="003453D9">
            <w:pPr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D96BA1" w:rsidRPr="00EE70AF" w:rsidTr="006E7B05">
        <w:trPr>
          <w:cantSplit/>
          <w:trHeight w:val="284"/>
          <w:jc w:val="center"/>
        </w:trPr>
        <w:tc>
          <w:tcPr>
            <w:tcW w:w="4685" w:type="dxa"/>
            <w:gridSpan w:val="2"/>
          </w:tcPr>
          <w:p w:rsidR="00D96BA1" w:rsidRPr="008054B3" w:rsidRDefault="00D96BA1" w:rsidP="003453D9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D96BA1" w:rsidRPr="008054B3" w:rsidRDefault="00D96BA1" w:rsidP="003453D9">
            <w:pPr>
              <w:rPr>
                <w:rFonts w:ascii="Arial Narrow" w:hAnsi="Arial Narrow"/>
                <w:sz w:val="16"/>
                <w:szCs w:val="16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 xml:space="preserve">BAIRRO/GLEBA/COMUNIDADE: </w:t>
            </w:r>
            <w:r w:rsidR="00EC1FCB">
              <w:fldChar w:fldCharType="begin"/>
            </w:r>
            <w:r w:rsidR="00EC1FCB">
              <w:instrText xml:space="preserve"> MERGEFIELD  Empreendimento.Endereco.Bairro  \* MERGEFORMAT </w:instrText>
            </w:r>
            <w:r w:rsidR="00EC1FCB">
              <w:fldChar w:fldCharType="separate"/>
            </w:r>
            <w:r w:rsidRPr="008054B3">
              <w:rPr>
                <w:rFonts w:ascii="Arial Narrow" w:hAnsi="Arial Narrow"/>
                <w:noProof/>
                <w:sz w:val="20"/>
                <w:szCs w:val="20"/>
              </w:rPr>
              <w:t>«Empreendimento.Endereco.Bairro»</w:t>
            </w:r>
            <w:r w:rsidR="00EC1FCB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  <w:p w:rsidR="00D96BA1" w:rsidRPr="008054B3" w:rsidRDefault="00D96BA1" w:rsidP="003453D9">
            <w:pPr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4683" w:type="dxa"/>
          </w:tcPr>
          <w:p w:rsidR="00D96BA1" w:rsidRPr="008054B3" w:rsidRDefault="00D96BA1" w:rsidP="003453D9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D96BA1" w:rsidRPr="008054B3" w:rsidRDefault="00D96BA1" w:rsidP="003453D9">
            <w:pPr>
              <w:rPr>
                <w:rFonts w:ascii="Arial Narrow" w:hAnsi="Arial Narrow"/>
                <w:sz w:val="16"/>
                <w:szCs w:val="16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 xml:space="preserve">DISTRITO/LOCALIDADE: </w:t>
            </w:r>
            <w:r w:rsidR="00EC1FCB">
              <w:fldChar w:fldCharType="begin"/>
            </w:r>
            <w:r w:rsidR="00EC1FCB">
              <w:instrText xml:space="preserve"> MERGEFIELD  Empreendimento.Endereco.Distrito  \* MERGEFORMAT </w:instrText>
            </w:r>
            <w:r w:rsidR="00EC1FCB">
              <w:fldChar w:fldCharType="separate"/>
            </w:r>
            <w:r w:rsidRPr="008054B3">
              <w:rPr>
                <w:rFonts w:ascii="Arial Narrow" w:hAnsi="Arial Narrow"/>
                <w:noProof/>
                <w:sz w:val="20"/>
                <w:szCs w:val="20"/>
              </w:rPr>
              <w:t>«Empreendimento.Endereco.Distrito»</w:t>
            </w:r>
            <w:r w:rsidR="00EC1FCB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  <w:p w:rsidR="00D96BA1" w:rsidRPr="008054B3" w:rsidRDefault="00D96BA1" w:rsidP="003453D9">
            <w:pPr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D96BA1" w:rsidRPr="00EE70AF" w:rsidTr="003453D9">
        <w:trPr>
          <w:cantSplit/>
          <w:trHeight w:val="284"/>
          <w:jc w:val="center"/>
        </w:trPr>
        <w:tc>
          <w:tcPr>
            <w:tcW w:w="2134" w:type="dxa"/>
          </w:tcPr>
          <w:p w:rsidR="00D96BA1" w:rsidRPr="008054B3" w:rsidRDefault="00D96BA1" w:rsidP="003453D9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D96BA1" w:rsidRPr="008054B3" w:rsidRDefault="00D96BA1" w:rsidP="003453D9">
            <w:pPr>
              <w:rPr>
                <w:rFonts w:ascii="Arial Narrow" w:hAnsi="Arial Narrow"/>
                <w:sz w:val="16"/>
                <w:szCs w:val="16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 xml:space="preserve">NÚMERO: </w:t>
            </w:r>
            <w:r w:rsidR="00EC1FCB">
              <w:fldChar w:fldCharType="begin"/>
            </w:r>
            <w:r w:rsidR="00EC1FCB">
              <w:instrText xml:space="preserve"> MERGEFIELD  Empreendimento.Endereco.Numero  \* MERGEFORMAT </w:instrText>
            </w:r>
            <w:r w:rsidR="00EC1FCB">
              <w:fldChar w:fldCharType="separate"/>
            </w:r>
            <w:r w:rsidRPr="008054B3">
              <w:rPr>
                <w:rFonts w:ascii="Arial Narrow" w:hAnsi="Arial Narrow"/>
                <w:noProof/>
                <w:sz w:val="20"/>
                <w:szCs w:val="20"/>
              </w:rPr>
              <w:t>«Empreendimento.Endereco.Numero»</w:t>
            </w:r>
            <w:r w:rsidR="00EC1FCB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  <w:p w:rsidR="00D96BA1" w:rsidRPr="008054B3" w:rsidRDefault="00D96BA1" w:rsidP="003453D9">
            <w:pPr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7234" w:type="dxa"/>
            <w:gridSpan w:val="2"/>
          </w:tcPr>
          <w:p w:rsidR="00D96BA1" w:rsidRPr="008054B3" w:rsidRDefault="00D96BA1" w:rsidP="003453D9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D96BA1" w:rsidRPr="008054B3" w:rsidRDefault="00D96BA1" w:rsidP="003453D9">
            <w:pPr>
              <w:rPr>
                <w:rFonts w:ascii="Arial Narrow" w:hAnsi="Arial Narrow"/>
                <w:sz w:val="16"/>
                <w:szCs w:val="16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 xml:space="preserve">MUNICÍPIO: </w:t>
            </w:r>
            <w:r w:rsidR="00EC1FCB">
              <w:fldChar w:fldCharType="begin"/>
            </w:r>
            <w:r w:rsidR="00EC1FCB">
              <w:instrText xml:space="preserve"> MERGEFIELD  Empreendimento.Endereco.MunicipioTexto  \* MERGEFORMAT </w:instrText>
            </w:r>
            <w:r w:rsidR="00EC1FCB">
              <w:fldChar w:fldCharType="separate"/>
            </w:r>
            <w:r w:rsidRPr="008054B3">
              <w:rPr>
                <w:rFonts w:ascii="Arial Narrow" w:hAnsi="Arial Narrow"/>
                <w:noProof/>
                <w:sz w:val="20"/>
                <w:szCs w:val="20"/>
              </w:rPr>
              <w:t>«Empreendimento.Endereco.MunicipioTexto»</w:t>
            </w:r>
            <w:r w:rsidR="00EC1FCB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  <w:r w:rsidRPr="008054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="00EC1FCB">
              <w:fldChar w:fldCharType="begin"/>
            </w:r>
            <w:r w:rsidR="00EC1FCB">
              <w:instrText xml:space="preserve"> MERGEFIELD  Empreendimento.Endereco.EstadoSigla  \* MERGEFORMAT </w:instrText>
            </w:r>
            <w:r w:rsidR="00EC1FCB">
              <w:fldChar w:fldCharType="separate"/>
            </w:r>
            <w:r w:rsidRPr="008054B3">
              <w:rPr>
                <w:rFonts w:ascii="Arial Narrow" w:hAnsi="Arial Narrow"/>
                <w:noProof/>
                <w:sz w:val="20"/>
                <w:szCs w:val="20"/>
              </w:rPr>
              <w:t>«Empreendimento.Endereco.EstadoSigla»</w:t>
            </w:r>
            <w:r w:rsidR="00EC1FCB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  <w:p w:rsidR="00D96BA1" w:rsidRPr="008054B3" w:rsidRDefault="00D96BA1" w:rsidP="003453D9">
            <w:pPr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D96BA1" w:rsidRPr="00EE70AF" w:rsidTr="003453D9">
        <w:trPr>
          <w:cantSplit/>
          <w:trHeight w:val="284"/>
          <w:jc w:val="center"/>
        </w:trPr>
        <w:tc>
          <w:tcPr>
            <w:tcW w:w="9368" w:type="dxa"/>
            <w:gridSpan w:val="3"/>
          </w:tcPr>
          <w:p w:rsidR="00D96BA1" w:rsidRPr="008054B3" w:rsidRDefault="00D96BA1" w:rsidP="003453D9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D96BA1" w:rsidRPr="008054B3" w:rsidRDefault="00D96BA1" w:rsidP="003453D9">
            <w:pPr>
              <w:rPr>
                <w:rFonts w:ascii="Arial Narrow" w:hAnsi="Arial Narrow"/>
                <w:sz w:val="16"/>
                <w:szCs w:val="16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>CÓRREGO</w:t>
            </w:r>
            <w:r w:rsidRPr="008054B3">
              <w:rPr>
                <w:rFonts w:ascii="Arial Narrow" w:hAnsi="Arial Narrow"/>
                <w:b/>
                <w:sz w:val="16"/>
                <w:szCs w:val="16"/>
              </w:rPr>
              <w:t xml:space="preserve">: </w:t>
            </w:r>
            <w:r w:rsidR="00EC1FCB">
              <w:fldChar w:fldCharType="begin"/>
            </w:r>
            <w:r w:rsidR="00EC1FCB">
              <w:instrText xml:space="preserve"> MERGEFIELD  Empreendimento.Endereco.Corrego  \* MERGEFORMAT </w:instrText>
            </w:r>
            <w:r w:rsidR="00EC1FCB">
              <w:fldChar w:fldCharType="separate"/>
            </w:r>
            <w:r w:rsidRPr="008054B3">
              <w:rPr>
                <w:rFonts w:ascii="Arial Narrow" w:hAnsi="Arial Narrow"/>
                <w:noProof/>
                <w:sz w:val="20"/>
                <w:szCs w:val="20"/>
              </w:rPr>
              <w:t>«Empreendimento.Endereco.Corrego»</w:t>
            </w:r>
            <w:r w:rsidR="00EC1FCB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D96BA1" w:rsidRPr="00EE70AF" w:rsidTr="003453D9">
        <w:trPr>
          <w:cantSplit/>
          <w:trHeight w:val="284"/>
          <w:jc w:val="center"/>
        </w:trPr>
        <w:tc>
          <w:tcPr>
            <w:tcW w:w="9368" w:type="dxa"/>
            <w:gridSpan w:val="3"/>
          </w:tcPr>
          <w:p w:rsidR="00D96BA1" w:rsidRPr="008054B3" w:rsidRDefault="00D96BA1" w:rsidP="003453D9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D96BA1" w:rsidRPr="008054B3" w:rsidRDefault="00D96BA1" w:rsidP="003453D9">
            <w:pPr>
              <w:rPr>
                <w:rFonts w:ascii="Arial Narrow" w:hAnsi="Arial Narrow"/>
                <w:sz w:val="16"/>
                <w:szCs w:val="16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 xml:space="preserve">COMPLEMENTO/ ROTEIRO PARA LOCALIZAÇÃO: </w:t>
            </w:r>
            <w:r w:rsidR="00EC1FCB">
              <w:fldChar w:fldCharType="begin"/>
            </w:r>
            <w:r w:rsidR="00EC1FCB">
              <w:instrText xml:space="preserve"> MERGEFIELD  Empreendimento.Endereco.Complemento  \* MERGEFORMAT </w:instrText>
            </w:r>
            <w:r w:rsidR="00EC1FCB">
              <w:fldChar w:fldCharType="separate"/>
            </w:r>
            <w:r w:rsidRPr="008054B3">
              <w:rPr>
                <w:rFonts w:ascii="Arial Narrow" w:hAnsi="Arial Narrow"/>
                <w:noProof/>
                <w:sz w:val="20"/>
                <w:szCs w:val="20"/>
              </w:rPr>
              <w:t>«Empreendimento.Endereco.Complemento»</w:t>
            </w:r>
            <w:r w:rsidR="00EC1FCB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  <w:p w:rsidR="00D96BA1" w:rsidRPr="008054B3" w:rsidRDefault="00D96BA1" w:rsidP="003453D9">
            <w:pPr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6E7B05" w:rsidRPr="00EE70AF" w:rsidTr="00D073A3">
        <w:trPr>
          <w:cantSplit/>
          <w:trHeight w:val="284"/>
          <w:jc w:val="center"/>
        </w:trPr>
        <w:tc>
          <w:tcPr>
            <w:tcW w:w="4684" w:type="dxa"/>
            <w:gridSpan w:val="2"/>
          </w:tcPr>
          <w:p w:rsidR="006E7B05" w:rsidRPr="00927071" w:rsidRDefault="0017779D" w:rsidP="00927071">
            <w:pPr>
              <w:rPr>
                <w:rFonts w:ascii="Arial Narrow" w:hAnsi="Arial Narrow"/>
                <w:b/>
                <w:sz w:val="4"/>
                <w:szCs w:val="4"/>
              </w:rPr>
            </w:pPr>
            <w:r w:rsidRPr="00927071">
              <w:rPr>
                <w:rFonts w:ascii="Arial Narrow" w:hAnsi="Arial Narrow"/>
                <w:b/>
                <w:sz w:val="14"/>
                <w:szCs w:val="14"/>
              </w:rPr>
              <w:t>LATITUDE</w:t>
            </w:r>
            <w:r w:rsidR="00022275" w:rsidRPr="00927071">
              <w:rPr>
                <w:rFonts w:ascii="Arial Narrow" w:hAnsi="Arial Narrow"/>
                <w:b/>
                <w:sz w:val="14"/>
                <w:szCs w:val="14"/>
              </w:rPr>
              <w:t>/</w:t>
            </w:r>
            <w:r w:rsidR="00022275" w:rsidRPr="00927071">
              <w:rPr>
                <w:rFonts w:ascii="Arial Narrow" w:hAnsi="Arial Narrow"/>
                <w:b/>
                <w:color w:val="000000"/>
                <w:sz w:val="14"/>
                <w:szCs w:val="14"/>
                <w:shd w:val="clear" w:color="auto" w:fill="FFFFFF"/>
              </w:rPr>
              <w:t>EASTING</w:t>
            </w:r>
            <w:r w:rsidRPr="00927071">
              <w:rPr>
                <w:rFonts w:ascii="Arial Narrow" w:hAnsi="Arial Narrow"/>
                <w:b/>
                <w:sz w:val="14"/>
                <w:szCs w:val="14"/>
              </w:rPr>
              <w:t>:</w:t>
            </w:r>
            <w:r w:rsidR="00494CFD" w:rsidRPr="00927071">
              <w:rPr>
                <w:rFonts w:ascii="Arial Narrow" w:hAnsi="Arial Narrow"/>
                <w:b/>
                <w:sz w:val="14"/>
                <w:szCs w:val="14"/>
              </w:rPr>
              <w:t xml:space="preserve"> </w:t>
            </w:r>
            <w:r w:rsidR="00927071" w:rsidRPr="00927071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927071" w:rsidRPr="00927071">
              <w:rPr>
                <w:rFonts w:ascii="Arial Narrow" w:hAnsi="Arial Narrow"/>
                <w:sz w:val="20"/>
                <w:szCs w:val="20"/>
              </w:rPr>
              <w:instrText xml:space="preserve"> MERGEFIELD  Empreendimento.EastingUtm  \* MERGEFORMAT </w:instrText>
            </w:r>
            <w:r w:rsidR="00927071" w:rsidRPr="00927071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927071" w:rsidRPr="00927071">
              <w:rPr>
                <w:rFonts w:ascii="Arial Narrow" w:hAnsi="Arial Narrow"/>
                <w:noProof/>
                <w:sz w:val="20"/>
                <w:szCs w:val="20"/>
              </w:rPr>
              <w:t>«Empreendimento.EastingUtm»</w:t>
            </w:r>
            <w:r w:rsidR="00927071" w:rsidRPr="00927071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4684" w:type="dxa"/>
          </w:tcPr>
          <w:p w:rsidR="006E7B05" w:rsidRPr="00927071" w:rsidRDefault="00494CFD" w:rsidP="00927071">
            <w:pPr>
              <w:rPr>
                <w:rFonts w:ascii="Arial Narrow" w:hAnsi="Arial Narrow"/>
                <w:b/>
                <w:sz w:val="4"/>
                <w:szCs w:val="4"/>
              </w:rPr>
            </w:pPr>
            <w:r w:rsidRPr="00927071">
              <w:rPr>
                <w:rFonts w:ascii="Arial Narrow" w:hAnsi="Arial Narrow"/>
                <w:b/>
                <w:sz w:val="14"/>
                <w:szCs w:val="14"/>
              </w:rPr>
              <w:t>LONGITUDE</w:t>
            </w:r>
            <w:r w:rsidR="00022275" w:rsidRPr="00927071">
              <w:rPr>
                <w:rFonts w:ascii="Arial Narrow" w:hAnsi="Arial Narrow"/>
                <w:b/>
                <w:sz w:val="14"/>
                <w:szCs w:val="14"/>
              </w:rPr>
              <w:t>/NORTHING</w:t>
            </w:r>
            <w:r w:rsidRPr="00927071">
              <w:rPr>
                <w:rFonts w:ascii="Arial Narrow" w:hAnsi="Arial Narrow"/>
                <w:b/>
                <w:sz w:val="14"/>
                <w:szCs w:val="14"/>
              </w:rPr>
              <w:t xml:space="preserve">: </w:t>
            </w:r>
            <w:r w:rsidR="00927071" w:rsidRPr="00927071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927071" w:rsidRPr="00927071">
              <w:rPr>
                <w:rFonts w:ascii="Arial Narrow" w:hAnsi="Arial Narrow"/>
                <w:sz w:val="20"/>
                <w:szCs w:val="20"/>
              </w:rPr>
              <w:instrText xml:space="preserve"> MERGEFIELD  Empreendimento.NorthingUtm  \* MERGEFORMAT </w:instrText>
            </w:r>
            <w:r w:rsidR="00927071" w:rsidRPr="00927071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927071" w:rsidRPr="00927071">
              <w:rPr>
                <w:rFonts w:ascii="Arial Narrow" w:hAnsi="Arial Narrow"/>
                <w:noProof/>
                <w:sz w:val="20"/>
                <w:szCs w:val="20"/>
              </w:rPr>
              <w:t>«Empreendimento.NorthingUtm»</w:t>
            </w:r>
            <w:r w:rsidR="00927071" w:rsidRPr="00927071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6F7980" w:rsidRPr="00EE70AF" w:rsidTr="006F7980">
        <w:trPr>
          <w:cantSplit/>
          <w:trHeight w:val="284"/>
          <w:jc w:val="center"/>
        </w:trPr>
        <w:tc>
          <w:tcPr>
            <w:tcW w:w="2134" w:type="dxa"/>
          </w:tcPr>
          <w:p w:rsidR="006F7980" w:rsidRPr="00CD5C6E" w:rsidRDefault="0017779D" w:rsidP="005A206F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CD5C6E">
              <w:rPr>
                <w:rFonts w:ascii="Arial Narrow" w:hAnsi="Arial Narrow"/>
                <w:b/>
                <w:sz w:val="14"/>
                <w:szCs w:val="14"/>
              </w:rPr>
              <w:t>TELEFONE</w:t>
            </w:r>
            <w:r>
              <w:rPr>
                <w:rFonts w:ascii="Arial Narrow" w:hAnsi="Arial Narrow"/>
                <w:b/>
                <w:sz w:val="14"/>
                <w:szCs w:val="14"/>
              </w:rPr>
              <w:t>:</w:t>
            </w:r>
            <w:r w:rsidR="006F7980" w:rsidRPr="00CD5C6E">
              <w:rPr>
                <w:rFonts w:ascii="Arial Narrow" w:hAnsi="Arial Narrow"/>
                <w:b/>
                <w:sz w:val="14"/>
                <w:szCs w:val="14"/>
              </w:rPr>
              <w:t xml:space="preserve"> </w:t>
            </w:r>
            <w:r w:rsidR="005A206F" w:rsidRPr="005A206F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="005A206F" w:rsidRPr="005A206F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Empreendimento.Telefone  \* MERGEFORMAT </w:instrText>
            </w:r>
            <w:r w:rsidR="005A206F" w:rsidRPr="005A206F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="005A206F" w:rsidRPr="005A206F">
              <w:rPr>
                <w:rFonts w:ascii="Arial Narrow" w:hAnsi="Arial Narrow"/>
                <w:noProof/>
                <w:sz w:val="20"/>
                <w:szCs w:val="20"/>
              </w:rPr>
              <w:t>«Empreendimento.Telefone»</w:t>
            </w:r>
            <w:r w:rsidR="005A206F" w:rsidRPr="005A206F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</w:tcPr>
          <w:p w:rsidR="006F7980" w:rsidRPr="006E7B05" w:rsidRDefault="006F7980" w:rsidP="006E7B05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6E7B05">
              <w:rPr>
                <w:rFonts w:ascii="Arial Narrow" w:hAnsi="Arial Narrow"/>
                <w:b/>
                <w:sz w:val="14"/>
                <w:szCs w:val="14"/>
              </w:rPr>
              <w:t xml:space="preserve">TELEFONE FAX: </w:t>
            </w:r>
            <w:r w:rsidR="00EC1FCB">
              <w:fldChar w:fldCharType="begin"/>
            </w:r>
            <w:r w:rsidR="00EC1FCB">
              <w:instrText xml:space="preserve"> MERGEFIELD  Empreendimento.TelFax  \* MERGEFORMAT </w:instrText>
            </w:r>
            <w:r w:rsidR="00EC1FCB">
              <w:fldChar w:fldCharType="separate"/>
            </w:r>
            <w:r w:rsidR="006E7B05" w:rsidRPr="006E7B05">
              <w:rPr>
                <w:rFonts w:ascii="Arial Narrow" w:hAnsi="Arial Narrow"/>
                <w:noProof/>
                <w:sz w:val="20"/>
                <w:szCs w:val="20"/>
              </w:rPr>
              <w:t>«Empreendimento.TelFax»</w:t>
            </w:r>
            <w:r w:rsidR="00EC1FCB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683" w:type="dxa"/>
          </w:tcPr>
          <w:p w:rsidR="006F7980" w:rsidRPr="006E7B05" w:rsidRDefault="006F7980" w:rsidP="006E7B05">
            <w:pPr>
              <w:rPr>
                <w:rFonts w:ascii="Arial Narrow" w:hAnsi="Arial Narrow"/>
                <w:b/>
                <w:sz w:val="4"/>
                <w:szCs w:val="4"/>
              </w:rPr>
            </w:pPr>
            <w:r w:rsidRPr="006E7B05">
              <w:rPr>
                <w:rFonts w:ascii="Arial Narrow" w:hAnsi="Arial Narrow"/>
                <w:b/>
                <w:sz w:val="14"/>
                <w:szCs w:val="14"/>
              </w:rPr>
              <w:t>EMAIL:</w:t>
            </w:r>
            <w:r w:rsidRPr="006E7B05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EC1FCB">
              <w:fldChar w:fldCharType="begin"/>
            </w:r>
            <w:r w:rsidR="00EC1FCB">
              <w:instrText xml:space="preserve"> MERGEFIELD  Empreendimento.Email  \* MERGEFORMAT </w:instrText>
            </w:r>
            <w:r w:rsidR="00EC1FCB">
              <w:fldChar w:fldCharType="separate"/>
            </w:r>
            <w:r w:rsidR="006E7B05" w:rsidRPr="006E7B05">
              <w:rPr>
                <w:rFonts w:ascii="Arial Narrow" w:hAnsi="Arial Narrow"/>
                <w:noProof/>
                <w:sz w:val="20"/>
                <w:szCs w:val="20"/>
              </w:rPr>
              <w:t>«Empreendimento.Email»</w:t>
            </w:r>
            <w:r w:rsidR="00EC1FCB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</w:tbl>
    <w:p w:rsidR="002D1DBB" w:rsidRPr="008054B3" w:rsidRDefault="002D1DBB" w:rsidP="008054B3">
      <w:pPr>
        <w:tabs>
          <w:tab w:val="left" w:pos="7755"/>
        </w:tabs>
        <w:rPr>
          <w:sz w:val="16"/>
          <w:szCs w:val="16"/>
        </w:rPr>
      </w:pPr>
    </w:p>
    <w:tbl>
      <w:tblPr>
        <w:tblW w:w="9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8"/>
      </w:tblGrid>
      <w:tr w:rsidR="008054B3" w:rsidRPr="00847B04" w:rsidTr="00473BCD">
        <w:trPr>
          <w:cantSplit/>
          <w:jc w:val="center"/>
        </w:trPr>
        <w:tc>
          <w:tcPr>
            <w:tcW w:w="936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8054B3" w:rsidRPr="00847B04" w:rsidRDefault="008054B3" w:rsidP="008054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LOCAL EM QUE O LIVRO DEVERÁ ESTAR DISPONÍVEL</w:t>
            </w:r>
          </w:p>
        </w:tc>
      </w:tr>
      <w:tr w:rsidR="008054B3" w:rsidRPr="00A16F00" w:rsidTr="008F474D">
        <w:trPr>
          <w:cantSplit/>
          <w:trHeight w:val="74"/>
          <w:jc w:val="center"/>
        </w:trPr>
        <w:tc>
          <w:tcPr>
            <w:tcW w:w="9368" w:type="dxa"/>
          </w:tcPr>
          <w:p w:rsidR="008054B3" w:rsidRPr="00A16F00" w:rsidRDefault="008054B3" w:rsidP="00473BCD">
            <w:pPr>
              <w:rPr>
                <w:b/>
                <w:sz w:val="4"/>
                <w:szCs w:val="4"/>
              </w:rPr>
            </w:pPr>
          </w:p>
          <w:p w:rsidR="008054B3" w:rsidRPr="00494CFD" w:rsidRDefault="00EF7C83" w:rsidP="008054B3">
            <w:pPr>
              <w:rPr>
                <w:rFonts w:ascii="Arial Narrow" w:hAnsi="Arial Narrow"/>
                <w:sz w:val="20"/>
                <w:szCs w:val="20"/>
              </w:rPr>
            </w:pPr>
            <w:fldSimple w:instr=" MERGEFIELD  LocalLivro  \* MERGEFORMAT ">
              <w:r w:rsidR="004D545B">
                <w:rPr>
                  <w:noProof/>
                </w:rPr>
                <w:t>«</w:t>
              </w:r>
              <w:r w:rsidR="004D545B" w:rsidRPr="004D545B">
                <w:rPr>
                  <w:rFonts w:ascii="Arial Narrow" w:hAnsi="Arial Narrow"/>
                  <w:noProof/>
                  <w:sz w:val="20"/>
                  <w:szCs w:val="20"/>
                </w:rPr>
                <w:t>LocalLivro</w:t>
              </w:r>
              <w:r w:rsidR="004D545B">
                <w:rPr>
                  <w:noProof/>
                </w:rPr>
                <w:t>»</w:t>
              </w:r>
            </w:fldSimple>
          </w:p>
        </w:tc>
      </w:tr>
    </w:tbl>
    <w:p w:rsidR="006732F4" w:rsidRPr="008054B3" w:rsidRDefault="006732F4" w:rsidP="006732F4">
      <w:pPr>
        <w:tabs>
          <w:tab w:val="left" w:pos="7755"/>
        </w:tabs>
        <w:rPr>
          <w:sz w:val="16"/>
          <w:szCs w:val="16"/>
        </w:rPr>
      </w:pPr>
    </w:p>
    <w:tbl>
      <w:tblPr>
        <w:tblW w:w="9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0"/>
        <w:gridCol w:w="2698"/>
      </w:tblGrid>
      <w:tr w:rsidR="006732F4" w:rsidRPr="00847B04" w:rsidTr="003453D9">
        <w:trPr>
          <w:cantSplit/>
          <w:jc w:val="center"/>
        </w:trPr>
        <w:tc>
          <w:tcPr>
            <w:tcW w:w="9368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732F4" w:rsidRPr="00847B04" w:rsidRDefault="006732F4" w:rsidP="003453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5C6E">
              <w:rPr>
                <w:rFonts w:ascii="Arial Narrow" w:hAnsi="Arial Narrow"/>
                <w:b/>
                <w:sz w:val="16"/>
                <w:szCs w:val="16"/>
              </w:rPr>
              <w:t xml:space="preserve">DADOS DO </w:t>
            </w:r>
            <w:r>
              <w:rPr>
                <w:rFonts w:ascii="Arial Narrow" w:hAnsi="Arial Narrow"/>
                <w:b/>
                <w:sz w:val="16"/>
                <w:szCs w:val="16"/>
              </w:rPr>
              <w:t>RESPONSÁVEL TÉCNICO</w:t>
            </w:r>
          </w:p>
        </w:tc>
      </w:tr>
      <w:tr w:rsidR="006732F4" w:rsidRPr="00A16F00" w:rsidTr="003453D9">
        <w:trPr>
          <w:cantSplit/>
          <w:trHeight w:val="284"/>
          <w:jc w:val="center"/>
        </w:trPr>
        <w:tc>
          <w:tcPr>
            <w:tcW w:w="6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2F4" w:rsidRPr="008054B3" w:rsidRDefault="006732F4" w:rsidP="003453D9">
            <w:pPr>
              <w:tabs>
                <w:tab w:val="left" w:pos="2432"/>
              </w:tabs>
              <w:rPr>
                <w:rFonts w:ascii="Arial Narrow" w:hAnsi="Arial Narrow" w:cs="Calibri"/>
                <w:b/>
                <w:bCs/>
                <w:sz w:val="14"/>
                <w:szCs w:val="14"/>
              </w:rPr>
            </w:pPr>
            <w:r w:rsidRPr="008054B3">
              <w:rPr>
                <w:rFonts w:ascii="Arial Narrow" w:hAnsi="Arial Narrow" w:cs="Calibri"/>
                <w:b/>
                <w:bCs/>
                <w:sz w:val="14"/>
                <w:szCs w:val="14"/>
              </w:rPr>
              <w:t>RESPONSÁVEL TÉCNICO: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2F4" w:rsidRPr="008054B3" w:rsidRDefault="006732F4" w:rsidP="00AE7089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8054B3">
              <w:rPr>
                <w:rFonts w:ascii="Arial Narrow" w:hAnsi="Arial Narrow" w:cs="Calibri"/>
                <w:b/>
                <w:bCs/>
                <w:sz w:val="14"/>
                <w:szCs w:val="14"/>
              </w:rPr>
              <w:t xml:space="preserve">HABILITAÇÃO </w:t>
            </w:r>
            <w:r w:rsidR="00AE7089">
              <w:rPr>
                <w:rFonts w:ascii="Arial Narrow" w:hAnsi="Arial Narrow" w:cs="Calibri"/>
                <w:b/>
                <w:bCs/>
                <w:sz w:val="14"/>
                <w:szCs w:val="14"/>
              </w:rPr>
              <w:t>Nº</w:t>
            </w:r>
            <w:r w:rsidRPr="008054B3">
              <w:rPr>
                <w:rFonts w:ascii="Arial Narrow" w:hAnsi="Arial Narrow" w:cs="Calibri"/>
                <w:b/>
                <w:bCs/>
                <w:sz w:val="14"/>
                <w:szCs w:val="14"/>
              </w:rPr>
              <w:t>:</w:t>
            </w:r>
          </w:p>
        </w:tc>
      </w:tr>
      <w:tr w:rsidR="006732F4" w:rsidRPr="00A16F00" w:rsidTr="003453D9">
        <w:trPr>
          <w:cantSplit/>
          <w:trHeight w:val="284"/>
          <w:jc w:val="center"/>
        </w:trPr>
        <w:tc>
          <w:tcPr>
            <w:tcW w:w="6670" w:type="dxa"/>
            <w:tcBorders>
              <w:top w:val="single" w:sz="4" w:space="0" w:color="auto"/>
            </w:tcBorders>
            <w:vAlign w:val="bottom"/>
          </w:tcPr>
          <w:p w:rsidR="006732F4" w:rsidRPr="009823DB" w:rsidRDefault="00A1416E" w:rsidP="00714740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1416E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A1416E">
              <w:rPr>
                <w:rFonts w:ascii="Arial Narrow" w:hAnsi="Arial Narrow"/>
                <w:sz w:val="20"/>
                <w:szCs w:val="20"/>
              </w:rPr>
              <w:instrText xml:space="preserve"> MERGEFIELD  TableStart:ResponsaveisTecnicos  \* MERGEFORMAT </w:instrText>
            </w:r>
            <w:r w:rsidRPr="00A1416E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1416E">
              <w:rPr>
                <w:rFonts w:ascii="Arial Narrow" w:hAnsi="Arial Narrow"/>
                <w:noProof/>
                <w:sz w:val="20"/>
                <w:szCs w:val="20"/>
              </w:rPr>
              <w:t>«TableStart:ResponsaveisTecnicos»</w:t>
            </w:r>
            <w:r w:rsidRPr="00A1416E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="00714740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714740">
              <w:rPr>
                <w:rFonts w:ascii="Arial Narrow" w:hAnsi="Arial Narrow"/>
                <w:sz w:val="20"/>
                <w:szCs w:val="20"/>
              </w:rPr>
              <w:instrText xml:space="preserve"> MERGEFIELD  NomeRazao  \* MERGEFORMAT </w:instrText>
            </w:r>
            <w:r w:rsidR="00714740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714740">
              <w:rPr>
                <w:rFonts w:ascii="Arial Narrow" w:hAnsi="Arial Narrow"/>
                <w:noProof/>
                <w:sz w:val="20"/>
                <w:szCs w:val="20"/>
              </w:rPr>
              <w:t>«NomeRazao»</w:t>
            </w:r>
            <w:r w:rsidR="00714740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single" w:sz="4" w:space="0" w:color="auto"/>
            </w:tcBorders>
            <w:vAlign w:val="center"/>
          </w:tcPr>
          <w:p w:rsidR="006732F4" w:rsidRPr="009823DB" w:rsidRDefault="00667D6A" w:rsidP="001F0709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Habilitacao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«Habilitacao»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="001F0709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1F0709">
              <w:rPr>
                <w:rFonts w:ascii="Arial Narrow" w:hAnsi="Arial Narrow"/>
                <w:sz w:val="20"/>
                <w:szCs w:val="20"/>
              </w:rPr>
              <w:instrText xml:space="preserve"> MERGEFIELD  TableEnd:ResponsaveisTecnicos  \* MERGEFORMAT </w:instrText>
            </w:r>
            <w:r w:rsidR="001F0709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1F0709">
              <w:rPr>
                <w:rFonts w:ascii="Arial Narrow" w:hAnsi="Arial Narrow"/>
                <w:noProof/>
                <w:sz w:val="20"/>
                <w:szCs w:val="20"/>
              </w:rPr>
              <w:t>«TableEnd:ResponsaveisTecnicos»</w:t>
            </w:r>
            <w:r w:rsidR="001F0709">
              <w:rPr>
                <w:rFonts w:ascii="Arial Narrow" w:hAnsi="Arial Narrow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</w:tbl>
    <w:p w:rsidR="00B20DCE" w:rsidRPr="008054B3" w:rsidRDefault="00B20DCE" w:rsidP="00B20DCE">
      <w:pPr>
        <w:tabs>
          <w:tab w:val="left" w:pos="7755"/>
        </w:tabs>
        <w:rPr>
          <w:sz w:val="16"/>
          <w:szCs w:val="16"/>
        </w:rPr>
      </w:pPr>
    </w:p>
    <w:tbl>
      <w:tblPr>
        <w:tblW w:w="9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1"/>
        <w:gridCol w:w="1701"/>
        <w:gridCol w:w="1706"/>
      </w:tblGrid>
      <w:tr w:rsidR="00B20DCE" w:rsidRPr="00847B04" w:rsidTr="003453D9">
        <w:trPr>
          <w:cantSplit/>
          <w:jc w:val="center"/>
        </w:trPr>
        <w:tc>
          <w:tcPr>
            <w:tcW w:w="9368" w:type="dxa"/>
            <w:gridSpan w:val="3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B20DCE" w:rsidRPr="00847B04" w:rsidRDefault="00B20DCE" w:rsidP="003453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CAPACIDA</w:t>
            </w:r>
            <w:r w:rsidR="004F41E1">
              <w:rPr>
                <w:rFonts w:ascii="Arial Narrow" w:hAnsi="Arial Narrow" w:cs="Arial"/>
                <w:b/>
                <w:sz w:val="16"/>
                <w:szCs w:val="16"/>
              </w:rPr>
              <w:t>D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E DE PROCESSAMENTO / ARMAZENAMENTO</w:t>
            </w:r>
            <w:r w:rsidR="00765382">
              <w:rPr>
                <w:rFonts w:ascii="Arial Narrow" w:hAnsi="Arial Narrow" w:cs="Arial"/>
                <w:b/>
                <w:sz w:val="16"/>
                <w:szCs w:val="16"/>
              </w:rPr>
              <w:t xml:space="preserve"> MENSAL</w:t>
            </w:r>
          </w:p>
        </w:tc>
      </w:tr>
      <w:tr w:rsidR="00B20DCE" w:rsidRPr="00A16F00" w:rsidTr="00B20DCE">
        <w:trPr>
          <w:cantSplit/>
          <w:trHeight w:val="284"/>
          <w:jc w:val="center"/>
        </w:trPr>
        <w:tc>
          <w:tcPr>
            <w:tcW w:w="5961" w:type="dxa"/>
            <w:vAlign w:val="bottom"/>
          </w:tcPr>
          <w:p w:rsidR="00B20DCE" w:rsidRPr="008054B3" w:rsidRDefault="00B20DCE" w:rsidP="003453D9">
            <w:pPr>
              <w:tabs>
                <w:tab w:val="left" w:pos="2432"/>
              </w:tabs>
              <w:rPr>
                <w:rFonts w:ascii="Arial Narrow" w:hAnsi="Arial Narrow" w:cs="Calibri"/>
                <w:b/>
                <w:bCs/>
                <w:sz w:val="14"/>
                <w:szCs w:val="14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>ESPÉCIE:</w:t>
            </w:r>
          </w:p>
        </w:tc>
        <w:tc>
          <w:tcPr>
            <w:tcW w:w="1701" w:type="dxa"/>
            <w:vAlign w:val="bottom"/>
          </w:tcPr>
          <w:p w:rsidR="00B20DCE" w:rsidRPr="008054B3" w:rsidRDefault="00B20DCE" w:rsidP="003453D9">
            <w:pPr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VOLUME:</w:t>
            </w:r>
          </w:p>
        </w:tc>
        <w:tc>
          <w:tcPr>
            <w:tcW w:w="1706" w:type="dxa"/>
            <w:vAlign w:val="bottom"/>
          </w:tcPr>
          <w:p w:rsidR="00B20DCE" w:rsidRPr="008054B3" w:rsidRDefault="00B20DCE" w:rsidP="003453D9">
            <w:pPr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UNIDADE:</w:t>
            </w:r>
          </w:p>
        </w:tc>
      </w:tr>
      <w:tr w:rsidR="00B20DCE" w:rsidRPr="00A16F00" w:rsidTr="004079F2">
        <w:trPr>
          <w:cantSplit/>
          <w:trHeight w:val="284"/>
          <w:jc w:val="center"/>
        </w:trPr>
        <w:tc>
          <w:tcPr>
            <w:tcW w:w="5961" w:type="dxa"/>
            <w:vAlign w:val="bottom"/>
          </w:tcPr>
          <w:p w:rsidR="00B20DCE" w:rsidRPr="009823DB" w:rsidRDefault="00EC1FCB" w:rsidP="0072713E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 TableStart:Cultivar  \* MERGEFORMAT </w:instrText>
            </w:r>
            <w:r>
              <w:fldChar w:fldCharType="separate"/>
            </w:r>
            <w:r w:rsidR="00714740">
              <w:rPr>
                <w:noProof/>
              </w:rPr>
              <w:t>«</w:t>
            </w:r>
            <w:r w:rsidR="00714740" w:rsidRPr="00714740">
              <w:rPr>
                <w:rFonts w:ascii="Arial Narrow" w:hAnsi="Arial Narrow"/>
                <w:noProof/>
                <w:sz w:val="20"/>
                <w:szCs w:val="20"/>
              </w:rPr>
              <w:t>TableStart</w:t>
            </w:r>
            <w:r w:rsidR="00714740">
              <w:rPr>
                <w:noProof/>
              </w:rPr>
              <w:t>:</w:t>
            </w:r>
            <w:r w:rsidR="00714740" w:rsidRPr="00714740">
              <w:rPr>
                <w:rFonts w:ascii="Arial Narrow" w:hAnsi="Arial Narrow"/>
                <w:noProof/>
                <w:sz w:val="20"/>
                <w:szCs w:val="20"/>
              </w:rPr>
              <w:t>Cultivar</w:t>
            </w:r>
            <w:r w:rsidR="00714740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  <w:r w:rsidR="0072713E" w:rsidRPr="0072713E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72713E" w:rsidRPr="0072713E">
              <w:rPr>
                <w:rFonts w:ascii="Arial Narrow" w:hAnsi="Arial Narrow"/>
                <w:sz w:val="20"/>
                <w:szCs w:val="20"/>
              </w:rPr>
              <w:instrText xml:space="preserve"> MERGEFIELD  CulturaNome  \* MERGEFORMAT </w:instrText>
            </w:r>
            <w:r w:rsidR="0072713E" w:rsidRPr="0072713E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72713E" w:rsidRPr="0072713E">
              <w:rPr>
                <w:rFonts w:ascii="Arial Narrow" w:hAnsi="Arial Narrow"/>
                <w:noProof/>
                <w:sz w:val="20"/>
                <w:szCs w:val="20"/>
              </w:rPr>
              <w:t>«CulturaNome»</w:t>
            </w:r>
            <w:r w:rsidR="0072713E" w:rsidRPr="0072713E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B20DCE" w:rsidRPr="00FE47C5" w:rsidRDefault="00EC1FCB" w:rsidP="003453D9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 CapacidadeMes  \* MERGEFORMAT </w:instrText>
            </w:r>
            <w:r>
              <w:fldChar w:fldCharType="separate"/>
            </w:r>
            <w:r w:rsidR="00714740">
              <w:rPr>
                <w:noProof/>
              </w:rPr>
              <w:t>«</w:t>
            </w:r>
            <w:r w:rsidR="00714740" w:rsidRPr="00714740">
              <w:rPr>
                <w:rFonts w:ascii="Arial Narrow" w:hAnsi="Arial Narrow"/>
                <w:noProof/>
                <w:sz w:val="20"/>
                <w:szCs w:val="20"/>
              </w:rPr>
              <w:t>CapacidadeMes</w:t>
            </w:r>
            <w:r w:rsidR="00714740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706" w:type="dxa"/>
            <w:vAlign w:val="center"/>
          </w:tcPr>
          <w:p w:rsidR="00B20DCE" w:rsidRPr="00714740" w:rsidRDefault="000D5AD4" w:rsidP="0071474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UnidadeMedidaTexto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«UnidadeMedidaTexto»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="00714740" w:rsidRPr="00714740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714740" w:rsidRPr="00714740">
              <w:rPr>
                <w:rFonts w:ascii="Arial Narrow" w:hAnsi="Arial Narrow"/>
                <w:sz w:val="20"/>
                <w:szCs w:val="20"/>
              </w:rPr>
              <w:instrText xml:space="preserve"> MERGEFIELD  TableEnd:Cultivar  \* MERGEFORMAT </w:instrText>
            </w:r>
            <w:r w:rsidR="00714740" w:rsidRPr="00714740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714740" w:rsidRPr="00714740">
              <w:rPr>
                <w:rFonts w:ascii="Arial Narrow" w:hAnsi="Arial Narrow"/>
                <w:noProof/>
                <w:sz w:val="20"/>
                <w:szCs w:val="20"/>
              </w:rPr>
              <w:t>«TableEnd:Cultivar»</w:t>
            </w:r>
            <w:r w:rsidR="00714740" w:rsidRPr="00714740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:rsidR="00B20DCE" w:rsidRPr="008054B3" w:rsidRDefault="00B20DCE" w:rsidP="00881711">
      <w:pPr>
        <w:tabs>
          <w:tab w:val="left" w:pos="7755"/>
        </w:tabs>
        <w:rPr>
          <w:sz w:val="16"/>
          <w:szCs w:val="16"/>
        </w:rPr>
      </w:pPr>
    </w:p>
    <w:tbl>
      <w:tblPr>
        <w:tblW w:w="9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8"/>
      </w:tblGrid>
      <w:tr w:rsidR="00881711" w:rsidRPr="00847B04" w:rsidTr="003453D9">
        <w:trPr>
          <w:cantSplit/>
          <w:jc w:val="center"/>
        </w:trPr>
        <w:tc>
          <w:tcPr>
            <w:tcW w:w="936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881711" w:rsidRPr="00847B04" w:rsidRDefault="00881711" w:rsidP="003453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TIPO DE APRESENTAÇÃO DO PRODUTO E FORMA DE IDENTIFICAÇAO</w:t>
            </w:r>
          </w:p>
        </w:tc>
      </w:tr>
      <w:tr w:rsidR="00881711" w:rsidRPr="00A16F00" w:rsidTr="003453D9">
        <w:trPr>
          <w:cantSplit/>
          <w:trHeight w:val="284"/>
          <w:jc w:val="center"/>
        </w:trPr>
        <w:tc>
          <w:tcPr>
            <w:tcW w:w="9368" w:type="dxa"/>
          </w:tcPr>
          <w:p w:rsidR="00881711" w:rsidRPr="00A16F00" w:rsidRDefault="00881711" w:rsidP="003453D9">
            <w:pPr>
              <w:rPr>
                <w:b/>
                <w:sz w:val="4"/>
                <w:szCs w:val="4"/>
              </w:rPr>
            </w:pPr>
          </w:p>
          <w:p w:rsidR="00881711" w:rsidRPr="000972B7" w:rsidRDefault="00D44121" w:rsidP="003453D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TipoApresentacao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«TipoApresentacao»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:rsidR="00736517" w:rsidRPr="00D140F1" w:rsidRDefault="00736517" w:rsidP="00736517">
      <w:pPr>
        <w:rPr>
          <w:b/>
        </w:rPr>
      </w:pPr>
    </w:p>
    <w:tbl>
      <w:tblPr>
        <w:tblW w:w="9386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4551"/>
        <w:gridCol w:w="4835"/>
      </w:tblGrid>
      <w:tr w:rsidR="00736517" w:rsidRPr="00083F00" w:rsidTr="00684584">
        <w:trPr>
          <w:trHeight w:val="767"/>
          <w:jc w:val="center"/>
        </w:trPr>
        <w:tc>
          <w:tcPr>
            <w:tcW w:w="4551" w:type="dxa"/>
          </w:tcPr>
          <w:p w:rsidR="00736517" w:rsidRPr="007F2225" w:rsidRDefault="00736517" w:rsidP="00684584">
            <w:pPr>
              <w:tabs>
                <w:tab w:val="left" w:pos="993"/>
              </w:tabs>
              <w:ind w:left="-108" w:right="-108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7F2225">
              <w:rPr>
                <w:rFonts w:ascii="Arial" w:hAnsi="Arial" w:cs="Arial"/>
                <w:sz w:val="10"/>
                <w:szCs w:val="10"/>
              </w:rPr>
              <w:fldChar w:fldCharType="begin"/>
            </w:r>
            <w:r w:rsidRPr="007F2225">
              <w:rPr>
                <w:rFonts w:ascii="Arial" w:hAnsi="Arial" w:cs="Arial"/>
                <w:sz w:val="10"/>
                <w:szCs w:val="10"/>
              </w:rPr>
              <w:instrText xml:space="preserve"> MERGEFIELD  TableStart:Assinantes1  \* MERGEFORMAT </w:instrTex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separate"/>
            </w:r>
            <w:r w:rsidRPr="007F2225">
              <w:rPr>
                <w:rFonts w:ascii="Arial" w:hAnsi="Arial" w:cs="Arial"/>
                <w:noProof/>
                <w:sz w:val="10"/>
                <w:szCs w:val="10"/>
              </w:rPr>
              <w:t>«TableStart:Assinantes1»</w: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end"/>
            </w:r>
          </w:p>
          <w:tbl>
            <w:tblPr>
              <w:tblW w:w="4438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4438"/>
            </w:tblGrid>
            <w:tr w:rsidR="00736517" w:rsidRPr="00083F00" w:rsidTr="00684584">
              <w:trPr>
                <w:trHeight w:val="355"/>
              </w:trPr>
              <w:tc>
                <w:tcPr>
                  <w:tcW w:w="4438" w:type="dxa"/>
                </w:tcPr>
                <w:p w:rsidR="00736517" w:rsidRPr="00083F00" w:rsidRDefault="00736517" w:rsidP="00684584">
                  <w:pPr>
                    <w:tabs>
                      <w:tab w:val="left" w:pos="993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F00">
                    <w:rPr>
                      <w:rFonts w:ascii="Arial" w:hAnsi="Arial" w:cs="Arial"/>
                      <w:sz w:val="20"/>
                      <w:szCs w:val="20"/>
                    </w:rPr>
                    <w:t>____________________________________</w:t>
                  </w:r>
                </w:p>
                <w:p w:rsidR="00736517" w:rsidRPr="00DF30B0" w:rsidRDefault="00736517" w:rsidP="00684584">
                  <w:pPr>
                    <w:tabs>
                      <w:tab w:val="left" w:pos="993"/>
                    </w:tabs>
                    <w:jc w:val="center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begin"/>
                  </w: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instrText xml:space="preserve"> MERGEFIELD  Nome  \* MERGEFORMAT </w:instrText>
                  </w: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separate"/>
                  </w:r>
                  <w:r w:rsidRPr="00DF30B0">
                    <w:rPr>
                      <w:rFonts w:ascii="Arial Narrow" w:hAnsi="Arial Narrow" w:cs="Arial"/>
                      <w:noProof/>
                      <w:sz w:val="16"/>
                      <w:szCs w:val="16"/>
                    </w:rPr>
                    <w:t>«Nome»</w:t>
                  </w: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end"/>
                  </w:r>
                </w:p>
                <w:p w:rsidR="00736517" w:rsidRPr="00541961" w:rsidRDefault="00736517" w:rsidP="00684584">
                  <w:pPr>
                    <w:tabs>
                      <w:tab w:val="left" w:pos="993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begin"/>
                  </w: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instrText xml:space="preserve"> MERGEFIELD TipoTexto \* MERGEFORMAT </w:instrText>
                  </w: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separate"/>
                  </w:r>
                  <w:r w:rsidRPr="00DF30B0">
                    <w:rPr>
                      <w:rFonts w:ascii="Arial Narrow" w:hAnsi="Arial Narrow" w:cs="Arial"/>
                      <w:noProof/>
                      <w:sz w:val="16"/>
                      <w:szCs w:val="16"/>
                    </w:rPr>
                    <w:t>«TipoTexto»</w:t>
                  </w: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:rsidR="00736517" w:rsidRPr="007F2225" w:rsidRDefault="00736517" w:rsidP="00684584">
            <w:pPr>
              <w:tabs>
                <w:tab w:val="left" w:pos="993"/>
                <w:tab w:val="right" w:pos="4303"/>
              </w:tabs>
              <w:ind w:left="-108" w:right="-108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7F2225">
              <w:rPr>
                <w:rFonts w:ascii="Arial" w:hAnsi="Arial" w:cs="Arial"/>
                <w:sz w:val="10"/>
                <w:szCs w:val="10"/>
              </w:rPr>
              <w:fldChar w:fldCharType="begin"/>
            </w:r>
            <w:r w:rsidRPr="007F2225">
              <w:rPr>
                <w:rFonts w:ascii="Arial" w:hAnsi="Arial" w:cs="Arial"/>
                <w:sz w:val="10"/>
                <w:szCs w:val="10"/>
              </w:rPr>
              <w:instrText xml:space="preserve"> MERGEFIELD  TableEnd:Assinantes1  \* MERGEFORMAT </w:instrTex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separate"/>
            </w:r>
            <w:r w:rsidRPr="007F2225">
              <w:rPr>
                <w:rFonts w:ascii="Arial" w:hAnsi="Arial" w:cs="Arial"/>
                <w:noProof/>
                <w:sz w:val="10"/>
                <w:szCs w:val="10"/>
              </w:rPr>
              <w:t>«TableEnd:Assinantes1»</w: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end"/>
            </w:r>
          </w:p>
        </w:tc>
        <w:tc>
          <w:tcPr>
            <w:tcW w:w="4835" w:type="dxa"/>
          </w:tcPr>
          <w:p w:rsidR="00736517" w:rsidRPr="007F2225" w:rsidRDefault="00736517" w:rsidP="00684584">
            <w:pPr>
              <w:tabs>
                <w:tab w:val="left" w:pos="993"/>
              </w:tabs>
              <w:ind w:left="-108" w:right="-108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7F2225">
              <w:rPr>
                <w:rFonts w:ascii="Arial" w:hAnsi="Arial" w:cs="Arial"/>
                <w:sz w:val="10"/>
                <w:szCs w:val="10"/>
              </w:rPr>
              <w:fldChar w:fldCharType="begin"/>
            </w:r>
            <w:r w:rsidRPr="007F2225">
              <w:rPr>
                <w:rFonts w:ascii="Arial" w:hAnsi="Arial" w:cs="Arial"/>
                <w:sz w:val="10"/>
                <w:szCs w:val="10"/>
              </w:rPr>
              <w:instrText xml:space="preserve"> MERGEFIELD  TableStart:Assinantes2  \* MERGEFORMAT </w:instrTex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separate"/>
            </w:r>
            <w:r w:rsidRPr="007F2225">
              <w:rPr>
                <w:rFonts w:ascii="Arial" w:hAnsi="Arial" w:cs="Arial"/>
                <w:noProof/>
                <w:sz w:val="10"/>
                <w:szCs w:val="10"/>
              </w:rPr>
              <w:t>«TableStart:Assinantes2»</w: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end"/>
            </w:r>
          </w:p>
          <w:tbl>
            <w:tblPr>
              <w:tblW w:w="4438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4438"/>
            </w:tblGrid>
            <w:tr w:rsidR="00736517" w:rsidRPr="00083F00" w:rsidTr="00684584">
              <w:trPr>
                <w:trHeight w:val="405"/>
              </w:trPr>
              <w:tc>
                <w:tcPr>
                  <w:tcW w:w="4438" w:type="dxa"/>
                </w:tcPr>
                <w:p w:rsidR="00736517" w:rsidRPr="00083F00" w:rsidRDefault="00736517" w:rsidP="00684584">
                  <w:pPr>
                    <w:tabs>
                      <w:tab w:val="left" w:pos="993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F00">
                    <w:rPr>
                      <w:rFonts w:ascii="Arial" w:hAnsi="Arial" w:cs="Arial"/>
                      <w:sz w:val="20"/>
                      <w:szCs w:val="20"/>
                    </w:rPr>
                    <w:t>____________________________________</w:t>
                  </w:r>
                </w:p>
                <w:p w:rsidR="00736517" w:rsidRPr="007D4486" w:rsidRDefault="00736517" w:rsidP="00684584">
                  <w:pPr>
                    <w:tabs>
                      <w:tab w:val="left" w:pos="993"/>
                    </w:tabs>
                    <w:jc w:val="center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begin"/>
                  </w: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instrText xml:space="preserve"> MERGEFIELD  Nome  \* MERGEFORMAT </w:instrText>
                  </w: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separate"/>
                  </w:r>
                  <w:r w:rsidRPr="007D4486">
                    <w:rPr>
                      <w:rFonts w:ascii="Arial Narrow" w:hAnsi="Arial Narrow" w:cs="Arial"/>
                      <w:noProof/>
                      <w:sz w:val="16"/>
                      <w:szCs w:val="16"/>
                    </w:rPr>
                    <w:t>«Nome»</w:t>
                  </w: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end"/>
                  </w:r>
                </w:p>
                <w:p w:rsidR="00736517" w:rsidRPr="00541961" w:rsidRDefault="00736517" w:rsidP="00684584">
                  <w:pPr>
                    <w:tabs>
                      <w:tab w:val="left" w:pos="993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begin"/>
                  </w: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instrText xml:space="preserve"> MERGEFIELD TipoTexto \* MERGEFORMAT </w:instrText>
                  </w: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separate"/>
                  </w:r>
                  <w:r w:rsidRPr="007D4486">
                    <w:rPr>
                      <w:rFonts w:ascii="Arial Narrow" w:hAnsi="Arial Narrow" w:cs="Arial"/>
                      <w:noProof/>
                      <w:sz w:val="16"/>
                      <w:szCs w:val="16"/>
                    </w:rPr>
                    <w:t>«TipoTexto»</w:t>
                  </w: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:rsidR="00736517" w:rsidRPr="007F2225" w:rsidRDefault="00736517" w:rsidP="00684584">
            <w:pPr>
              <w:tabs>
                <w:tab w:val="left" w:pos="993"/>
              </w:tabs>
              <w:ind w:left="-108" w:right="-108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7F2225">
              <w:rPr>
                <w:rFonts w:ascii="Arial" w:hAnsi="Arial" w:cs="Arial"/>
                <w:sz w:val="10"/>
                <w:szCs w:val="10"/>
              </w:rPr>
              <w:fldChar w:fldCharType="begin"/>
            </w:r>
            <w:r w:rsidRPr="007F2225">
              <w:rPr>
                <w:rFonts w:ascii="Arial" w:hAnsi="Arial" w:cs="Arial"/>
                <w:sz w:val="10"/>
                <w:szCs w:val="10"/>
              </w:rPr>
              <w:instrText xml:space="preserve"> MERGEFIELD  TableEnd:Assinantes2  \* MERGEFORMAT </w:instrTex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separate"/>
            </w:r>
            <w:r w:rsidRPr="007F2225">
              <w:rPr>
                <w:rFonts w:ascii="Arial" w:hAnsi="Arial" w:cs="Arial"/>
                <w:noProof/>
                <w:sz w:val="10"/>
                <w:szCs w:val="10"/>
              </w:rPr>
              <w:t>«TableEnd:Assinantes2»</w: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end"/>
            </w:r>
          </w:p>
        </w:tc>
      </w:tr>
    </w:tbl>
    <w:p w:rsidR="00736517" w:rsidRPr="00011FFA" w:rsidRDefault="00736517" w:rsidP="00736517">
      <w:pPr>
        <w:rPr>
          <w:sz w:val="6"/>
          <w:szCs w:val="6"/>
        </w:rPr>
      </w:pPr>
    </w:p>
    <w:tbl>
      <w:tblPr>
        <w:tblW w:w="0" w:type="auto"/>
        <w:tblInd w:w="2518" w:type="dxa"/>
        <w:tblLayout w:type="fixed"/>
        <w:tblLook w:val="04A0" w:firstRow="1" w:lastRow="0" w:firstColumn="1" w:lastColumn="0" w:noHBand="0" w:noVBand="1"/>
      </w:tblPr>
      <w:tblGrid>
        <w:gridCol w:w="4423"/>
      </w:tblGrid>
      <w:tr w:rsidR="00736517" w:rsidRPr="008E0D82" w:rsidTr="00684584">
        <w:tc>
          <w:tcPr>
            <w:tcW w:w="4423" w:type="dxa"/>
          </w:tcPr>
          <w:p w:rsidR="00736517" w:rsidRPr="008E0D82" w:rsidRDefault="00736517" w:rsidP="00684584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F00"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:rsidR="00736517" w:rsidRPr="007D4486" w:rsidRDefault="00736517" w:rsidP="00684584">
            <w:pPr>
              <w:tabs>
                <w:tab w:val="left" w:pos="993"/>
              </w:tabs>
              <w:ind w:left="34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D4486">
              <w:rPr>
                <w:rFonts w:ascii="Arial Narrow" w:hAnsi="Arial Narrow" w:cs="Arial"/>
                <w:sz w:val="16"/>
                <w:szCs w:val="16"/>
              </w:rPr>
              <w:fldChar w:fldCharType="begin"/>
            </w:r>
            <w:r w:rsidRPr="007D4486">
              <w:rPr>
                <w:rFonts w:ascii="Arial Narrow" w:hAnsi="Arial Narrow" w:cs="Arial"/>
                <w:sz w:val="16"/>
                <w:szCs w:val="16"/>
              </w:rPr>
              <w:instrText xml:space="preserve"> MERGEFIELD  Assinante.Nome  \* MERGEFORMAT </w:instrText>
            </w:r>
            <w:r w:rsidRPr="007D4486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7D4486">
              <w:rPr>
                <w:rFonts w:ascii="Arial Narrow" w:hAnsi="Arial Narrow" w:cs="Arial"/>
                <w:noProof/>
                <w:sz w:val="16"/>
                <w:szCs w:val="16"/>
              </w:rPr>
              <w:t>«Assinante.Nome»</w:t>
            </w:r>
            <w:r w:rsidRPr="007D4486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  <w:p w:rsidR="00736517" w:rsidRPr="00541961" w:rsidRDefault="00736517" w:rsidP="00684584">
            <w:pPr>
              <w:tabs>
                <w:tab w:val="left" w:pos="993"/>
              </w:tabs>
              <w:ind w:lef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4486">
              <w:rPr>
                <w:rFonts w:ascii="Arial Narrow" w:hAnsi="Arial Narrow" w:cs="Arial"/>
                <w:sz w:val="16"/>
                <w:szCs w:val="16"/>
              </w:rPr>
              <w:fldChar w:fldCharType="begin"/>
            </w:r>
            <w:r w:rsidRPr="007D4486">
              <w:rPr>
                <w:rFonts w:ascii="Arial Narrow" w:hAnsi="Arial Narrow" w:cs="Arial"/>
                <w:sz w:val="16"/>
                <w:szCs w:val="16"/>
              </w:rPr>
              <w:instrText xml:space="preserve"> MERGEFIELD Assinante.TipoTexto \* MERGEFORMAT </w:instrText>
            </w:r>
            <w:r w:rsidRPr="007D4486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7D4486">
              <w:rPr>
                <w:rFonts w:ascii="Arial Narrow" w:hAnsi="Arial Narrow" w:cs="Arial"/>
                <w:noProof/>
                <w:sz w:val="16"/>
                <w:szCs w:val="16"/>
              </w:rPr>
              <w:t>«Assinante.TipoTexto»</w:t>
            </w:r>
            <w:r w:rsidRPr="007D4486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 w:rsidR="00F02977" w:rsidRDefault="00F02977" w:rsidP="00CD0719">
      <w:pPr>
        <w:ind w:right="-1"/>
        <w:rPr>
          <w:rFonts w:ascii="Arial Narrow" w:hAnsi="Arial Narrow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9"/>
        <w:gridCol w:w="4748"/>
      </w:tblGrid>
      <w:tr w:rsidR="00F02977" w:rsidTr="00F02977">
        <w:tc>
          <w:tcPr>
            <w:tcW w:w="4639" w:type="dxa"/>
            <w:vAlign w:val="center"/>
          </w:tcPr>
          <w:p w:rsidR="00F02977" w:rsidRPr="00F02977" w:rsidRDefault="00F02977" w:rsidP="00F02977">
            <w:pPr>
              <w:ind w:right="-1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02977">
              <w:rPr>
                <w:rFonts w:ascii="Arial Narrow" w:hAnsi="Arial Narrow"/>
                <w:sz w:val="16"/>
                <w:szCs w:val="16"/>
              </w:rPr>
              <w:t>LOCAL E DATA</w:t>
            </w:r>
          </w:p>
        </w:tc>
        <w:tc>
          <w:tcPr>
            <w:tcW w:w="4748" w:type="dxa"/>
          </w:tcPr>
          <w:p w:rsidR="00F02977" w:rsidRDefault="00F02977" w:rsidP="00F02977">
            <w:pPr>
              <w:ind w:right="-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___________________________________</w:t>
            </w:r>
          </w:p>
          <w:p w:rsidR="00F02977" w:rsidRDefault="00F02977" w:rsidP="00F02977">
            <w:pPr>
              <w:ind w:right="-1"/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ASSINATURA E CARIMBO </w:t>
            </w:r>
          </w:p>
          <w:p w:rsidR="00F02977" w:rsidRDefault="00F02977" w:rsidP="00D93F53">
            <w:pPr>
              <w:ind w:right="-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DO DIRIGENTE DO </w:t>
            </w:r>
            <w:r w:rsidR="00D93F53">
              <w:rPr>
                <w:rFonts w:ascii="Arial Narrow" w:hAnsi="Arial Narrow"/>
                <w:sz w:val="14"/>
                <w:szCs w:val="14"/>
              </w:rPr>
              <w:t>IDAF</w:t>
            </w:r>
          </w:p>
        </w:tc>
      </w:tr>
    </w:tbl>
    <w:p w:rsidR="00AC7864" w:rsidRPr="00CD1771" w:rsidRDefault="00AC7864" w:rsidP="00AC7864">
      <w:pPr>
        <w:tabs>
          <w:tab w:val="left" w:pos="7755"/>
        </w:tabs>
        <w:rPr>
          <w:rFonts w:ascii="Arial Narrow" w:hAnsi="Arial Narrow"/>
          <w:sz w:val="8"/>
          <w:szCs w:val="8"/>
        </w:rPr>
      </w:pPr>
      <w:r w:rsidRPr="00CD1771">
        <w:rPr>
          <w:rFonts w:ascii="Arial Narrow" w:hAnsi="Arial Narrow"/>
          <w:sz w:val="8"/>
          <w:szCs w:val="8"/>
        </w:rPr>
        <w:fldChar w:fldCharType="begin"/>
      </w:r>
      <w:r w:rsidRPr="00CD1771">
        <w:rPr>
          <w:rFonts w:ascii="Arial Narrow" w:hAnsi="Arial Narrow"/>
          <w:sz w:val="8"/>
          <w:szCs w:val="8"/>
        </w:rPr>
        <w:instrText xml:space="preserve"> MERGEFIELD  TableEnd:Documento  \* MERGEFORMAT </w:instrText>
      </w:r>
      <w:r w:rsidRPr="00CD1771">
        <w:rPr>
          <w:rFonts w:ascii="Arial Narrow" w:hAnsi="Arial Narrow"/>
          <w:sz w:val="8"/>
          <w:szCs w:val="8"/>
        </w:rPr>
        <w:fldChar w:fldCharType="separate"/>
      </w:r>
      <w:r w:rsidRPr="00CD1771">
        <w:rPr>
          <w:rFonts w:ascii="Arial Narrow" w:hAnsi="Arial Narrow"/>
          <w:noProof/>
          <w:sz w:val="8"/>
          <w:szCs w:val="8"/>
        </w:rPr>
        <w:t>«TableEnd:Documento»</w:t>
      </w:r>
      <w:r w:rsidRPr="00CD1771">
        <w:rPr>
          <w:rFonts w:ascii="Arial Narrow" w:hAnsi="Arial Narrow"/>
          <w:sz w:val="8"/>
          <w:szCs w:val="8"/>
        </w:rPr>
        <w:fldChar w:fldCharType="end"/>
      </w:r>
    </w:p>
    <w:p w:rsidR="00E51F74" w:rsidRPr="00F00821" w:rsidRDefault="00E51F74" w:rsidP="00AC7864">
      <w:pPr>
        <w:ind w:right="-1"/>
        <w:rPr>
          <w:rFonts w:ascii="Arial Narrow" w:hAnsi="Arial Narrow" w:cs="Arial"/>
          <w:sz w:val="16"/>
          <w:szCs w:val="16"/>
        </w:rPr>
      </w:pPr>
    </w:p>
    <w:sectPr w:rsidR="00E51F74" w:rsidRPr="00F00821" w:rsidSect="00AC7864">
      <w:headerReference w:type="default" r:id="rId8"/>
      <w:footerReference w:type="default" r:id="rId9"/>
      <w:pgSz w:w="11907" w:h="16840" w:code="9"/>
      <w:pgMar w:top="1418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FCB" w:rsidRDefault="00EC1FCB">
      <w:r>
        <w:separator/>
      </w:r>
    </w:p>
  </w:endnote>
  <w:endnote w:type="continuationSeparator" w:id="0">
    <w:p w:rsidR="00EC1FCB" w:rsidRDefault="00EC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8A" w:rsidRPr="00FF32CE" w:rsidRDefault="00C5118A">
    <w:pPr>
      <w:rPr>
        <w:color w:val="595959"/>
      </w:rPr>
    </w:pPr>
  </w:p>
  <w:tbl>
    <w:tblPr>
      <w:tblW w:w="9383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425"/>
      <w:gridCol w:w="5387"/>
      <w:gridCol w:w="1571"/>
    </w:tblGrid>
    <w:tr w:rsidR="00AC7864" w:rsidRPr="00E42F3C" w:rsidTr="00743032">
      <w:trPr>
        <w:jc w:val="center"/>
      </w:trPr>
      <w:tc>
        <w:tcPr>
          <w:tcW w:w="2425" w:type="dxa"/>
          <w:shd w:val="clear" w:color="auto" w:fill="auto"/>
          <w:vAlign w:val="center"/>
        </w:tcPr>
        <w:p w:rsidR="00AC7864" w:rsidRPr="00EF4EC0" w:rsidRDefault="00AC7864" w:rsidP="00AC7864">
          <w:pPr>
            <w:pStyle w:val="Rodap"/>
            <w:ind w:left="-45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sz w:val="16"/>
              <w:szCs w:val="16"/>
            </w:rPr>
            <w:instrText xml:space="preserve"> MERGEFIELD  image:LogoSimlam  \* MERGEFORMAT </w:instrText>
          </w:r>
          <w:r>
            <w:rPr>
              <w:rFonts w:ascii="Arial" w:hAnsi="Arial" w:cs="Arial"/>
              <w:noProof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  <w:tc>
        <w:tcPr>
          <w:tcW w:w="5387" w:type="dxa"/>
          <w:shd w:val="clear" w:color="auto" w:fill="auto"/>
          <w:vAlign w:val="center"/>
        </w:tcPr>
        <w:p w:rsidR="00AC7864" w:rsidRPr="00080455" w:rsidRDefault="00AC7864" w:rsidP="00AC7864">
          <w:pPr>
            <w:pStyle w:val="Rodap"/>
            <w:jc w:val="center"/>
            <w:rPr>
              <w:rFonts w:ascii="Arial Narrow" w:hAnsi="Arial Narrow" w:cs="Calibri"/>
              <w:sz w:val="16"/>
              <w:szCs w:val="16"/>
            </w:rPr>
          </w:pPr>
        </w:p>
      </w:tc>
      <w:tc>
        <w:tcPr>
          <w:tcW w:w="1571" w:type="dxa"/>
          <w:shd w:val="clear" w:color="auto" w:fill="auto"/>
          <w:vAlign w:val="center"/>
        </w:tcPr>
        <w:p w:rsidR="00AC7864" w:rsidRPr="00080455" w:rsidRDefault="00AC7864" w:rsidP="00AC7864">
          <w:pPr>
            <w:jc w:val="right"/>
            <w:rPr>
              <w:rFonts w:ascii="Arial Narrow" w:hAnsi="Arial Narrow" w:cs="Calibri"/>
              <w:sz w:val="16"/>
              <w:szCs w:val="16"/>
            </w:rPr>
          </w:pPr>
          <w:r w:rsidRPr="00080455">
            <w:rPr>
              <w:rFonts w:ascii="Arial Narrow" w:hAnsi="Arial Narrow" w:cs="Calibri"/>
              <w:sz w:val="16"/>
              <w:szCs w:val="16"/>
            </w:rPr>
            <w:t xml:space="preserve">Página </w:t>
          </w:r>
          <w:r w:rsidRPr="00080455">
            <w:rPr>
              <w:rFonts w:ascii="Arial Narrow" w:hAnsi="Arial Narrow" w:cs="Calibri"/>
              <w:sz w:val="16"/>
              <w:szCs w:val="16"/>
            </w:rPr>
            <w:fldChar w:fldCharType="begin"/>
          </w:r>
          <w:r w:rsidRPr="00080455">
            <w:rPr>
              <w:rFonts w:ascii="Arial Narrow" w:hAnsi="Arial Narrow" w:cs="Calibri"/>
              <w:sz w:val="16"/>
              <w:szCs w:val="16"/>
            </w:rPr>
            <w:instrText xml:space="preserve"> PAGE </w:instrText>
          </w:r>
          <w:r w:rsidRPr="00080455">
            <w:rPr>
              <w:rFonts w:ascii="Arial Narrow" w:hAnsi="Arial Narrow" w:cs="Calibri"/>
              <w:sz w:val="16"/>
              <w:szCs w:val="16"/>
            </w:rPr>
            <w:fldChar w:fldCharType="separate"/>
          </w:r>
          <w:r w:rsidR="00667D6A">
            <w:rPr>
              <w:rFonts w:ascii="Arial Narrow" w:hAnsi="Arial Narrow" w:cs="Calibri"/>
              <w:noProof/>
              <w:sz w:val="16"/>
              <w:szCs w:val="16"/>
            </w:rPr>
            <w:t>1</w:t>
          </w:r>
          <w:r w:rsidRPr="00080455">
            <w:rPr>
              <w:rFonts w:ascii="Arial Narrow" w:hAnsi="Arial Narrow" w:cs="Calibri"/>
              <w:sz w:val="16"/>
              <w:szCs w:val="16"/>
            </w:rPr>
            <w:fldChar w:fldCharType="end"/>
          </w:r>
          <w:r w:rsidRPr="00080455">
            <w:rPr>
              <w:rFonts w:ascii="Arial Narrow" w:hAnsi="Arial Narrow" w:cs="Calibri"/>
              <w:sz w:val="16"/>
              <w:szCs w:val="16"/>
            </w:rPr>
            <w:t xml:space="preserve"> de </w:t>
          </w:r>
          <w:r w:rsidRPr="00080455">
            <w:rPr>
              <w:rFonts w:ascii="Arial Narrow" w:hAnsi="Arial Narrow" w:cs="Calibri"/>
              <w:sz w:val="16"/>
              <w:szCs w:val="16"/>
            </w:rPr>
            <w:fldChar w:fldCharType="begin"/>
          </w:r>
          <w:r w:rsidRPr="00080455">
            <w:rPr>
              <w:rFonts w:ascii="Arial Narrow" w:hAnsi="Arial Narrow" w:cs="Calibri"/>
              <w:sz w:val="16"/>
              <w:szCs w:val="16"/>
            </w:rPr>
            <w:instrText xml:space="preserve"> NUMPAGES  </w:instrText>
          </w:r>
          <w:r w:rsidRPr="00080455">
            <w:rPr>
              <w:rFonts w:ascii="Arial Narrow" w:hAnsi="Arial Narrow" w:cs="Calibri"/>
              <w:sz w:val="16"/>
              <w:szCs w:val="16"/>
            </w:rPr>
            <w:fldChar w:fldCharType="separate"/>
          </w:r>
          <w:r w:rsidR="00667D6A">
            <w:rPr>
              <w:rFonts w:ascii="Arial Narrow" w:hAnsi="Arial Narrow" w:cs="Calibri"/>
              <w:noProof/>
              <w:sz w:val="16"/>
              <w:szCs w:val="16"/>
            </w:rPr>
            <w:t>1</w:t>
          </w:r>
          <w:r w:rsidRPr="00080455">
            <w:rPr>
              <w:rFonts w:ascii="Arial Narrow" w:hAnsi="Arial Narrow" w:cs="Calibri"/>
              <w:sz w:val="16"/>
              <w:szCs w:val="16"/>
            </w:rPr>
            <w:fldChar w:fldCharType="end"/>
          </w:r>
        </w:p>
      </w:tc>
    </w:tr>
  </w:tbl>
  <w:p w:rsidR="00C5118A" w:rsidRPr="00FF32CE" w:rsidRDefault="00C5118A" w:rsidP="00AC7864">
    <w:pPr>
      <w:pStyle w:val="Rodap"/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FCB" w:rsidRDefault="00EC1FCB">
      <w:r>
        <w:separator/>
      </w:r>
    </w:p>
  </w:footnote>
  <w:footnote w:type="continuationSeparator" w:id="0">
    <w:p w:rsidR="00EC1FCB" w:rsidRDefault="00EC1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EC1FCB" w:rsidP="00383B36">
          <w:pPr>
            <w:pStyle w:val="Cabealho"/>
            <w:rPr>
              <w:sz w:val="12"/>
              <w:szCs w:val="12"/>
            </w:rPr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922611" o:spid="_x0000_s2049" type="#_x0000_t136" style="position:absolute;margin-left:-123.8pt;margin-top:334.15pt;width:715.95pt;height:53.25pt;rotation:67124458fd;z-index:-251658752;mso-position-horizontal-relative:margin;mso-position-vertical-relative:margin" o:allowincell="f" fillcolor="#7f7f7f" stroked="f">
                <v:fill opacity="19661f"/>
                <v:textpath style="font-family:&quot;Arial Unicode MS&quot;;font-size:40pt" string="PARA SIMPLES CONFERÊNCIA"/>
                <w10:wrap anchorx="margin" anchory="margin"/>
              </v:shape>
            </w:pict>
          </w:r>
          <w:fldSimple w:instr=" MERGEFIELD image:LogoOrgao \* MERGEFORMAT ">
            <w:r w:rsidR="00841DC4" w:rsidRPr="00841DC4">
              <w:rPr>
                <w:noProof/>
                <w:sz w:val="12"/>
                <w:szCs w:val="12"/>
              </w:rPr>
              <w:t>«image:LogoOrgao»</w:t>
            </w:r>
          </w:fldSimple>
        </w:p>
      </w:tc>
      <w:tc>
        <w:tcPr>
          <w:tcW w:w="8133" w:type="dxa"/>
          <w:vAlign w:val="center"/>
        </w:tcPr>
        <w:p w:rsidR="009E1EB8" w:rsidRPr="00CD02E7" w:rsidRDefault="00EC1FCB" w:rsidP="00383B3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fldChar w:fldCharType="begin"/>
          </w:r>
          <w:r>
            <w:instrText xml:space="preserve"> MERGEFIELD  GovernoNome  \* MERGEFORMAT </w:instrText>
          </w:r>
          <w:r>
            <w:fldChar w:fldCharType="separate"/>
          </w:r>
          <w:r w:rsidR="00841DC4" w:rsidRPr="00841DC4"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end"/>
          </w:r>
        </w:p>
        <w:p w:rsidR="009E1EB8" w:rsidRPr="00666799" w:rsidRDefault="00EC1FCB" w:rsidP="00383B3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SecretariaNome  \* MERGEFORMAT </w:instrText>
          </w:r>
          <w:r>
            <w:fldChar w:fldCharType="separate"/>
          </w:r>
          <w:r w:rsidR="00841DC4" w:rsidRPr="00841DC4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E1EB8" w:rsidRPr="002F65AA" w:rsidRDefault="00EC1FCB" w:rsidP="002F65AA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OrgaoNome  \* MERGEFORMAT </w:instrText>
          </w:r>
          <w:r>
            <w:fldChar w:fldCharType="separate"/>
          </w:r>
          <w:r w:rsidR="00841DC4" w:rsidRPr="00841DC4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77299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EAD6F43"/>
    <w:multiLevelType w:val="hybridMultilevel"/>
    <w:tmpl w:val="BCC677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0"/>
  </w:num>
  <w:num w:numId="3">
    <w:abstractNumId w:val="5"/>
  </w:num>
  <w:num w:numId="4">
    <w:abstractNumId w:val="2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9"/>
  </w:num>
  <w:num w:numId="10">
    <w:abstractNumId w:val="9"/>
  </w:num>
  <w:num w:numId="11">
    <w:abstractNumId w:val="12"/>
  </w:num>
  <w:num w:numId="12">
    <w:abstractNumId w:val="14"/>
  </w:num>
  <w:num w:numId="13">
    <w:abstractNumId w:val="10"/>
  </w:num>
  <w:num w:numId="14">
    <w:abstractNumId w:val="18"/>
  </w:num>
  <w:num w:numId="15">
    <w:abstractNumId w:val="8"/>
  </w:num>
  <w:num w:numId="16">
    <w:abstractNumId w:val="17"/>
  </w:num>
  <w:num w:numId="17">
    <w:abstractNumId w:val="13"/>
  </w:num>
  <w:num w:numId="18">
    <w:abstractNumId w:val="16"/>
  </w:num>
  <w:num w:numId="19">
    <w:abstractNumId w:val="7"/>
  </w:num>
  <w:num w:numId="20">
    <w:abstractNumId w:val="15"/>
  </w:num>
  <w:num w:numId="21">
    <w:abstractNumId w:val="21"/>
  </w:num>
  <w:num w:numId="22">
    <w:abstractNumId w:val="2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E6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4A1E"/>
    <w:rsid w:val="000161C3"/>
    <w:rsid w:val="0001701F"/>
    <w:rsid w:val="00020468"/>
    <w:rsid w:val="00021489"/>
    <w:rsid w:val="00022275"/>
    <w:rsid w:val="0002277E"/>
    <w:rsid w:val="00022853"/>
    <w:rsid w:val="00023BBC"/>
    <w:rsid w:val="0003037E"/>
    <w:rsid w:val="00030387"/>
    <w:rsid w:val="00030BC0"/>
    <w:rsid w:val="00031DF3"/>
    <w:rsid w:val="000346F8"/>
    <w:rsid w:val="00041971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5B2C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556A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2B7"/>
    <w:rsid w:val="00097444"/>
    <w:rsid w:val="00097705"/>
    <w:rsid w:val="000A06CF"/>
    <w:rsid w:val="000A50EC"/>
    <w:rsid w:val="000A562B"/>
    <w:rsid w:val="000A601E"/>
    <w:rsid w:val="000A67E3"/>
    <w:rsid w:val="000A67E9"/>
    <w:rsid w:val="000A7F0C"/>
    <w:rsid w:val="000B09AF"/>
    <w:rsid w:val="000B14A7"/>
    <w:rsid w:val="000B1D9C"/>
    <w:rsid w:val="000B1DEA"/>
    <w:rsid w:val="000B2A19"/>
    <w:rsid w:val="000B4469"/>
    <w:rsid w:val="000B4837"/>
    <w:rsid w:val="000B586B"/>
    <w:rsid w:val="000B73C3"/>
    <w:rsid w:val="000C17B3"/>
    <w:rsid w:val="000C1B30"/>
    <w:rsid w:val="000C1DD8"/>
    <w:rsid w:val="000D067B"/>
    <w:rsid w:val="000D0B27"/>
    <w:rsid w:val="000D19A5"/>
    <w:rsid w:val="000D2E96"/>
    <w:rsid w:val="000D327A"/>
    <w:rsid w:val="000D3C8D"/>
    <w:rsid w:val="000D4D96"/>
    <w:rsid w:val="000D5AD4"/>
    <w:rsid w:val="000D69EE"/>
    <w:rsid w:val="000D6F54"/>
    <w:rsid w:val="000D7121"/>
    <w:rsid w:val="000D7538"/>
    <w:rsid w:val="000D761A"/>
    <w:rsid w:val="000E02E6"/>
    <w:rsid w:val="000E0D18"/>
    <w:rsid w:val="000E27BA"/>
    <w:rsid w:val="000E596B"/>
    <w:rsid w:val="000E5C29"/>
    <w:rsid w:val="000E6211"/>
    <w:rsid w:val="000E6A7E"/>
    <w:rsid w:val="000F2023"/>
    <w:rsid w:val="000F321F"/>
    <w:rsid w:val="000F5E03"/>
    <w:rsid w:val="000F6226"/>
    <w:rsid w:val="00102CD5"/>
    <w:rsid w:val="00110DFD"/>
    <w:rsid w:val="00117501"/>
    <w:rsid w:val="00120657"/>
    <w:rsid w:val="00121907"/>
    <w:rsid w:val="00123C9E"/>
    <w:rsid w:val="0012630C"/>
    <w:rsid w:val="00126679"/>
    <w:rsid w:val="00126E47"/>
    <w:rsid w:val="001341B4"/>
    <w:rsid w:val="00136F63"/>
    <w:rsid w:val="00137DF0"/>
    <w:rsid w:val="001447BF"/>
    <w:rsid w:val="00146277"/>
    <w:rsid w:val="001468C8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529A"/>
    <w:rsid w:val="001654D4"/>
    <w:rsid w:val="001654E1"/>
    <w:rsid w:val="00165948"/>
    <w:rsid w:val="00167C1E"/>
    <w:rsid w:val="001700C0"/>
    <w:rsid w:val="00172FAC"/>
    <w:rsid w:val="001730FC"/>
    <w:rsid w:val="001737F0"/>
    <w:rsid w:val="0017390A"/>
    <w:rsid w:val="00173937"/>
    <w:rsid w:val="00174863"/>
    <w:rsid w:val="00175882"/>
    <w:rsid w:val="00177298"/>
    <w:rsid w:val="0017779D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AC"/>
    <w:rsid w:val="00194B07"/>
    <w:rsid w:val="00194C2B"/>
    <w:rsid w:val="00196100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7FC"/>
    <w:rsid w:val="001B28FF"/>
    <w:rsid w:val="001B6A97"/>
    <w:rsid w:val="001B7637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E786F"/>
    <w:rsid w:val="001F01F5"/>
    <w:rsid w:val="001F0709"/>
    <w:rsid w:val="001F0BF9"/>
    <w:rsid w:val="001F10DF"/>
    <w:rsid w:val="001F2AD0"/>
    <w:rsid w:val="001F7943"/>
    <w:rsid w:val="001F7D5B"/>
    <w:rsid w:val="00201663"/>
    <w:rsid w:val="00202E10"/>
    <w:rsid w:val="00204EF7"/>
    <w:rsid w:val="002067D7"/>
    <w:rsid w:val="00207E5B"/>
    <w:rsid w:val="00210003"/>
    <w:rsid w:val="00210310"/>
    <w:rsid w:val="00212A12"/>
    <w:rsid w:val="00213529"/>
    <w:rsid w:val="00214F98"/>
    <w:rsid w:val="002152E2"/>
    <w:rsid w:val="00215604"/>
    <w:rsid w:val="00221964"/>
    <w:rsid w:val="002228CB"/>
    <w:rsid w:val="00223A92"/>
    <w:rsid w:val="002240CD"/>
    <w:rsid w:val="00224D74"/>
    <w:rsid w:val="00224E9C"/>
    <w:rsid w:val="0022501A"/>
    <w:rsid w:val="0022542A"/>
    <w:rsid w:val="002256DC"/>
    <w:rsid w:val="00225FEF"/>
    <w:rsid w:val="00226C3F"/>
    <w:rsid w:val="00230067"/>
    <w:rsid w:val="002323BD"/>
    <w:rsid w:val="00237C05"/>
    <w:rsid w:val="00237FCC"/>
    <w:rsid w:val="00241070"/>
    <w:rsid w:val="00241562"/>
    <w:rsid w:val="00242078"/>
    <w:rsid w:val="00242A51"/>
    <w:rsid w:val="00242BBF"/>
    <w:rsid w:val="00242F6E"/>
    <w:rsid w:val="0024324E"/>
    <w:rsid w:val="00244EAD"/>
    <w:rsid w:val="00246B1F"/>
    <w:rsid w:val="002502A5"/>
    <w:rsid w:val="00251A3C"/>
    <w:rsid w:val="00255F43"/>
    <w:rsid w:val="0025640C"/>
    <w:rsid w:val="002566CD"/>
    <w:rsid w:val="0025680F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708A4"/>
    <w:rsid w:val="00271425"/>
    <w:rsid w:val="00271485"/>
    <w:rsid w:val="00272AC3"/>
    <w:rsid w:val="002760D1"/>
    <w:rsid w:val="002767BB"/>
    <w:rsid w:val="00277187"/>
    <w:rsid w:val="00281B7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A7A16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6DA5"/>
    <w:rsid w:val="002C7B3F"/>
    <w:rsid w:val="002C7F2C"/>
    <w:rsid w:val="002D1DBB"/>
    <w:rsid w:val="002D2F23"/>
    <w:rsid w:val="002D3D0D"/>
    <w:rsid w:val="002D3D13"/>
    <w:rsid w:val="002D464A"/>
    <w:rsid w:val="002D5709"/>
    <w:rsid w:val="002D609C"/>
    <w:rsid w:val="002D626B"/>
    <w:rsid w:val="002D6789"/>
    <w:rsid w:val="002D7A44"/>
    <w:rsid w:val="002E025B"/>
    <w:rsid w:val="002E26B5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65AA"/>
    <w:rsid w:val="002F7BDE"/>
    <w:rsid w:val="00300561"/>
    <w:rsid w:val="003054E4"/>
    <w:rsid w:val="00305B0F"/>
    <w:rsid w:val="00306C23"/>
    <w:rsid w:val="00307D67"/>
    <w:rsid w:val="003104A4"/>
    <w:rsid w:val="00311387"/>
    <w:rsid w:val="003118A4"/>
    <w:rsid w:val="003132B2"/>
    <w:rsid w:val="003133BA"/>
    <w:rsid w:val="00313CE5"/>
    <w:rsid w:val="003143B1"/>
    <w:rsid w:val="003173F9"/>
    <w:rsid w:val="003174B7"/>
    <w:rsid w:val="00317BDC"/>
    <w:rsid w:val="00320630"/>
    <w:rsid w:val="00320EC2"/>
    <w:rsid w:val="003231A9"/>
    <w:rsid w:val="0032453E"/>
    <w:rsid w:val="0032536E"/>
    <w:rsid w:val="0032599F"/>
    <w:rsid w:val="00326DC5"/>
    <w:rsid w:val="00330E00"/>
    <w:rsid w:val="003313C2"/>
    <w:rsid w:val="003314F1"/>
    <w:rsid w:val="00331936"/>
    <w:rsid w:val="00331E05"/>
    <w:rsid w:val="00333611"/>
    <w:rsid w:val="00333AEC"/>
    <w:rsid w:val="00334299"/>
    <w:rsid w:val="003358B5"/>
    <w:rsid w:val="00337144"/>
    <w:rsid w:val="00337937"/>
    <w:rsid w:val="0034237F"/>
    <w:rsid w:val="00342CB3"/>
    <w:rsid w:val="00343DE7"/>
    <w:rsid w:val="0034467D"/>
    <w:rsid w:val="00346056"/>
    <w:rsid w:val="003506A8"/>
    <w:rsid w:val="003514A9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64D"/>
    <w:rsid w:val="003A7387"/>
    <w:rsid w:val="003A7C0D"/>
    <w:rsid w:val="003B03C7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FBD"/>
    <w:rsid w:val="003D228B"/>
    <w:rsid w:val="003D3B86"/>
    <w:rsid w:val="003D3C15"/>
    <w:rsid w:val="003D4234"/>
    <w:rsid w:val="003D5469"/>
    <w:rsid w:val="003D6C66"/>
    <w:rsid w:val="003D7031"/>
    <w:rsid w:val="003E171D"/>
    <w:rsid w:val="003E172A"/>
    <w:rsid w:val="003E2015"/>
    <w:rsid w:val="003E2288"/>
    <w:rsid w:val="003E4310"/>
    <w:rsid w:val="003F044E"/>
    <w:rsid w:val="003F42E5"/>
    <w:rsid w:val="003F47DC"/>
    <w:rsid w:val="0040053D"/>
    <w:rsid w:val="00400568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94C"/>
    <w:rsid w:val="004207D0"/>
    <w:rsid w:val="00420C0C"/>
    <w:rsid w:val="00421770"/>
    <w:rsid w:val="004224F6"/>
    <w:rsid w:val="00423224"/>
    <w:rsid w:val="00425186"/>
    <w:rsid w:val="0042649E"/>
    <w:rsid w:val="004269C8"/>
    <w:rsid w:val="004300A7"/>
    <w:rsid w:val="00434876"/>
    <w:rsid w:val="00435644"/>
    <w:rsid w:val="00435CF7"/>
    <w:rsid w:val="004369E7"/>
    <w:rsid w:val="00437E0B"/>
    <w:rsid w:val="00440CB7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5BF"/>
    <w:rsid w:val="00472645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235F"/>
    <w:rsid w:val="00494CFD"/>
    <w:rsid w:val="004A02E6"/>
    <w:rsid w:val="004A1348"/>
    <w:rsid w:val="004A1F4E"/>
    <w:rsid w:val="004A2572"/>
    <w:rsid w:val="004A328C"/>
    <w:rsid w:val="004A360B"/>
    <w:rsid w:val="004A4710"/>
    <w:rsid w:val="004A4A3F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59F9"/>
    <w:rsid w:val="004C7F1A"/>
    <w:rsid w:val="004D0953"/>
    <w:rsid w:val="004D0FBF"/>
    <w:rsid w:val="004D1FE0"/>
    <w:rsid w:val="004D5395"/>
    <w:rsid w:val="004D545B"/>
    <w:rsid w:val="004D5A43"/>
    <w:rsid w:val="004E1A0F"/>
    <w:rsid w:val="004E31F8"/>
    <w:rsid w:val="004E3B88"/>
    <w:rsid w:val="004E57A2"/>
    <w:rsid w:val="004E635A"/>
    <w:rsid w:val="004F0BB7"/>
    <w:rsid w:val="004F2722"/>
    <w:rsid w:val="004F39BB"/>
    <w:rsid w:val="004F41E1"/>
    <w:rsid w:val="004F60FF"/>
    <w:rsid w:val="004F624F"/>
    <w:rsid w:val="004F720E"/>
    <w:rsid w:val="004F7821"/>
    <w:rsid w:val="005017DE"/>
    <w:rsid w:val="00503A2D"/>
    <w:rsid w:val="00504256"/>
    <w:rsid w:val="005105F8"/>
    <w:rsid w:val="00511847"/>
    <w:rsid w:val="00511F57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31F5B"/>
    <w:rsid w:val="00531FE1"/>
    <w:rsid w:val="0053283A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1EFA"/>
    <w:rsid w:val="005A206F"/>
    <w:rsid w:val="005A33C8"/>
    <w:rsid w:val="005A342C"/>
    <w:rsid w:val="005A40AA"/>
    <w:rsid w:val="005A51F8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5F55"/>
    <w:rsid w:val="005C6116"/>
    <w:rsid w:val="005C76DB"/>
    <w:rsid w:val="005C7DAA"/>
    <w:rsid w:val="005C7DD4"/>
    <w:rsid w:val="005D047F"/>
    <w:rsid w:val="005D0F0A"/>
    <w:rsid w:val="005D2F99"/>
    <w:rsid w:val="005D581A"/>
    <w:rsid w:val="005D64E0"/>
    <w:rsid w:val="005D65EC"/>
    <w:rsid w:val="005D6B38"/>
    <w:rsid w:val="005D7CEE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78FA"/>
    <w:rsid w:val="0060026A"/>
    <w:rsid w:val="00600DE6"/>
    <w:rsid w:val="006012B9"/>
    <w:rsid w:val="00602056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5E78"/>
    <w:rsid w:val="006361D1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195B"/>
    <w:rsid w:val="0065360D"/>
    <w:rsid w:val="006540F6"/>
    <w:rsid w:val="006547D5"/>
    <w:rsid w:val="00654F59"/>
    <w:rsid w:val="006553D4"/>
    <w:rsid w:val="00656E66"/>
    <w:rsid w:val="00656FB7"/>
    <w:rsid w:val="006610F8"/>
    <w:rsid w:val="006628EF"/>
    <w:rsid w:val="0066407C"/>
    <w:rsid w:val="006662C4"/>
    <w:rsid w:val="00666799"/>
    <w:rsid w:val="00667453"/>
    <w:rsid w:val="00667D6A"/>
    <w:rsid w:val="00670287"/>
    <w:rsid w:val="00670570"/>
    <w:rsid w:val="00670A78"/>
    <w:rsid w:val="00670E21"/>
    <w:rsid w:val="00672394"/>
    <w:rsid w:val="00672ABA"/>
    <w:rsid w:val="006732F4"/>
    <w:rsid w:val="006737CF"/>
    <w:rsid w:val="00675E9C"/>
    <w:rsid w:val="00676A32"/>
    <w:rsid w:val="0068068F"/>
    <w:rsid w:val="006814BF"/>
    <w:rsid w:val="00685354"/>
    <w:rsid w:val="00685D99"/>
    <w:rsid w:val="006869A3"/>
    <w:rsid w:val="006872B8"/>
    <w:rsid w:val="00687889"/>
    <w:rsid w:val="00687DBD"/>
    <w:rsid w:val="006903CF"/>
    <w:rsid w:val="00690EFD"/>
    <w:rsid w:val="00690FE6"/>
    <w:rsid w:val="0069120D"/>
    <w:rsid w:val="006928C0"/>
    <w:rsid w:val="00693644"/>
    <w:rsid w:val="00696375"/>
    <w:rsid w:val="00696836"/>
    <w:rsid w:val="006A00D7"/>
    <w:rsid w:val="006A0ED1"/>
    <w:rsid w:val="006A203A"/>
    <w:rsid w:val="006A3722"/>
    <w:rsid w:val="006A3CC6"/>
    <w:rsid w:val="006A4CDA"/>
    <w:rsid w:val="006A799A"/>
    <w:rsid w:val="006B0321"/>
    <w:rsid w:val="006B1738"/>
    <w:rsid w:val="006B2985"/>
    <w:rsid w:val="006B376C"/>
    <w:rsid w:val="006B4BC1"/>
    <w:rsid w:val="006B4D57"/>
    <w:rsid w:val="006B5A0D"/>
    <w:rsid w:val="006B7866"/>
    <w:rsid w:val="006B7A1B"/>
    <w:rsid w:val="006C0503"/>
    <w:rsid w:val="006C0557"/>
    <w:rsid w:val="006C389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7B05"/>
    <w:rsid w:val="006F01D6"/>
    <w:rsid w:val="006F0543"/>
    <w:rsid w:val="006F0675"/>
    <w:rsid w:val="006F1029"/>
    <w:rsid w:val="006F1491"/>
    <w:rsid w:val="006F2845"/>
    <w:rsid w:val="006F2B03"/>
    <w:rsid w:val="006F3ECC"/>
    <w:rsid w:val="006F5C7A"/>
    <w:rsid w:val="006F60E3"/>
    <w:rsid w:val="006F6EC1"/>
    <w:rsid w:val="006F7967"/>
    <w:rsid w:val="006F7980"/>
    <w:rsid w:val="007027EE"/>
    <w:rsid w:val="007034CC"/>
    <w:rsid w:val="0070666A"/>
    <w:rsid w:val="00707899"/>
    <w:rsid w:val="007101AC"/>
    <w:rsid w:val="00713FA8"/>
    <w:rsid w:val="00714740"/>
    <w:rsid w:val="007158E6"/>
    <w:rsid w:val="00716374"/>
    <w:rsid w:val="00716776"/>
    <w:rsid w:val="00717386"/>
    <w:rsid w:val="00717BC3"/>
    <w:rsid w:val="007210C6"/>
    <w:rsid w:val="00721A61"/>
    <w:rsid w:val="00721A75"/>
    <w:rsid w:val="00721BE2"/>
    <w:rsid w:val="0072286B"/>
    <w:rsid w:val="007234E6"/>
    <w:rsid w:val="00724181"/>
    <w:rsid w:val="007249B5"/>
    <w:rsid w:val="00725333"/>
    <w:rsid w:val="0072713E"/>
    <w:rsid w:val="007304A0"/>
    <w:rsid w:val="00731886"/>
    <w:rsid w:val="00731D76"/>
    <w:rsid w:val="0073417B"/>
    <w:rsid w:val="0073447E"/>
    <w:rsid w:val="007344D9"/>
    <w:rsid w:val="007351BE"/>
    <w:rsid w:val="00735224"/>
    <w:rsid w:val="00736517"/>
    <w:rsid w:val="00740830"/>
    <w:rsid w:val="00742CE1"/>
    <w:rsid w:val="007434A8"/>
    <w:rsid w:val="00745B5B"/>
    <w:rsid w:val="00750796"/>
    <w:rsid w:val="0075507C"/>
    <w:rsid w:val="007558DF"/>
    <w:rsid w:val="007610DF"/>
    <w:rsid w:val="007617BF"/>
    <w:rsid w:val="00765382"/>
    <w:rsid w:val="007672CE"/>
    <w:rsid w:val="00767AD9"/>
    <w:rsid w:val="00770980"/>
    <w:rsid w:val="007732EC"/>
    <w:rsid w:val="007734D5"/>
    <w:rsid w:val="00773987"/>
    <w:rsid w:val="00773FC7"/>
    <w:rsid w:val="007741B5"/>
    <w:rsid w:val="00774C91"/>
    <w:rsid w:val="00775D49"/>
    <w:rsid w:val="0077626A"/>
    <w:rsid w:val="007763F3"/>
    <w:rsid w:val="007800E7"/>
    <w:rsid w:val="0078020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2817"/>
    <w:rsid w:val="007A393B"/>
    <w:rsid w:val="007A5A78"/>
    <w:rsid w:val="007B00FD"/>
    <w:rsid w:val="007B0583"/>
    <w:rsid w:val="007B129A"/>
    <w:rsid w:val="007B2504"/>
    <w:rsid w:val="007B2C49"/>
    <w:rsid w:val="007B67C6"/>
    <w:rsid w:val="007B6B76"/>
    <w:rsid w:val="007B7E34"/>
    <w:rsid w:val="007C2EE5"/>
    <w:rsid w:val="007C44C4"/>
    <w:rsid w:val="007C50B7"/>
    <w:rsid w:val="007C581D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711C"/>
    <w:rsid w:val="007F0F3A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54B3"/>
    <w:rsid w:val="008064C3"/>
    <w:rsid w:val="00806B96"/>
    <w:rsid w:val="008070C3"/>
    <w:rsid w:val="008112E2"/>
    <w:rsid w:val="00822CDD"/>
    <w:rsid w:val="00823608"/>
    <w:rsid w:val="008238F0"/>
    <w:rsid w:val="0082727D"/>
    <w:rsid w:val="00840D02"/>
    <w:rsid w:val="00841181"/>
    <w:rsid w:val="00841DC4"/>
    <w:rsid w:val="00842033"/>
    <w:rsid w:val="008423A1"/>
    <w:rsid w:val="00842C66"/>
    <w:rsid w:val="008436C9"/>
    <w:rsid w:val="00843A00"/>
    <w:rsid w:val="00845EF1"/>
    <w:rsid w:val="00846D0A"/>
    <w:rsid w:val="00850E2B"/>
    <w:rsid w:val="00853BEF"/>
    <w:rsid w:val="008552B7"/>
    <w:rsid w:val="008577A4"/>
    <w:rsid w:val="00860966"/>
    <w:rsid w:val="0086125A"/>
    <w:rsid w:val="0086153C"/>
    <w:rsid w:val="00862926"/>
    <w:rsid w:val="008644F5"/>
    <w:rsid w:val="00866E7C"/>
    <w:rsid w:val="00873AC4"/>
    <w:rsid w:val="008753BC"/>
    <w:rsid w:val="008754E1"/>
    <w:rsid w:val="0087665E"/>
    <w:rsid w:val="008813EF"/>
    <w:rsid w:val="00881711"/>
    <w:rsid w:val="00883567"/>
    <w:rsid w:val="0088357E"/>
    <w:rsid w:val="008836B2"/>
    <w:rsid w:val="00883744"/>
    <w:rsid w:val="0088475D"/>
    <w:rsid w:val="00884A97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5734"/>
    <w:rsid w:val="008A58E4"/>
    <w:rsid w:val="008A5B7D"/>
    <w:rsid w:val="008A7982"/>
    <w:rsid w:val="008A7B16"/>
    <w:rsid w:val="008B05A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411D"/>
    <w:rsid w:val="008C5C01"/>
    <w:rsid w:val="008C5EF2"/>
    <w:rsid w:val="008C773C"/>
    <w:rsid w:val="008D07FA"/>
    <w:rsid w:val="008D17CC"/>
    <w:rsid w:val="008D3E0F"/>
    <w:rsid w:val="008D44AB"/>
    <w:rsid w:val="008D458B"/>
    <w:rsid w:val="008D49E9"/>
    <w:rsid w:val="008D5AEF"/>
    <w:rsid w:val="008D610C"/>
    <w:rsid w:val="008D6F3D"/>
    <w:rsid w:val="008E00E8"/>
    <w:rsid w:val="008E051C"/>
    <w:rsid w:val="008E0A92"/>
    <w:rsid w:val="008E118A"/>
    <w:rsid w:val="008E1731"/>
    <w:rsid w:val="008E1CD1"/>
    <w:rsid w:val="008E375E"/>
    <w:rsid w:val="008E4CCE"/>
    <w:rsid w:val="008E7C60"/>
    <w:rsid w:val="008E7E4F"/>
    <w:rsid w:val="008F11E1"/>
    <w:rsid w:val="008F3A5D"/>
    <w:rsid w:val="008F3BEC"/>
    <w:rsid w:val="008F40A6"/>
    <w:rsid w:val="008F4429"/>
    <w:rsid w:val="008F474D"/>
    <w:rsid w:val="008F5BAE"/>
    <w:rsid w:val="008F5EA0"/>
    <w:rsid w:val="008F6495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07130"/>
    <w:rsid w:val="00910779"/>
    <w:rsid w:val="0091092C"/>
    <w:rsid w:val="0091260F"/>
    <w:rsid w:val="00912EAF"/>
    <w:rsid w:val="00914141"/>
    <w:rsid w:val="00914A4F"/>
    <w:rsid w:val="00914AF5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27071"/>
    <w:rsid w:val="00931605"/>
    <w:rsid w:val="00931E63"/>
    <w:rsid w:val="00934524"/>
    <w:rsid w:val="0093620E"/>
    <w:rsid w:val="0093705F"/>
    <w:rsid w:val="00937077"/>
    <w:rsid w:val="00937C6F"/>
    <w:rsid w:val="00940D20"/>
    <w:rsid w:val="00941922"/>
    <w:rsid w:val="00944F34"/>
    <w:rsid w:val="009451AE"/>
    <w:rsid w:val="00945A2C"/>
    <w:rsid w:val="00946284"/>
    <w:rsid w:val="00946A9D"/>
    <w:rsid w:val="00951519"/>
    <w:rsid w:val="00951B79"/>
    <w:rsid w:val="00954FBB"/>
    <w:rsid w:val="00957E41"/>
    <w:rsid w:val="009605F5"/>
    <w:rsid w:val="00961B76"/>
    <w:rsid w:val="0096234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23DB"/>
    <w:rsid w:val="0098324F"/>
    <w:rsid w:val="0098445E"/>
    <w:rsid w:val="0098645A"/>
    <w:rsid w:val="00987572"/>
    <w:rsid w:val="00994F62"/>
    <w:rsid w:val="0099742E"/>
    <w:rsid w:val="009A03E2"/>
    <w:rsid w:val="009A11DA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637"/>
    <w:rsid w:val="009C0781"/>
    <w:rsid w:val="009C2F44"/>
    <w:rsid w:val="009C2F76"/>
    <w:rsid w:val="009C31BE"/>
    <w:rsid w:val="009C321E"/>
    <w:rsid w:val="009C413B"/>
    <w:rsid w:val="009C5324"/>
    <w:rsid w:val="009C5B95"/>
    <w:rsid w:val="009C6400"/>
    <w:rsid w:val="009C79CF"/>
    <w:rsid w:val="009D23AA"/>
    <w:rsid w:val="009D349D"/>
    <w:rsid w:val="009D44BB"/>
    <w:rsid w:val="009D4676"/>
    <w:rsid w:val="009D49AB"/>
    <w:rsid w:val="009D4EE4"/>
    <w:rsid w:val="009D506B"/>
    <w:rsid w:val="009D68FE"/>
    <w:rsid w:val="009D7172"/>
    <w:rsid w:val="009D74BD"/>
    <w:rsid w:val="009D7FA9"/>
    <w:rsid w:val="009E0BFA"/>
    <w:rsid w:val="009E0E48"/>
    <w:rsid w:val="009E1EB8"/>
    <w:rsid w:val="009E387D"/>
    <w:rsid w:val="009E4051"/>
    <w:rsid w:val="009E704E"/>
    <w:rsid w:val="009E7809"/>
    <w:rsid w:val="009F0103"/>
    <w:rsid w:val="009F01A0"/>
    <w:rsid w:val="009F026F"/>
    <w:rsid w:val="009F03F0"/>
    <w:rsid w:val="009F13FE"/>
    <w:rsid w:val="009F38F0"/>
    <w:rsid w:val="009F727C"/>
    <w:rsid w:val="009F777C"/>
    <w:rsid w:val="00A0117E"/>
    <w:rsid w:val="00A02A0B"/>
    <w:rsid w:val="00A03944"/>
    <w:rsid w:val="00A04B43"/>
    <w:rsid w:val="00A0781B"/>
    <w:rsid w:val="00A11F0F"/>
    <w:rsid w:val="00A13041"/>
    <w:rsid w:val="00A13446"/>
    <w:rsid w:val="00A13841"/>
    <w:rsid w:val="00A1416E"/>
    <w:rsid w:val="00A14C7B"/>
    <w:rsid w:val="00A14F35"/>
    <w:rsid w:val="00A1604A"/>
    <w:rsid w:val="00A16D81"/>
    <w:rsid w:val="00A16EBA"/>
    <w:rsid w:val="00A16F00"/>
    <w:rsid w:val="00A1765C"/>
    <w:rsid w:val="00A20065"/>
    <w:rsid w:val="00A20124"/>
    <w:rsid w:val="00A22345"/>
    <w:rsid w:val="00A250C3"/>
    <w:rsid w:val="00A27552"/>
    <w:rsid w:val="00A30C32"/>
    <w:rsid w:val="00A30C57"/>
    <w:rsid w:val="00A31358"/>
    <w:rsid w:val="00A32B50"/>
    <w:rsid w:val="00A32D0A"/>
    <w:rsid w:val="00A33CE0"/>
    <w:rsid w:val="00A36BCA"/>
    <w:rsid w:val="00A36DE3"/>
    <w:rsid w:val="00A37025"/>
    <w:rsid w:val="00A374EC"/>
    <w:rsid w:val="00A37F96"/>
    <w:rsid w:val="00A41CC3"/>
    <w:rsid w:val="00A42AE6"/>
    <w:rsid w:val="00A43E4C"/>
    <w:rsid w:val="00A43E85"/>
    <w:rsid w:val="00A440D7"/>
    <w:rsid w:val="00A44170"/>
    <w:rsid w:val="00A44CE7"/>
    <w:rsid w:val="00A458EA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321E"/>
    <w:rsid w:val="00A74467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1041"/>
    <w:rsid w:val="00A91856"/>
    <w:rsid w:val="00A92562"/>
    <w:rsid w:val="00A956CE"/>
    <w:rsid w:val="00A95EA1"/>
    <w:rsid w:val="00A9663B"/>
    <w:rsid w:val="00A9666E"/>
    <w:rsid w:val="00A969BD"/>
    <w:rsid w:val="00A96F95"/>
    <w:rsid w:val="00AA0772"/>
    <w:rsid w:val="00AA0DF8"/>
    <w:rsid w:val="00AA293E"/>
    <w:rsid w:val="00AA2D8B"/>
    <w:rsid w:val="00AA33C8"/>
    <w:rsid w:val="00AA59B3"/>
    <w:rsid w:val="00AA5F78"/>
    <w:rsid w:val="00AA6229"/>
    <w:rsid w:val="00AA6255"/>
    <w:rsid w:val="00AA6720"/>
    <w:rsid w:val="00AA6E94"/>
    <w:rsid w:val="00AA7CB9"/>
    <w:rsid w:val="00AB2235"/>
    <w:rsid w:val="00AB27B0"/>
    <w:rsid w:val="00AB3123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C7864"/>
    <w:rsid w:val="00AC79CE"/>
    <w:rsid w:val="00AD22ED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6B2C"/>
    <w:rsid w:val="00AE7089"/>
    <w:rsid w:val="00AE7D52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6716"/>
    <w:rsid w:val="00B1017D"/>
    <w:rsid w:val="00B105AD"/>
    <w:rsid w:val="00B156A5"/>
    <w:rsid w:val="00B17014"/>
    <w:rsid w:val="00B20DCE"/>
    <w:rsid w:val="00B24CED"/>
    <w:rsid w:val="00B25268"/>
    <w:rsid w:val="00B2678D"/>
    <w:rsid w:val="00B278E5"/>
    <w:rsid w:val="00B3565B"/>
    <w:rsid w:val="00B35E07"/>
    <w:rsid w:val="00B37DFB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254C"/>
    <w:rsid w:val="00B731AF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22EC"/>
    <w:rsid w:val="00B9333F"/>
    <w:rsid w:val="00B93D1C"/>
    <w:rsid w:val="00B9425A"/>
    <w:rsid w:val="00B953F6"/>
    <w:rsid w:val="00B9609A"/>
    <w:rsid w:val="00B97CE6"/>
    <w:rsid w:val="00BA0686"/>
    <w:rsid w:val="00BA12D3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6B4"/>
    <w:rsid w:val="00C0033A"/>
    <w:rsid w:val="00C0271F"/>
    <w:rsid w:val="00C03225"/>
    <w:rsid w:val="00C03E3D"/>
    <w:rsid w:val="00C0414D"/>
    <w:rsid w:val="00C072CC"/>
    <w:rsid w:val="00C07458"/>
    <w:rsid w:val="00C11D36"/>
    <w:rsid w:val="00C130F4"/>
    <w:rsid w:val="00C15A11"/>
    <w:rsid w:val="00C15A97"/>
    <w:rsid w:val="00C163B9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32C3"/>
    <w:rsid w:val="00C435C4"/>
    <w:rsid w:val="00C44FBD"/>
    <w:rsid w:val="00C45301"/>
    <w:rsid w:val="00C45970"/>
    <w:rsid w:val="00C45ECB"/>
    <w:rsid w:val="00C46C96"/>
    <w:rsid w:val="00C5118A"/>
    <w:rsid w:val="00C51301"/>
    <w:rsid w:val="00C532EB"/>
    <w:rsid w:val="00C53660"/>
    <w:rsid w:val="00C54F7F"/>
    <w:rsid w:val="00C56CB0"/>
    <w:rsid w:val="00C57191"/>
    <w:rsid w:val="00C57AC8"/>
    <w:rsid w:val="00C57DAB"/>
    <w:rsid w:val="00C60A92"/>
    <w:rsid w:val="00C60EA5"/>
    <w:rsid w:val="00C61C89"/>
    <w:rsid w:val="00C61FF9"/>
    <w:rsid w:val="00C658BB"/>
    <w:rsid w:val="00C665E1"/>
    <w:rsid w:val="00C6795D"/>
    <w:rsid w:val="00C700CB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ACF"/>
    <w:rsid w:val="00CA610E"/>
    <w:rsid w:val="00CA681D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ADB"/>
    <w:rsid w:val="00CC4128"/>
    <w:rsid w:val="00CC778F"/>
    <w:rsid w:val="00CC7C41"/>
    <w:rsid w:val="00CD02E7"/>
    <w:rsid w:val="00CD06FD"/>
    <w:rsid w:val="00CD0719"/>
    <w:rsid w:val="00CD2B9A"/>
    <w:rsid w:val="00CD35FE"/>
    <w:rsid w:val="00CD4C2D"/>
    <w:rsid w:val="00CD5C6E"/>
    <w:rsid w:val="00CE109F"/>
    <w:rsid w:val="00CE26EC"/>
    <w:rsid w:val="00CE2ACF"/>
    <w:rsid w:val="00CE3A3C"/>
    <w:rsid w:val="00CE4790"/>
    <w:rsid w:val="00CE4C89"/>
    <w:rsid w:val="00CE59A0"/>
    <w:rsid w:val="00CE61F8"/>
    <w:rsid w:val="00CE6A22"/>
    <w:rsid w:val="00CE79BE"/>
    <w:rsid w:val="00CF0359"/>
    <w:rsid w:val="00CF0B91"/>
    <w:rsid w:val="00CF119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11BA8"/>
    <w:rsid w:val="00D11FF7"/>
    <w:rsid w:val="00D125B2"/>
    <w:rsid w:val="00D1284D"/>
    <w:rsid w:val="00D14A92"/>
    <w:rsid w:val="00D166B2"/>
    <w:rsid w:val="00D179F6"/>
    <w:rsid w:val="00D2042E"/>
    <w:rsid w:val="00D20ED3"/>
    <w:rsid w:val="00D230D9"/>
    <w:rsid w:val="00D2442E"/>
    <w:rsid w:val="00D26278"/>
    <w:rsid w:val="00D272AF"/>
    <w:rsid w:val="00D27DB2"/>
    <w:rsid w:val="00D30422"/>
    <w:rsid w:val="00D30EA6"/>
    <w:rsid w:val="00D31E53"/>
    <w:rsid w:val="00D3293C"/>
    <w:rsid w:val="00D337B9"/>
    <w:rsid w:val="00D427F9"/>
    <w:rsid w:val="00D43511"/>
    <w:rsid w:val="00D44121"/>
    <w:rsid w:val="00D452E0"/>
    <w:rsid w:val="00D5136C"/>
    <w:rsid w:val="00D52C12"/>
    <w:rsid w:val="00D5444A"/>
    <w:rsid w:val="00D55F5C"/>
    <w:rsid w:val="00D5704B"/>
    <w:rsid w:val="00D5799F"/>
    <w:rsid w:val="00D57E87"/>
    <w:rsid w:val="00D6044B"/>
    <w:rsid w:val="00D6081B"/>
    <w:rsid w:val="00D6232A"/>
    <w:rsid w:val="00D70390"/>
    <w:rsid w:val="00D7282E"/>
    <w:rsid w:val="00D74836"/>
    <w:rsid w:val="00D75508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473"/>
    <w:rsid w:val="00D91873"/>
    <w:rsid w:val="00D93F53"/>
    <w:rsid w:val="00D95B1B"/>
    <w:rsid w:val="00D96BA1"/>
    <w:rsid w:val="00D97870"/>
    <w:rsid w:val="00DA0A9E"/>
    <w:rsid w:val="00DA3614"/>
    <w:rsid w:val="00DA3910"/>
    <w:rsid w:val="00DA439A"/>
    <w:rsid w:val="00DB1B3B"/>
    <w:rsid w:val="00DB2353"/>
    <w:rsid w:val="00DB4373"/>
    <w:rsid w:val="00DB6CFC"/>
    <w:rsid w:val="00DC19AA"/>
    <w:rsid w:val="00DC1A4E"/>
    <w:rsid w:val="00DC4191"/>
    <w:rsid w:val="00DC4722"/>
    <w:rsid w:val="00DC5354"/>
    <w:rsid w:val="00DC59DC"/>
    <w:rsid w:val="00DC7DD8"/>
    <w:rsid w:val="00DD2C31"/>
    <w:rsid w:val="00DD2DBD"/>
    <w:rsid w:val="00DD2EA7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5027"/>
    <w:rsid w:val="00DF64D3"/>
    <w:rsid w:val="00DF68F9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1033B"/>
    <w:rsid w:val="00E1124A"/>
    <w:rsid w:val="00E11821"/>
    <w:rsid w:val="00E118F5"/>
    <w:rsid w:val="00E125E3"/>
    <w:rsid w:val="00E1449A"/>
    <w:rsid w:val="00E14AB4"/>
    <w:rsid w:val="00E1501F"/>
    <w:rsid w:val="00E1676E"/>
    <w:rsid w:val="00E2290B"/>
    <w:rsid w:val="00E22F58"/>
    <w:rsid w:val="00E23520"/>
    <w:rsid w:val="00E2352D"/>
    <w:rsid w:val="00E24FDE"/>
    <w:rsid w:val="00E258E8"/>
    <w:rsid w:val="00E27480"/>
    <w:rsid w:val="00E27AA6"/>
    <w:rsid w:val="00E302FA"/>
    <w:rsid w:val="00E30690"/>
    <w:rsid w:val="00E3214E"/>
    <w:rsid w:val="00E340C6"/>
    <w:rsid w:val="00E3547C"/>
    <w:rsid w:val="00E35C51"/>
    <w:rsid w:val="00E371DF"/>
    <w:rsid w:val="00E371E7"/>
    <w:rsid w:val="00E37F45"/>
    <w:rsid w:val="00E40F67"/>
    <w:rsid w:val="00E4254A"/>
    <w:rsid w:val="00E44260"/>
    <w:rsid w:val="00E44399"/>
    <w:rsid w:val="00E4747D"/>
    <w:rsid w:val="00E517F7"/>
    <w:rsid w:val="00E5195A"/>
    <w:rsid w:val="00E519DD"/>
    <w:rsid w:val="00E51E89"/>
    <w:rsid w:val="00E51F74"/>
    <w:rsid w:val="00E53342"/>
    <w:rsid w:val="00E53B59"/>
    <w:rsid w:val="00E54664"/>
    <w:rsid w:val="00E5643F"/>
    <w:rsid w:val="00E56C44"/>
    <w:rsid w:val="00E60B0F"/>
    <w:rsid w:val="00E63493"/>
    <w:rsid w:val="00E64529"/>
    <w:rsid w:val="00E65265"/>
    <w:rsid w:val="00E6579F"/>
    <w:rsid w:val="00E65AB3"/>
    <w:rsid w:val="00E702B1"/>
    <w:rsid w:val="00E70F5B"/>
    <w:rsid w:val="00E746AA"/>
    <w:rsid w:val="00E75809"/>
    <w:rsid w:val="00E75F0B"/>
    <w:rsid w:val="00E766AF"/>
    <w:rsid w:val="00E80425"/>
    <w:rsid w:val="00E82EDB"/>
    <w:rsid w:val="00E83D5A"/>
    <w:rsid w:val="00E86CE7"/>
    <w:rsid w:val="00E91612"/>
    <w:rsid w:val="00E91FE4"/>
    <w:rsid w:val="00E93735"/>
    <w:rsid w:val="00E937F1"/>
    <w:rsid w:val="00E95833"/>
    <w:rsid w:val="00E95D46"/>
    <w:rsid w:val="00EA0E72"/>
    <w:rsid w:val="00EA26D1"/>
    <w:rsid w:val="00EA31D1"/>
    <w:rsid w:val="00EA4E93"/>
    <w:rsid w:val="00EA500D"/>
    <w:rsid w:val="00EA7548"/>
    <w:rsid w:val="00EB1A37"/>
    <w:rsid w:val="00EB3B50"/>
    <w:rsid w:val="00EB529A"/>
    <w:rsid w:val="00EB656A"/>
    <w:rsid w:val="00EB67BC"/>
    <w:rsid w:val="00EC0446"/>
    <w:rsid w:val="00EC0DA5"/>
    <w:rsid w:val="00EC1807"/>
    <w:rsid w:val="00EC1FCB"/>
    <w:rsid w:val="00EC2DCE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5893"/>
    <w:rsid w:val="00EE603E"/>
    <w:rsid w:val="00EF26D3"/>
    <w:rsid w:val="00EF2A52"/>
    <w:rsid w:val="00EF383A"/>
    <w:rsid w:val="00EF4828"/>
    <w:rsid w:val="00EF488C"/>
    <w:rsid w:val="00EF7C83"/>
    <w:rsid w:val="00F00821"/>
    <w:rsid w:val="00F013DC"/>
    <w:rsid w:val="00F023FB"/>
    <w:rsid w:val="00F02977"/>
    <w:rsid w:val="00F06BFE"/>
    <w:rsid w:val="00F1248F"/>
    <w:rsid w:val="00F1261A"/>
    <w:rsid w:val="00F151F8"/>
    <w:rsid w:val="00F15EAD"/>
    <w:rsid w:val="00F17F88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22A"/>
    <w:rsid w:val="00F546E9"/>
    <w:rsid w:val="00F56FB1"/>
    <w:rsid w:val="00F5762D"/>
    <w:rsid w:val="00F57C64"/>
    <w:rsid w:val="00F60B64"/>
    <w:rsid w:val="00F61A8D"/>
    <w:rsid w:val="00F648F5"/>
    <w:rsid w:val="00F65B6E"/>
    <w:rsid w:val="00F710D2"/>
    <w:rsid w:val="00F71BCA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6EA"/>
    <w:rsid w:val="00FA20C2"/>
    <w:rsid w:val="00FA2280"/>
    <w:rsid w:val="00FA5092"/>
    <w:rsid w:val="00FA6478"/>
    <w:rsid w:val="00FA650C"/>
    <w:rsid w:val="00FA67F5"/>
    <w:rsid w:val="00FA6AA7"/>
    <w:rsid w:val="00FA781D"/>
    <w:rsid w:val="00FB0958"/>
    <w:rsid w:val="00FB0E78"/>
    <w:rsid w:val="00FB356F"/>
    <w:rsid w:val="00FB3919"/>
    <w:rsid w:val="00FB56AB"/>
    <w:rsid w:val="00FB57F6"/>
    <w:rsid w:val="00FB693A"/>
    <w:rsid w:val="00FB6F77"/>
    <w:rsid w:val="00FB74EB"/>
    <w:rsid w:val="00FB766D"/>
    <w:rsid w:val="00FB77C8"/>
    <w:rsid w:val="00FB78E8"/>
    <w:rsid w:val="00FC206E"/>
    <w:rsid w:val="00FC3AFB"/>
    <w:rsid w:val="00FC4147"/>
    <w:rsid w:val="00FC66DA"/>
    <w:rsid w:val="00FC7ECD"/>
    <w:rsid w:val="00FD073D"/>
    <w:rsid w:val="00FD2043"/>
    <w:rsid w:val="00FD3DCC"/>
    <w:rsid w:val="00FD427F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7C5"/>
    <w:rsid w:val="00FE4C47"/>
    <w:rsid w:val="00FE5CE4"/>
    <w:rsid w:val="00FE610A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03"/>
    <w:rPr>
      <w:sz w:val="24"/>
      <w:szCs w:val="24"/>
    </w:rPr>
  </w:style>
  <w:style w:type="paragraph" w:styleId="Ttulo5">
    <w:name w:val="heading 5"/>
    <w:basedOn w:val="Normal"/>
    <w:next w:val="Normal"/>
    <w:qFormat/>
    <w:rsid w:val="00210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10003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210003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210003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210003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210003"/>
    <w:pPr>
      <w:jc w:val="both"/>
    </w:pPr>
    <w:rPr>
      <w:szCs w:val="20"/>
    </w:rPr>
  </w:style>
  <w:style w:type="paragraph" w:styleId="Ttulo">
    <w:name w:val="Title"/>
    <w:basedOn w:val="Normal"/>
    <w:qFormat/>
    <w:rsid w:val="00210003"/>
    <w:pPr>
      <w:jc w:val="center"/>
    </w:pPr>
    <w:rPr>
      <w:szCs w:val="20"/>
    </w:rPr>
  </w:style>
  <w:style w:type="paragraph" w:styleId="Remetente">
    <w:name w:val="envelope return"/>
    <w:basedOn w:val="Normal"/>
    <w:rsid w:val="00210003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210003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2100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210003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10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210003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210003"/>
    <w:rPr>
      <w:sz w:val="16"/>
      <w:szCs w:val="16"/>
    </w:rPr>
  </w:style>
  <w:style w:type="paragraph" w:styleId="Textodecomentrio">
    <w:name w:val="annotation text"/>
    <w:basedOn w:val="Normal"/>
    <w:semiHidden/>
    <w:rsid w:val="0021000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10003"/>
    <w:rPr>
      <w:b/>
      <w:bCs/>
    </w:rPr>
  </w:style>
  <w:style w:type="character" w:customStyle="1" w:styleId="RodapChar">
    <w:name w:val="Rodapé Char"/>
    <w:link w:val="Rodap"/>
    <w:uiPriority w:val="99"/>
    <w:rsid w:val="00210003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210003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210003"/>
    <w:rPr>
      <w:sz w:val="16"/>
      <w:szCs w:val="16"/>
    </w:rPr>
  </w:style>
  <w:style w:type="character" w:styleId="Hyperlink">
    <w:name w:val="Hyperlink"/>
    <w:rsid w:val="00210003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210003"/>
    <w:rPr>
      <w:sz w:val="24"/>
      <w:szCs w:val="24"/>
    </w:rPr>
  </w:style>
  <w:style w:type="paragraph" w:styleId="PargrafodaLista">
    <w:name w:val="List Paragraph"/>
    <w:basedOn w:val="Normal"/>
    <w:uiPriority w:val="99"/>
    <w:qFormat/>
    <w:rsid w:val="007A2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03"/>
    <w:rPr>
      <w:sz w:val="24"/>
      <w:szCs w:val="24"/>
    </w:rPr>
  </w:style>
  <w:style w:type="paragraph" w:styleId="Ttulo5">
    <w:name w:val="heading 5"/>
    <w:basedOn w:val="Normal"/>
    <w:next w:val="Normal"/>
    <w:qFormat/>
    <w:rsid w:val="00210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10003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210003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210003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210003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210003"/>
    <w:pPr>
      <w:jc w:val="both"/>
    </w:pPr>
    <w:rPr>
      <w:szCs w:val="20"/>
    </w:rPr>
  </w:style>
  <w:style w:type="paragraph" w:styleId="Ttulo">
    <w:name w:val="Title"/>
    <w:basedOn w:val="Normal"/>
    <w:qFormat/>
    <w:rsid w:val="00210003"/>
    <w:pPr>
      <w:jc w:val="center"/>
    </w:pPr>
    <w:rPr>
      <w:szCs w:val="20"/>
    </w:rPr>
  </w:style>
  <w:style w:type="paragraph" w:styleId="Remetente">
    <w:name w:val="envelope return"/>
    <w:basedOn w:val="Normal"/>
    <w:rsid w:val="00210003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210003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2100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210003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10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210003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210003"/>
    <w:rPr>
      <w:sz w:val="16"/>
      <w:szCs w:val="16"/>
    </w:rPr>
  </w:style>
  <w:style w:type="paragraph" w:styleId="Textodecomentrio">
    <w:name w:val="annotation text"/>
    <w:basedOn w:val="Normal"/>
    <w:semiHidden/>
    <w:rsid w:val="0021000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10003"/>
    <w:rPr>
      <w:b/>
      <w:bCs/>
    </w:rPr>
  </w:style>
  <w:style w:type="character" w:customStyle="1" w:styleId="RodapChar">
    <w:name w:val="Rodapé Char"/>
    <w:link w:val="Rodap"/>
    <w:uiPriority w:val="99"/>
    <w:rsid w:val="00210003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210003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210003"/>
    <w:rPr>
      <w:sz w:val="16"/>
      <w:szCs w:val="16"/>
    </w:rPr>
  </w:style>
  <w:style w:type="character" w:styleId="Hyperlink">
    <w:name w:val="Hyperlink"/>
    <w:rsid w:val="00210003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210003"/>
    <w:rPr>
      <w:sz w:val="24"/>
      <w:szCs w:val="24"/>
    </w:rPr>
  </w:style>
  <w:style w:type="paragraph" w:styleId="PargrafodaLista">
    <w:name w:val="List Paragraph"/>
    <w:basedOn w:val="Normal"/>
    <w:uiPriority w:val="99"/>
    <w:qFormat/>
    <w:rsid w:val="007A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manda\IDAF-ES\Analise\M&#243;dulo%20Institucional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</Template>
  <TotalTime>0</TotalTime>
  <Pages>1</Pages>
  <Words>681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Queiroz do Nascimento</dc:creator>
  <cp:lastModifiedBy>Mayra Catarina A. S. Coelho</cp:lastModifiedBy>
  <cp:revision>2</cp:revision>
  <cp:lastPrinted>2011-07-14T20:52:00Z</cp:lastPrinted>
  <dcterms:created xsi:type="dcterms:W3CDTF">2015-03-30T20:48:00Z</dcterms:created>
  <dcterms:modified xsi:type="dcterms:W3CDTF">2015-03-30T20:48:00Z</dcterms:modified>
</cp:coreProperties>
</file>