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8E04BC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2339"/>
        <w:gridCol w:w="2339"/>
      </w:tblGrid>
      <w:tr w:rsidR="00056B10" w:rsidRPr="00AC73DB" w:rsidTr="0097405F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056B10" w:rsidRPr="00E422FC" w:rsidRDefault="00056B10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Nº. DE CONTROLE D</w:t>
            </w: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056B10" w:rsidRPr="00E422FC" w:rsidRDefault="00056B10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056B10" w:rsidRPr="00E422FC" w:rsidRDefault="00056B10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REQUERIMENTO</w:t>
            </w: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056B10" w:rsidRPr="006735FF" w:rsidTr="00423570">
        <w:trPr>
          <w:trHeight w:val="284"/>
        </w:trPr>
        <w:tc>
          <w:tcPr>
            <w:tcW w:w="4678" w:type="dxa"/>
            <w:shd w:val="clear" w:color="auto" w:fill="auto"/>
            <w:vAlign w:val="center"/>
          </w:tcPr>
          <w:p w:rsidR="00056B10" w:rsidRPr="00F07301" w:rsidRDefault="00056B10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056B10" w:rsidRPr="001F1BB5" w:rsidRDefault="00056B10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2339" w:type="dxa"/>
            <w:shd w:val="clear" w:color="auto" w:fill="auto"/>
            <w:vAlign w:val="center"/>
          </w:tcPr>
          <w:p w:rsidR="00056B10" w:rsidRPr="001F1BB5" w:rsidRDefault="00056B10" w:rsidP="00056B1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</w:instrText>
            </w:r>
            <w:r>
              <w:rPr>
                <w:rFonts w:ascii="Arial Narrow" w:hAnsi="Arial Narrow"/>
                <w:sz w:val="20"/>
                <w:szCs w:val="20"/>
              </w:rPr>
              <w:instrText>RequerimentoNumero</w:instrText>
            </w:r>
            <w:r>
              <w:rPr>
                <w:rFonts w:ascii="Arial Narrow" w:hAnsi="Arial Narrow"/>
                <w:sz w:val="20"/>
                <w:szCs w:val="20"/>
              </w:rPr>
              <w:instrText xml:space="preserve">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RequerimentoNumero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7B37FE" w:rsidRPr="00AC73DB" w:rsidTr="00311075">
        <w:trPr>
          <w:trHeight w:val="180"/>
        </w:trPr>
        <w:tc>
          <w:tcPr>
            <w:tcW w:w="935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B37FE" w:rsidRPr="00303379" w:rsidRDefault="007B37FE" w:rsidP="00311075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Inscrição do Sistema Nacional de Cadastro Ambiental Rural: </w:t>
            </w:r>
          </w:p>
        </w:tc>
      </w:tr>
      <w:tr w:rsidR="007B37FE" w:rsidRPr="006735FF" w:rsidTr="00311075">
        <w:trPr>
          <w:trHeight w:val="284"/>
        </w:trPr>
        <w:tc>
          <w:tcPr>
            <w:tcW w:w="935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7B37FE" w:rsidRPr="00303379" w:rsidRDefault="0035161D" w:rsidP="003110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983"/>
        <w:gridCol w:w="9"/>
        <w:gridCol w:w="1276"/>
        <w:gridCol w:w="425"/>
        <w:gridCol w:w="1843"/>
        <w:gridCol w:w="1134"/>
      </w:tblGrid>
      <w:tr w:rsidR="003A600F" w:rsidRPr="00CA754E" w:rsidTr="008900AB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827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8900AB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3A4D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835416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DominialidadePDF.TotalAreaCroquiHa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«DominialidadePDF.TotalAreaCroquiHa»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245631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DominialidadePDF.VegetacaoNativaTotalHa  \* MERGEFORMAT </w:instrTex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245631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«DominialidadePDF.VegetacaoNativaTotalHa»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F30F4F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«DominialidadePDF.TotalARLPreservadaCroqu»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DominialidadePDF.AppEmRecuperacaoHa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«DominialidadePDF.AppEmRecuperacaoHa»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«DominialidadePDF.TotalARLRecuperacaoCroq»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DominialidadePDF.AppSemVegetacaoNativaHa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«DominialidadePDF.AppSemVegetacaoNativaHa»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20196F" w:rsidRPr="005B1274" w:rsidRDefault="009F76B1" w:rsidP="0020196F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 declarante/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proprietário deverá entregar a documentação listada no Roteiro </w:t>
            </w:r>
            <w:proofErr w:type="spellStart"/>
            <w:r w:rsidR="0020196F">
              <w:rPr>
                <w:rFonts w:ascii="Arial Narrow" w:hAnsi="Arial Narrow"/>
                <w:sz w:val="18"/>
                <w:szCs w:val="18"/>
              </w:rPr>
              <w:t>Orientativo</w:t>
            </w:r>
            <w:proofErr w:type="spellEnd"/>
            <w:r w:rsidR="0020196F">
              <w:rPr>
                <w:rFonts w:ascii="Arial Narrow" w:hAnsi="Arial Narrow"/>
                <w:sz w:val="18"/>
                <w:szCs w:val="18"/>
              </w:rPr>
              <w:t xml:space="preserve"> para a Inscrição</w:t>
            </w:r>
            <w:r>
              <w:rPr>
                <w:rFonts w:ascii="Arial Narrow" w:hAnsi="Arial Narrow"/>
                <w:sz w:val="18"/>
                <w:szCs w:val="18"/>
              </w:rPr>
              <w:t xml:space="preserve"> no CAR em qualquer Escritório/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Posto de atendimento do IDAF no prazo de </w:t>
            </w:r>
            <w:r w:rsidR="00ED3A96">
              <w:rPr>
                <w:rFonts w:ascii="Arial Narrow" w:hAnsi="Arial Narrow"/>
                <w:sz w:val="18"/>
                <w:szCs w:val="18"/>
              </w:rPr>
              <w:t>15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 dias da emissão desta, após o qual esta solicitação será considerada inválida;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5E3385" w:rsidRPr="008B3199" w:rsidRDefault="004F2C81" w:rsidP="008B319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lastRenderedPageBreak/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8B3199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612" w:rsidRDefault="007A2612">
      <w:r>
        <w:separator/>
      </w:r>
    </w:p>
  </w:endnote>
  <w:endnote w:type="continuationSeparator" w:id="0">
    <w:p w:rsidR="007A2612" w:rsidRDefault="007A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249"/>
      <w:gridCol w:w="5812"/>
      <w:gridCol w:w="1256"/>
    </w:tblGrid>
    <w:tr w:rsidR="00BF5551" w:rsidRPr="00920209" w:rsidTr="00E60DEB">
      <w:trPr>
        <w:jc w:val="center"/>
      </w:trPr>
      <w:tc>
        <w:tcPr>
          <w:tcW w:w="2249" w:type="dxa"/>
          <w:vAlign w:val="center"/>
        </w:tcPr>
        <w:p w:rsidR="00BF5551" w:rsidRPr="00013D33" w:rsidRDefault="0031121D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056B10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056B10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612" w:rsidRDefault="007A2612">
      <w:r>
        <w:separator/>
      </w:r>
    </w:p>
  </w:footnote>
  <w:footnote w:type="continuationSeparator" w:id="0">
    <w:p w:rsidR="007A2612" w:rsidRDefault="007A2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B6061E" w:rsidP="005E3385">
          <w:pPr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7A2612" w:rsidP="009E1EB8">
    <w:pPr>
      <w:pStyle w:val="Cabealho"/>
      <w:rPr>
        <w:sz w:val="4"/>
        <w:szCs w:val="4"/>
      </w:rPr>
    </w:pPr>
    <w:r>
      <w:rPr>
        <w:noProof/>
        <w:color w:val="595959"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2" type="#_x0000_t136" style="position:absolute;margin-left:-146.45pt;margin-top:319.6pt;width:715.95pt;height:53.25pt;rotation:67124458fd;z-index:-251658752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1926"/>
    <w:multiLevelType w:val="hybridMultilevel"/>
    <w:tmpl w:val="F56A957E"/>
    <w:lvl w:ilvl="0" w:tplc="D09A320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FE58E7"/>
    <w:multiLevelType w:val="hybridMultilevel"/>
    <w:tmpl w:val="E4B210BE"/>
    <w:lvl w:ilvl="0" w:tplc="E3D05024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6B10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E6242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69E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1E61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196F"/>
    <w:rsid w:val="00202E10"/>
    <w:rsid w:val="00204EF7"/>
    <w:rsid w:val="002067D7"/>
    <w:rsid w:val="002069C0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1DF0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631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54E4"/>
    <w:rsid w:val="00305B0F"/>
    <w:rsid w:val="00305C8C"/>
    <w:rsid w:val="00306C23"/>
    <w:rsid w:val="00307D67"/>
    <w:rsid w:val="0031121D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1D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67E67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1D9F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A4D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1D3"/>
    <w:rsid w:val="00472645"/>
    <w:rsid w:val="00472C68"/>
    <w:rsid w:val="00474F59"/>
    <w:rsid w:val="0047596B"/>
    <w:rsid w:val="00475A82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6F7D35"/>
    <w:rsid w:val="007027EE"/>
    <w:rsid w:val="007034CC"/>
    <w:rsid w:val="007045C1"/>
    <w:rsid w:val="0070498A"/>
    <w:rsid w:val="0070666A"/>
    <w:rsid w:val="00707899"/>
    <w:rsid w:val="007101AC"/>
    <w:rsid w:val="0071155E"/>
    <w:rsid w:val="00711756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3B5C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2612"/>
    <w:rsid w:val="007A393B"/>
    <w:rsid w:val="007A5A78"/>
    <w:rsid w:val="007B00FD"/>
    <w:rsid w:val="007B03BD"/>
    <w:rsid w:val="007B0583"/>
    <w:rsid w:val="007B129A"/>
    <w:rsid w:val="007B2504"/>
    <w:rsid w:val="007B2C49"/>
    <w:rsid w:val="007B37FE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9F2"/>
    <w:rsid w:val="007E6FA0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4C5E"/>
    <w:rsid w:val="0082727D"/>
    <w:rsid w:val="008321E3"/>
    <w:rsid w:val="008343CB"/>
    <w:rsid w:val="00835416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2F0C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0AB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31B6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3199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4BC"/>
    <w:rsid w:val="008E051C"/>
    <w:rsid w:val="008E118A"/>
    <w:rsid w:val="008E1731"/>
    <w:rsid w:val="008E1CD1"/>
    <w:rsid w:val="008E375E"/>
    <w:rsid w:val="008E4CCE"/>
    <w:rsid w:val="008E6ACD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87E24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6B1"/>
    <w:rsid w:val="009F777C"/>
    <w:rsid w:val="00A0117E"/>
    <w:rsid w:val="00A02A0B"/>
    <w:rsid w:val="00A03944"/>
    <w:rsid w:val="00A04B43"/>
    <w:rsid w:val="00A05A10"/>
    <w:rsid w:val="00A0781B"/>
    <w:rsid w:val="00A10CBA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3F5D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1CE7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4B46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539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15F9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EE0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00CF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13"/>
    <w:rsid w:val="00E56C44"/>
    <w:rsid w:val="00E60397"/>
    <w:rsid w:val="00E60B0F"/>
    <w:rsid w:val="00E60DEB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74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3A96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0F4F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472D9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91CA53E1-D87B-4BF7-A4EF-CFB45D9E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0</TotalTime>
  <Pages>1</Pages>
  <Words>1074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Patrick Barros Lino Vianna</cp:lastModifiedBy>
  <cp:revision>7</cp:revision>
  <cp:lastPrinted>2013-03-01T21:29:00Z</cp:lastPrinted>
  <dcterms:created xsi:type="dcterms:W3CDTF">2015-10-27T20:00:00Z</dcterms:created>
  <dcterms:modified xsi:type="dcterms:W3CDTF">2018-03-29T16:34:00Z</dcterms:modified>
</cp:coreProperties>
</file>