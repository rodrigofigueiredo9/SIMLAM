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4D10" w:rsidRDefault="00EC3452" w:rsidP="00807545">
      <w:pPr>
        <w:tabs>
          <w:tab w:val="left" w:pos="7755"/>
        </w:tabs>
        <w:spacing w:before="240"/>
        <w:jc w:val="center"/>
        <w:rPr>
          <w:rFonts w:ascii="Arial Narrow" w:hAnsi="Arial Narrow" w:cs="Calibri"/>
          <w:b/>
          <w:bCs/>
          <w:sz w:val="32"/>
          <w:szCs w:val="32"/>
        </w:rPr>
      </w:pPr>
      <w:r w:rsidRPr="00EC3452">
        <w:rPr>
          <w:sz w:val="12"/>
          <w:szCs w:val="12"/>
        </w:rPr>
        <w:fldChar w:fldCharType="begin"/>
      </w:r>
      <w:r w:rsidRPr="00EC3452">
        <w:rPr>
          <w:sz w:val="12"/>
          <w:szCs w:val="12"/>
        </w:rPr>
        <w:instrText xml:space="preserve"> MERGEFIELD TableStart:Documento \* MERGEFORMAT </w:instrText>
      </w:r>
      <w:r w:rsidRPr="00EC3452">
        <w:rPr>
          <w:sz w:val="12"/>
          <w:szCs w:val="12"/>
        </w:rPr>
        <w:fldChar w:fldCharType="separate"/>
      </w:r>
      <w:r w:rsidRPr="00EC3452">
        <w:rPr>
          <w:noProof/>
          <w:sz w:val="12"/>
          <w:szCs w:val="12"/>
        </w:rPr>
        <w:t>«TableStart:Documento»</w:t>
      </w:r>
      <w:r w:rsidRPr="00EC3452">
        <w:rPr>
          <w:sz w:val="12"/>
          <w:szCs w:val="12"/>
        </w:rPr>
        <w:fldChar w:fldCharType="end"/>
      </w:r>
      <w:r w:rsidRPr="00EC3452">
        <w:rPr>
          <w:rFonts w:ascii="Arial Narrow" w:hAnsi="Arial Narrow" w:cs="Calibri"/>
          <w:bCs/>
          <w:sz w:val="12"/>
          <w:szCs w:val="12"/>
        </w:rPr>
        <w:t xml:space="preserve"> </w:t>
      </w:r>
      <w:r w:rsidR="00A054E9" w:rsidRPr="00A054E9">
        <w:rPr>
          <w:rFonts w:ascii="Arial Narrow" w:hAnsi="Arial Narrow" w:cs="Calibri"/>
          <w:b/>
          <w:bCs/>
          <w:sz w:val="32"/>
          <w:szCs w:val="32"/>
        </w:rPr>
        <w:fldChar w:fldCharType="begin"/>
      </w:r>
      <w:r w:rsidR="00A054E9" w:rsidRPr="00A054E9">
        <w:rPr>
          <w:rFonts w:ascii="Arial Narrow" w:hAnsi="Arial Narrow" w:cs="Calibri"/>
          <w:b/>
          <w:bCs/>
          <w:sz w:val="32"/>
          <w:szCs w:val="32"/>
        </w:rPr>
        <w:instrText xml:space="preserve"> MERGEFIELD  Titulo  \* MERGEFORMAT </w:instrText>
      </w:r>
      <w:r w:rsidR="00A054E9" w:rsidRPr="00A054E9">
        <w:rPr>
          <w:rFonts w:ascii="Arial Narrow" w:hAnsi="Arial Narrow" w:cs="Calibri"/>
          <w:b/>
          <w:bCs/>
          <w:sz w:val="32"/>
          <w:szCs w:val="32"/>
        </w:rPr>
        <w:fldChar w:fldCharType="separate"/>
      </w:r>
      <w:r w:rsidR="00A054E9" w:rsidRPr="00A054E9">
        <w:rPr>
          <w:rFonts w:ascii="Arial Narrow" w:hAnsi="Arial Narrow" w:cs="Calibri"/>
          <w:b/>
          <w:bCs/>
          <w:noProof/>
          <w:sz w:val="32"/>
          <w:szCs w:val="32"/>
        </w:rPr>
        <w:t>«Titulo»</w:t>
      </w:r>
      <w:r w:rsidR="00A054E9" w:rsidRPr="00A054E9">
        <w:rPr>
          <w:rFonts w:ascii="Arial Narrow" w:hAnsi="Arial Narrow" w:cs="Calibri"/>
          <w:b/>
          <w:bCs/>
          <w:sz w:val="32"/>
          <w:szCs w:val="32"/>
        </w:rPr>
        <w:fldChar w:fldCharType="end"/>
      </w:r>
    </w:p>
    <w:p w:rsidR="00E62152" w:rsidRPr="00E62152" w:rsidRDefault="00E62152" w:rsidP="00807545">
      <w:pPr>
        <w:tabs>
          <w:tab w:val="left" w:pos="7755"/>
        </w:tabs>
        <w:spacing w:before="240"/>
        <w:jc w:val="center"/>
        <w:rPr>
          <w:rFonts w:ascii="Arial Narrow" w:hAnsi="Arial Narrow" w:cs="Calibri"/>
          <w:b/>
          <w:bCs/>
          <w:sz w:val="20"/>
          <w:szCs w:val="20"/>
        </w:rPr>
      </w:pP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8"/>
        <w:gridCol w:w="2642"/>
        <w:gridCol w:w="4521"/>
      </w:tblGrid>
      <w:tr w:rsidR="00E62152" w:rsidRPr="00FC2A37" w:rsidTr="003D2847">
        <w:trPr>
          <w:trHeight w:val="432"/>
          <w:jc w:val="center"/>
        </w:trPr>
        <w:tc>
          <w:tcPr>
            <w:tcW w:w="9461" w:type="dxa"/>
            <w:gridSpan w:val="3"/>
            <w:vAlign w:val="center"/>
          </w:tcPr>
          <w:p w:rsidR="00E62152" w:rsidRPr="00FC2A37" w:rsidRDefault="00E62152" w:rsidP="00CE7965">
            <w:pPr>
              <w:tabs>
                <w:tab w:val="left" w:pos="7755"/>
              </w:tabs>
              <w:rPr>
                <w:rFonts w:ascii="Arial" w:hAnsi="Arial" w:cs="Arial"/>
                <w:bCs/>
                <w:sz w:val="18"/>
                <w:szCs w:val="18"/>
              </w:rPr>
            </w:pPr>
            <w:r w:rsidRPr="00FC2A37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FC2A37">
              <w:rPr>
                <w:rFonts w:ascii="Arial" w:hAnsi="Arial" w:cs="Arial"/>
                <w:sz w:val="18"/>
                <w:szCs w:val="18"/>
              </w:rPr>
              <w:instrText xml:space="preserve"> MERGEFIELD  ProtocoloTexto  \* MERGEFORMAT </w:instrText>
            </w:r>
            <w:r w:rsidRPr="00FC2A37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FC2A37">
              <w:rPr>
                <w:rFonts w:ascii="Arial" w:hAnsi="Arial" w:cs="Arial"/>
                <w:noProof/>
                <w:sz w:val="18"/>
                <w:szCs w:val="18"/>
              </w:rPr>
              <w:t>«ProtocoloTexto»</w:t>
            </w:r>
            <w:r w:rsidRPr="00FC2A37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FC2A37">
              <w:rPr>
                <w:rFonts w:ascii="Arial" w:hAnsi="Arial" w:cs="Arial"/>
                <w:sz w:val="18"/>
                <w:szCs w:val="18"/>
              </w:rPr>
              <w:t xml:space="preserve"> do tipo </w:t>
            </w:r>
            <w:r w:rsidRPr="00FC2A37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FC2A37">
              <w:rPr>
                <w:rFonts w:ascii="Arial" w:hAnsi="Arial" w:cs="Arial"/>
                <w:sz w:val="18"/>
                <w:szCs w:val="18"/>
              </w:rPr>
              <w:instrText xml:space="preserve"> MERGEFIELD  TipoTexto  \* MERGEFORMAT </w:instrText>
            </w:r>
            <w:r w:rsidRPr="00FC2A37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FC2A37">
              <w:rPr>
                <w:rFonts w:ascii="Arial" w:hAnsi="Arial" w:cs="Arial"/>
                <w:noProof/>
                <w:sz w:val="18"/>
                <w:szCs w:val="18"/>
              </w:rPr>
              <w:t>«TipoTexto»</w:t>
            </w:r>
            <w:r w:rsidRPr="00FC2A37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FC2A37">
              <w:rPr>
                <w:rFonts w:ascii="Arial" w:hAnsi="Arial" w:cs="Arial"/>
                <w:bCs/>
                <w:sz w:val="18"/>
                <w:szCs w:val="18"/>
              </w:rPr>
              <w:t xml:space="preserve"> registrado sob nº </w:t>
            </w:r>
            <w:r w:rsidRPr="00FC2A37">
              <w:rPr>
                <w:rFonts w:ascii="Arial" w:hAnsi="Arial" w:cs="Arial"/>
                <w:bCs/>
                <w:sz w:val="18"/>
                <w:szCs w:val="18"/>
              </w:rPr>
              <w:fldChar w:fldCharType="begin"/>
            </w:r>
            <w:r w:rsidRPr="00FC2A37">
              <w:rPr>
                <w:rFonts w:ascii="Arial" w:hAnsi="Arial" w:cs="Arial"/>
                <w:bCs/>
                <w:sz w:val="18"/>
                <w:szCs w:val="18"/>
              </w:rPr>
              <w:instrText xml:space="preserve"> MERGEFIELD  Numero  \* MERGEFORMAT </w:instrText>
            </w:r>
            <w:r w:rsidRPr="00FC2A37"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 w:rsidRPr="00FC2A37">
              <w:rPr>
                <w:rFonts w:ascii="Arial" w:hAnsi="Arial" w:cs="Arial"/>
                <w:bCs/>
                <w:noProof/>
                <w:sz w:val="18"/>
                <w:szCs w:val="18"/>
              </w:rPr>
              <w:t>«Numero»</w:t>
            </w:r>
            <w:r w:rsidRPr="00FC2A37">
              <w:rPr>
                <w:rFonts w:ascii="Arial" w:hAnsi="Arial" w:cs="Arial"/>
                <w:bCs/>
                <w:sz w:val="18"/>
                <w:szCs w:val="18"/>
              </w:rPr>
              <w:fldChar w:fldCharType="end"/>
            </w:r>
          </w:p>
        </w:tc>
      </w:tr>
      <w:tr w:rsidR="00E62152" w:rsidRPr="00FC2A37" w:rsidTr="003D2847">
        <w:trPr>
          <w:trHeight w:val="432"/>
          <w:jc w:val="center"/>
        </w:trPr>
        <w:tc>
          <w:tcPr>
            <w:tcW w:w="9461" w:type="dxa"/>
            <w:gridSpan w:val="3"/>
            <w:vAlign w:val="center"/>
          </w:tcPr>
          <w:p w:rsidR="00E62152" w:rsidRPr="00FC2A37" w:rsidRDefault="00E62152" w:rsidP="00CE7965">
            <w:pPr>
              <w:tabs>
                <w:tab w:val="left" w:pos="7755"/>
              </w:tabs>
              <w:rPr>
                <w:rFonts w:ascii="Arial" w:hAnsi="Arial" w:cs="Arial"/>
                <w:sz w:val="18"/>
                <w:szCs w:val="18"/>
              </w:rPr>
            </w:pPr>
            <w:r w:rsidRPr="00FC2A37">
              <w:rPr>
                <w:rFonts w:ascii="Arial" w:hAnsi="Arial" w:cs="Arial"/>
                <w:sz w:val="18"/>
                <w:szCs w:val="18"/>
              </w:rPr>
              <w:t xml:space="preserve">Objetivo: </w:t>
            </w:r>
            <w:r w:rsidRPr="00FC2A37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FC2A37">
              <w:rPr>
                <w:rFonts w:ascii="Arial" w:hAnsi="Arial" w:cs="Arial"/>
                <w:sz w:val="18"/>
                <w:szCs w:val="18"/>
              </w:rPr>
              <w:instrText xml:space="preserve"> MERGEFIELD  AtividadeFinalidadesTitulos  \* MERGEFORMAT </w:instrText>
            </w:r>
            <w:r w:rsidRPr="00FC2A37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FC2A37">
              <w:rPr>
                <w:rFonts w:ascii="Arial" w:hAnsi="Arial" w:cs="Arial"/>
                <w:noProof/>
                <w:sz w:val="18"/>
                <w:szCs w:val="18"/>
              </w:rPr>
              <w:t>«AtividadeFinalidadesTitulos»</w:t>
            </w:r>
            <w:r w:rsidRPr="00FC2A37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E62152" w:rsidRPr="00FC2A37" w:rsidTr="003D2847">
        <w:trPr>
          <w:trHeight w:val="432"/>
          <w:jc w:val="center"/>
        </w:trPr>
        <w:tc>
          <w:tcPr>
            <w:tcW w:w="9461" w:type="dxa"/>
            <w:gridSpan w:val="3"/>
            <w:vAlign w:val="center"/>
          </w:tcPr>
          <w:p w:rsidR="00E62152" w:rsidRPr="00FC2A37" w:rsidRDefault="00E62152" w:rsidP="00CE7965">
            <w:pPr>
              <w:tabs>
                <w:tab w:val="left" w:pos="7755"/>
              </w:tabs>
              <w:rPr>
                <w:rFonts w:ascii="Arial" w:hAnsi="Arial" w:cs="Arial"/>
                <w:sz w:val="18"/>
                <w:szCs w:val="18"/>
              </w:rPr>
            </w:pPr>
            <w:r w:rsidRPr="00FC2A37">
              <w:rPr>
                <w:rFonts w:ascii="Arial" w:hAnsi="Arial" w:cs="Arial"/>
                <w:sz w:val="18"/>
                <w:szCs w:val="18"/>
              </w:rPr>
              <w:t xml:space="preserve">Nome: </w:t>
            </w:r>
            <w:r w:rsidRPr="00FC2A37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FC2A37">
              <w:rPr>
                <w:rFonts w:ascii="Arial" w:hAnsi="Arial" w:cs="Arial"/>
                <w:sz w:val="18"/>
                <w:szCs w:val="18"/>
              </w:rPr>
              <w:instrText xml:space="preserve"> MERGEFIELD  Nome  \* MERGEFORMAT </w:instrText>
            </w:r>
            <w:r w:rsidRPr="00FC2A37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FC2A37">
              <w:rPr>
                <w:rFonts w:ascii="Arial" w:hAnsi="Arial" w:cs="Arial"/>
                <w:noProof/>
                <w:sz w:val="18"/>
                <w:szCs w:val="18"/>
              </w:rPr>
              <w:t>«Nome»</w:t>
            </w:r>
            <w:r w:rsidRPr="00FC2A37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E62152" w:rsidRPr="00FC2A37" w:rsidTr="003D2847">
        <w:trPr>
          <w:trHeight w:val="432"/>
          <w:jc w:val="center"/>
        </w:trPr>
        <w:tc>
          <w:tcPr>
            <w:tcW w:w="9461" w:type="dxa"/>
            <w:gridSpan w:val="3"/>
            <w:vAlign w:val="center"/>
          </w:tcPr>
          <w:p w:rsidR="00E62152" w:rsidRPr="00FC2A37" w:rsidRDefault="00F962C4" w:rsidP="00CE7965">
            <w:pPr>
              <w:tabs>
                <w:tab w:val="left" w:pos="7755"/>
              </w:tabs>
              <w:rPr>
                <w:rFonts w:ascii="Arial" w:hAnsi="Arial" w:cs="Arial"/>
                <w:bCs/>
                <w:sz w:val="18"/>
                <w:szCs w:val="18"/>
              </w:rPr>
            </w:pPr>
            <w:r w:rsidRPr="00FC2A37">
              <w:rPr>
                <w:rFonts w:ascii="Arial" w:hAnsi="Arial" w:cs="Arial"/>
                <w:bCs/>
                <w:sz w:val="18"/>
                <w:szCs w:val="18"/>
              </w:rPr>
              <w:t>Interessado</w:t>
            </w:r>
            <w:r w:rsidR="00E62152" w:rsidRPr="00FC2A37">
              <w:rPr>
                <w:rFonts w:ascii="Arial" w:hAnsi="Arial" w:cs="Arial"/>
                <w:bCs/>
                <w:sz w:val="18"/>
                <w:szCs w:val="18"/>
              </w:rPr>
              <w:t xml:space="preserve">: </w:t>
            </w:r>
            <w:r w:rsidR="00E62152" w:rsidRPr="00FC2A37">
              <w:rPr>
                <w:rFonts w:ascii="Arial" w:hAnsi="Arial" w:cs="Arial"/>
                <w:bCs/>
                <w:sz w:val="18"/>
                <w:szCs w:val="18"/>
              </w:rPr>
              <w:fldChar w:fldCharType="begin"/>
            </w:r>
            <w:r w:rsidR="00E62152" w:rsidRPr="00FC2A37">
              <w:rPr>
                <w:rFonts w:ascii="Arial" w:hAnsi="Arial" w:cs="Arial"/>
                <w:bCs/>
                <w:sz w:val="18"/>
                <w:szCs w:val="18"/>
              </w:rPr>
              <w:instrText xml:space="preserve"> MERGEFIELD Interessado.NomeRazaoSocial \* MERGEFORMAT </w:instrText>
            </w:r>
            <w:r w:rsidR="00E62152" w:rsidRPr="00FC2A37"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 w:rsidR="00E62152" w:rsidRPr="00FC2A37">
              <w:rPr>
                <w:rFonts w:ascii="Arial" w:hAnsi="Arial" w:cs="Arial"/>
                <w:bCs/>
                <w:noProof/>
                <w:sz w:val="18"/>
                <w:szCs w:val="18"/>
              </w:rPr>
              <w:t>«Interessado.NomeRazaoSocial»</w:t>
            </w:r>
            <w:r w:rsidR="00E62152" w:rsidRPr="00FC2A37">
              <w:rPr>
                <w:rFonts w:ascii="Arial" w:hAnsi="Arial" w:cs="Arial"/>
                <w:bCs/>
                <w:sz w:val="18"/>
                <w:szCs w:val="18"/>
              </w:rPr>
              <w:fldChar w:fldCharType="end"/>
            </w:r>
            <w:r w:rsidR="00E62152" w:rsidRPr="00FC2A37">
              <w:rPr>
                <w:rFonts w:ascii="Arial" w:hAnsi="Arial" w:cs="Arial"/>
                <w:bCs/>
                <w:sz w:val="18"/>
                <w:szCs w:val="18"/>
              </w:rPr>
              <w:t xml:space="preserve"> - CPF/CNPJ: </w:t>
            </w:r>
            <w:r w:rsidR="00E62152" w:rsidRPr="00FC2A37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="00E62152" w:rsidRPr="00FC2A37">
              <w:rPr>
                <w:rFonts w:ascii="Arial" w:hAnsi="Arial" w:cs="Arial"/>
                <w:sz w:val="18"/>
                <w:szCs w:val="18"/>
              </w:rPr>
              <w:instrText xml:space="preserve"> MERGEFIELD  Interessado.CPFCNPJ  \* MERGEFORMAT </w:instrText>
            </w:r>
            <w:r w:rsidR="00E62152" w:rsidRPr="00FC2A37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E62152" w:rsidRPr="00FC2A37">
              <w:rPr>
                <w:rFonts w:ascii="Arial" w:hAnsi="Arial" w:cs="Arial"/>
                <w:noProof/>
                <w:sz w:val="18"/>
                <w:szCs w:val="18"/>
              </w:rPr>
              <w:t>«Interessado.CPFCNPJ»</w:t>
            </w:r>
            <w:r w:rsidR="00E62152" w:rsidRPr="00FC2A37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417096" w:rsidRPr="00FC2A37" w:rsidTr="003D2847">
        <w:trPr>
          <w:trHeight w:val="432"/>
          <w:jc w:val="center"/>
        </w:trPr>
        <w:tc>
          <w:tcPr>
            <w:tcW w:w="9461" w:type="dxa"/>
            <w:gridSpan w:val="3"/>
            <w:vAlign w:val="center"/>
          </w:tcPr>
          <w:p w:rsidR="00417096" w:rsidRPr="00417096" w:rsidRDefault="00417096" w:rsidP="00CE7965">
            <w:pPr>
              <w:tabs>
                <w:tab w:val="left" w:pos="7755"/>
              </w:tabs>
              <w:rPr>
                <w:rFonts w:ascii="Arial" w:hAnsi="Arial" w:cs="Arial"/>
                <w:bCs/>
                <w:sz w:val="18"/>
                <w:szCs w:val="18"/>
              </w:rPr>
            </w:pPr>
            <w:r w:rsidRPr="00FC2A37">
              <w:rPr>
                <w:rFonts w:ascii="Arial" w:hAnsi="Arial" w:cs="Arial"/>
                <w:bCs/>
                <w:sz w:val="18"/>
                <w:szCs w:val="18"/>
              </w:rPr>
              <w:t>Interessado</w:t>
            </w:r>
            <w:r w:rsidR="00D1339B">
              <w:rPr>
                <w:rFonts w:ascii="Arial" w:hAnsi="Arial" w:cs="Arial"/>
                <w:bCs/>
                <w:sz w:val="18"/>
                <w:szCs w:val="18"/>
              </w:rPr>
              <w:t>.</w:t>
            </w:r>
            <w:bookmarkStart w:id="0" w:name="_GoBack"/>
            <w:bookmarkEnd w:id="0"/>
            <w:r w:rsidRPr="00FC2A37">
              <w:rPr>
                <w:rFonts w:ascii="Arial" w:hAnsi="Arial" w:cs="Arial"/>
                <w:bCs/>
                <w:sz w:val="18"/>
                <w:szCs w:val="18"/>
              </w:rPr>
              <w:t xml:space="preserve">: </w:t>
            </w:r>
            <w:r w:rsidRPr="00FC2A37">
              <w:rPr>
                <w:rFonts w:ascii="Arial" w:hAnsi="Arial" w:cs="Arial"/>
                <w:bCs/>
                <w:sz w:val="18"/>
                <w:szCs w:val="18"/>
              </w:rPr>
              <w:fldChar w:fldCharType="begin"/>
            </w:r>
            <w:r w:rsidRPr="00FC2A37">
              <w:rPr>
                <w:rFonts w:ascii="Arial" w:hAnsi="Arial" w:cs="Arial"/>
                <w:bCs/>
                <w:sz w:val="18"/>
                <w:szCs w:val="18"/>
              </w:rPr>
              <w:instrText xml:space="preserve"> MERGEFIELD Interessado.NomeRazaoSocial \* MERGEFORMAT </w:instrText>
            </w:r>
            <w:r w:rsidRPr="00FC2A37"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 w:rsidRPr="00FC2A37">
              <w:rPr>
                <w:rFonts w:ascii="Arial" w:hAnsi="Arial" w:cs="Arial"/>
                <w:bCs/>
                <w:noProof/>
                <w:sz w:val="18"/>
                <w:szCs w:val="18"/>
              </w:rPr>
              <w:t>«Interessado.NomeRazaoSocial»</w:t>
            </w:r>
            <w:r w:rsidRPr="00FC2A37">
              <w:rPr>
                <w:rFonts w:ascii="Arial" w:hAnsi="Arial" w:cs="Arial"/>
                <w:bCs/>
                <w:sz w:val="18"/>
                <w:szCs w:val="18"/>
              </w:rPr>
              <w:fldChar w:fldCharType="end"/>
            </w:r>
          </w:p>
        </w:tc>
      </w:tr>
      <w:tr w:rsidR="00F962C4" w:rsidRPr="00FC2A37" w:rsidTr="003D2847">
        <w:trPr>
          <w:trHeight w:val="432"/>
          <w:jc w:val="center"/>
        </w:trPr>
        <w:tc>
          <w:tcPr>
            <w:tcW w:w="9461" w:type="dxa"/>
            <w:gridSpan w:val="3"/>
            <w:vAlign w:val="center"/>
          </w:tcPr>
          <w:p w:rsidR="00F962C4" w:rsidRPr="00FC2A37" w:rsidRDefault="00F962C4" w:rsidP="00AD7F32">
            <w:pPr>
              <w:tabs>
                <w:tab w:val="left" w:pos="7755"/>
              </w:tabs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Autuado</w:t>
            </w:r>
            <w:r w:rsidRPr="00FC2A37">
              <w:rPr>
                <w:rFonts w:ascii="Arial" w:hAnsi="Arial" w:cs="Arial"/>
                <w:bCs/>
                <w:sz w:val="18"/>
                <w:szCs w:val="18"/>
              </w:rPr>
              <w:t xml:space="preserve">: </w:t>
            </w:r>
            <w:r w:rsidRPr="00FC2A37">
              <w:rPr>
                <w:rFonts w:ascii="Arial" w:hAnsi="Arial" w:cs="Arial"/>
                <w:bCs/>
                <w:sz w:val="18"/>
                <w:szCs w:val="18"/>
              </w:rPr>
              <w:fldChar w:fldCharType="begin"/>
            </w:r>
            <w:r w:rsidRPr="00FC2A37">
              <w:rPr>
                <w:rFonts w:ascii="Arial" w:hAnsi="Arial" w:cs="Arial"/>
                <w:bCs/>
                <w:sz w:val="18"/>
                <w:szCs w:val="18"/>
              </w:rPr>
              <w:instrText xml:space="preserve"> MERGEFIELD Interessado.NomeRazaoSocial \* MERGEFORMAT </w:instrText>
            </w:r>
            <w:r w:rsidRPr="00FC2A37"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 w:rsidRPr="00FC2A37">
              <w:rPr>
                <w:rFonts w:ascii="Arial" w:hAnsi="Arial" w:cs="Arial"/>
                <w:bCs/>
                <w:noProof/>
                <w:sz w:val="18"/>
                <w:szCs w:val="18"/>
              </w:rPr>
              <w:t>«Interessado.NomeRazaoSocial»</w:t>
            </w:r>
            <w:r w:rsidRPr="00FC2A37">
              <w:rPr>
                <w:rFonts w:ascii="Arial" w:hAnsi="Arial" w:cs="Arial"/>
                <w:bCs/>
                <w:sz w:val="18"/>
                <w:szCs w:val="18"/>
              </w:rPr>
              <w:fldChar w:fldCharType="end"/>
            </w:r>
            <w:r w:rsidRPr="00FC2A37">
              <w:rPr>
                <w:rFonts w:ascii="Arial" w:hAnsi="Arial" w:cs="Arial"/>
                <w:bCs/>
                <w:sz w:val="18"/>
                <w:szCs w:val="18"/>
              </w:rPr>
              <w:t xml:space="preserve"> - CPF/CNPJ: </w:t>
            </w:r>
            <w:r w:rsidRPr="00FC2A37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FC2A37">
              <w:rPr>
                <w:rFonts w:ascii="Arial" w:hAnsi="Arial" w:cs="Arial"/>
                <w:sz w:val="18"/>
                <w:szCs w:val="18"/>
              </w:rPr>
              <w:instrText xml:space="preserve"> MERGEFIELD  Interessado.CPFCNPJ  \* MERGEFORMAT </w:instrText>
            </w:r>
            <w:r w:rsidRPr="00FC2A37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FC2A37">
              <w:rPr>
                <w:rFonts w:ascii="Arial" w:hAnsi="Arial" w:cs="Arial"/>
                <w:noProof/>
                <w:sz w:val="18"/>
                <w:szCs w:val="18"/>
              </w:rPr>
              <w:t>«Interessado.CPFCNPJ»</w:t>
            </w:r>
            <w:r w:rsidRPr="00FC2A37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CE420E" w:rsidRPr="00FC2A37" w:rsidTr="003D2847">
        <w:trPr>
          <w:trHeight w:val="432"/>
          <w:jc w:val="center"/>
        </w:trPr>
        <w:tc>
          <w:tcPr>
            <w:tcW w:w="1613" w:type="dxa"/>
            <w:vAlign w:val="center"/>
          </w:tcPr>
          <w:p w:rsidR="00CE420E" w:rsidRPr="00FC2A37" w:rsidRDefault="00CE420E" w:rsidP="00CE420E">
            <w:pPr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Código: </w:t>
            </w:r>
            <w:r>
              <w:rPr>
                <w:rFonts w:ascii="Arial" w:hAnsi="Arial" w:cs="Arial"/>
                <w:bCs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bCs/>
                <w:sz w:val="18"/>
                <w:szCs w:val="18"/>
              </w:rPr>
              <w:instrText xml:space="preserve"> MERGEFIELD  Empreendimento.Codigo  \* MERGEFORMAT </w:instrText>
            </w:r>
            <w:r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noProof/>
                <w:sz w:val="18"/>
                <w:szCs w:val="18"/>
              </w:rPr>
              <w:t>«Empreendimento.Codigo»</w:t>
            </w:r>
            <w:r>
              <w:rPr>
                <w:rFonts w:ascii="Arial" w:hAnsi="Arial" w:cs="Arial"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7848" w:type="dxa"/>
            <w:gridSpan w:val="2"/>
            <w:vAlign w:val="center"/>
          </w:tcPr>
          <w:p w:rsidR="00CE420E" w:rsidRPr="00FC2A37" w:rsidRDefault="00CE420E" w:rsidP="00CE7965">
            <w:pPr>
              <w:tabs>
                <w:tab w:val="left" w:pos="7755"/>
              </w:tabs>
              <w:rPr>
                <w:rFonts w:ascii="Arial" w:hAnsi="Arial" w:cs="Arial"/>
                <w:bCs/>
                <w:sz w:val="18"/>
                <w:szCs w:val="18"/>
              </w:rPr>
            </w:pPr>
            <w:r w:rsidRPr="00FC2A37">
              <w:rPr>
                <w:rFonts w:ascii="Arial" w:hAnsi="Arial" w:cs="Arial"/>
                <w:bCs/>
                <w:sz w:val="18"/>
                <w:szCs w:val="18"/>
              </w:rPr>
              <w:t xml:space="preserve">Empreendimento: </w:t>
            </w:r>
            <w:r w:rsidRPr="00FC2A37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FC2A37">
              <w:rPr>
                <w:rFonts w:ascii="Arial" w:hAnsi="Arial" w:cs="Arial"/>
                <w:sz w:val="18"/>
                <w:szCs w:val="18"/>
              </w:rPr>
              <w:instrText xml:space="preserve"> MERGEFIELD  Empreendimento.NomeRazao  \* MERGEFORMAT </w:instrText>
            </w:r>
            <w:r w:rsidRPr="00FC2A37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FC2A37">
              <w:rPr>
                <w:rFonts w:ascii="Arial" w:hAnsi="Arial" w:cs="Arial"/>
                <w:noProof/>
                <w:sz w:val="18"/>
                <w:szCs w:val="18"/>
              </w:rPr>
              <w:t>«Empreendimento.NomeRazao»</w:t>
            </w:r>
            <w:r w:rsidRPr="00FC2A37">
              <w:rPr>
                <w:rFonts w:ascii="Arial" w:hAnsi="Arial" w:cs="Arial"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r w:rsidRPr="00FC2A37">
              <w:rPr>
                <w:rFonts w:ascii="Arial" w:hAnsi="Arial" w:cs="Arial"/>
                <w:bCs/>
                <w:sz w:val="18"/>
                <w:szCs w:val="18"/>
              </w:rPr>
              <w:t xml:space="preserve">CNPJ: </w:t>
            </w:r>
            <w:r w:rsidRPr="00FC2A37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FC2A37">
              <w:rPr>
                <w:rFonts w:ascii="Arial" w:hAnsi="Arial" w:cs="Arial"/>
                <w:sz w:val="18"/>
                <w:szCs w:val="18"/>
              </w:rPr>
              <w:instrText xml:space="preserve"> MERGEFIELD  Empreendimento.CNPJ  \* MERGEFORMAT </w:instrText>
            </w:r>
            <w:r w:rsidRPr="00FC2A37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FC2A37">
              <w:rPr>
                <w:rFonts w:ascii="Arial" w:hAnsi="Arial" w:cs="Arial"/>
                <w:noProof/>
                <w:sz w:val="18"/>
                <w:szCs w:val="18"/>
              </w:rPr>
              <w:t>«Empreendimento.CNPJ»</w:t>
            </w:r>
            <w:r w:rsidRPr="00FC2A37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E9230A" w:rsidRPr="00FC2A37" w:rsidTr="003D2847">
        <w:trPr>
          <w:trHeight w:val="432"/>
          <w:jc w:val="center"/>
        </w:trPr>
        <w:tc>
          <w:tcPr>
            <w:tcW w:w="4631" w:type="dxa"/>
            <w:gridSpan w:val="2"/>
            <w:vAlign w:val="center"/>
          </w:tcPr>
          <w:p w:rsidR="00E9230A" w:rsidRPr="00FC2A37" w:rsidRDefault="00E9230A" w:rsidP="00CE7965">
            <w:pPr>
              <w:tabs>
                <w:tab w:val="left" w:pos="7755"/>
              </w:tabs>
              <w:rPr>
                <w:rFonts w:ascii="Arial" w:hAnsi="Arial" w:cs="Arial"/>
                <w:bCs/>
                <w:sz w:val="18"/>
                <w:szCs w:val="18"/>
              </w:rPr>
            </w:pPr>
            <w:r w:rsidRPr="00FC2A37">
              <w:rPr>
                <w:rFonts w:ascii="Arial" w:hAnsi="Arial" w:cs="Arial"/>
                <w:bCs/>
                <w:sz w:val="18"/>
                <w:szCs w:val="18"/>
              </w:rPr>
              <w:t xml:space="preserve">Checagem de Itens: </w:t>
            </w:r>
            <w:r w:rsidRPr="00FC2A37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FC2A37">
              <w:rPr>
                <w:rFonts w:ascii="Arial" w:hAnsi="Arial" w:cs="Arial"/>
                <w:sz w:val="18"/>
                <w:szCs w:val="18"/>
              </w:rPr>
              <w:instrText xml:space="preserve"> MERGEFIELD  ChecagemNumero  \* MERGEFORMAT </w:instrText>
            </w:r>
            <w:r w:rsidRPr="00FC2A37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FC2A37">
              <w:rPr>
                <w:rFonts w:ascii="Arial" w:hAnsi="Arial" w:cs="Arial"/>
                <w:noProof/>
                <w:sz w:val="18"/>
                <w:szCs w:val="18"/>
              </w:rPr>
              <w:t>«ChecagemNumero»</w:t>
            </w:r>
            <w:r w:rsidRPr="00FC2A37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4830" w:type="dxa"/>
            <w:vAlign w:val="center"/>
          </w:tcPr>
          <w:p w:rsidR="00E9230A" w:rsidRPr="00FC2A37" w:rsidRDefault="00E9230A" w:rsidP="00CE7965">
            <w:pPr>
              <w:tabs>
                <w:tab w:val="left" w:pos="7755"/>
              </w:tabs>
              <w:rPr>
                <w:rFonts w:ascii="Arial" w:hAnsi="Arial" w:cs="Arial"/>
                <w:bCs/>
                <w:sz w:val="18"/>
                <w:szCs w:val="18"/>
              </w:rPr>
            </w:pPr>
            <w:r w:rsidRPr="00FC2A37">
              <w:rPr>
                <w:rFonts w:ascii="Arial" w:hAnsi="Arial" w:cs="Arial"/>
                <w:bCs/>
                <w:sz w:val="18"/>
                <w:szCs w:val="18"/>
              </w:rPr>
              <w:t xml:space="preserve">Requerimento Nº: </w:t>
            </w:r>
            <w:r w:rsidRPr="00FC2A37">
              <w:rPr>
                <w:rFonts w:ascii="Arial" w:hAnsi="Arial" w:cs="Arial"/>
                <w:bCs/>
                <w:sz w:val="18"/>
                <w:szCs w:val="18"/>
              </w:rPr>
              <w:fldChar w:fldCharType="begin"/>
            </w:r>
            <w:r w:rsidRPr="00FC2A37">
              <w:rPr>
                <w:rFonts w:ascii="Arial" w:hAnsi="Arial" w:cs="Arial"/>
                <w:bCs/>
                <w:sz w:val="18"/>
                <w:szCs w:val="18"/>
              </w:rPr>
              <w:instrText xml:space="preserve"> MERGEFIELD  RequerimentoNumero  \* MERGEFORMAT </w:instrText>
            </w:r>
            <w:r w:rsidRPr="00FC2A37"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 w:rsidRPr="00FC2A37">
              <w:rPr>
                <w:rFonts w:ascii="Arial" w:hAnsi="Arial" w:cs="Arial"/>
                <w:bCs/>
                <w:noProof/>
                <w:sz w:val="18"/>
                <w:szCs w:val="18"/>
              </w:rPr>
              <w:t>«RequerimentoNumero»</w:t>
            </w:r>
            <w:r w:rsidRPr="00FC2A37">
              <w:rPr>
                <w:rFonts w:ascii="Arial" w:hAnsi="Arial" w:cs="Arial"/>
                <w:bCs/>
                <w:sz w:val="18"/>
                <w:szCs w:val="18"/>
              </w:rPr>
              <w:fldChar w:fldCharType="end"/>
            </w:r>
          </w:p>
        </w:tc>
      </w:tr>
      <w:tr w:rsidR="00E9230A" w:rsidRPr="00FC2A37" w:rsidTr="003D2847">
        <w:trPr>
          <w:trHeight w:val="432"/>
          <w:jc w:val="center"/>
        </w:trPr>
        <w:tc>
          <w:tcPr>
            <w:tcW w:w="9461" w:type="dxa"/>
            <w:gridSpan w:val="3"/>
            <w:vAlign w:val="center"/>
          </w:tcPr>
          <w:p w:rsidR="00E9230A" w:rsidRPr="00FC2A37" w:rsidRDefault="00E9230A" w:rsidP="00B14D82">
            <w:pPr>
              <w:tabs>
                <w:tab w:val="left" w:pos="7755"/>
              </w:tabs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Nº Fiscalização</w:t>
            </w:r>
            <w:r w:rsidRPr="00FC2A37">
              <w:rPr>
                <w:rFonts w:ascii="Arial" w:hAnsi="Arial" w:cs="Arial"/>
                <w:bCs/>
                <w:sz w:val="18"/>
                <w:szCs w:val="18"/>
              </w:rPr>
              <w:t xml:space="preserve">: </w:t>
            </w:r>
            <w:r w:rsidR="00B14D82">
              <w:rPr>
                <w:rFonts w:ascii="Arial" w:hAnsi="Arial" w:cs="Arial"/>
                <w:bCs/>
                <w:sz w:val="18"/>
                <w:szCs w:val="18"/>
              </w:rPr>
              <w:fldChar w:fldCharType="begin"/>
            </w:r>
            <w:r w:rsidR="00B14D82">
              <w:rPr>
                <w:rFonts w:ascii="Arial" w:hAnsi="Arial" w:cs="Arial"/>
                <w:bCs/>
                <w:sz w:val="18"/>
                <w:szCs w:val="18"/>
              </w:rPr>
              <w:instrText xml:space="preserve"> MERGEFIELD  FiscalizacaoNumero  \* MERGEFORMAT </w:instrText>
            </w:r>
            <w:r w:rsidR="00B14D82"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 w:rsidR="00B14D82">
              <w:rPr>
                <w:rFonts w:ascii="Arial" w:hAnsi="Arial" w:cs="Arial"/>
                <w:bCs/>
                <w:noProof/>
                <w:sz w:val="18"/>
                <w:szCs w:val="18"/>
              </w:rPr>
              <w:t>«FiscalizacaoNumero»</w:t>
            </w:r>
            <w:r w:rsidR="00B14D82">
              <w:rPr>
                <w:rFonts w:ascii="Arial" w:hAnsi="Arial" w:cs="Arial"/>
                <w:bCs/>
                <w:sz w:val="18"/>
                <w:szCs w:val="18"/>
              </w:rPr>
              <w:fldChar w:fldCharType="end"/>
            </w:r>
          </w:p>
        </w:tc>
      </w:tr>
      <w:tr w:rsidR="00E9230A" w:rsidRPr="00FC2A37" w:rsidTr="003D2847">
        <w:trPr>
          <w:trHeight w:val="432"/>
          <w:jc w:val="center"/>
        </w:trPr>
        <w:tc>
          <w:tcPr>
            <w:tcW w:w="9461" w:type="dxa"/>
            <w:gridSpan w:val="3"/>
            <w:vAlign w:val="center"/>
          </w:tcPr>
          <w:p w:rsidR="00E9230A" w:rsidRPr="00FC2A37" w:rsidRDefault="00E9230A" w:rsidP="00C62F97">
            <w:pPr>
              <w:tabs>
                <w:tab w:val="left" w:pos="7755"/>
              </w:tabs>
              <w:rPr>
                <w:rFonts w:ascii="Arial" w:hAnsi="Arial" w:cs="Arial"/>
                <w:bCs/>
                <w:sz w:val="18"/>
                <w:szCs w:val="18"/>
              </w:rPr>
            </w:pPr>
            <w:r w:rsidRPr="00FC2A37">
              <w:rPr>
                <w:rFonts w:ascii="Arial" w:hAnsi="Arial" w:cs="Arial"/>
                <w:bCs/>
                <w:sz w:val="18"/>
                <w:szCs w:val="18"/>
              </w:rPr>
              <w:t xml:space="preserve">Checagem de Pendência: </w:t>
            </w:r>
            <w:r w:rsidRPr="00FC2A37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FC2A37">
              <w:rPr>
                <w:rFonts w:ascii="Arial" w:hAnsi="Arial" w:cs="Arial"/>
                <w:sz w:val="18"/>
                <w:szCs w:val="18"/>
              </w:rPr>
              <w:instrText xml:space="preserve"> MERGEFIELD  ChecagemNumero  \* MERGEFORMAT </w:instrText>
            </w:r>
            <w:r w:rsidRPr="00FC2A37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FC2A37">
              <w:rPr>
                <w:rFonts w:ascii="Arial" w:hAnsi="Arial" w:cs="Arial"/>
                <w:noProof/>
                <w:sz w:val="18"/>
                <w:szCs w:val="18"/>
              </w:rPr>
              <w:t>«ChecagemNumero»</w:t>
            </w:r>
            <w:r w:rsidRPr="00FC2A37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E62152" w:rsidRPr="00FC2A37" w:rsidTr="003D2847">
        <w:trPr>
          <w:trHeight w:val="432"/>
          <w:jc w:val="center"/>
        </w:trPr>
        <w:tc>
          <w:tcPr>
            <w:tcW w:w="9461" w:type="dxa"/>
            <w:gridSpan w:val="3"/>
            <w:vAlign w:val="center"/>
          </w:tcPr>
          <w:p w:rsidR="00E62152" w:rsidRPr="00FC2A37" w:rsidRDefault="00E62152" w:rsidP="0099454F">
            <w:pPr>
              <w:tabs>
                <w:tab w:val="left" w:pos="7755"/>
              </w:tabs>
              <w:rPr>
                <w:rFonts w:ascii="Arial" w:hAnsi="Arial" w:cs="Arial"/>
                <w:bCs/>
                <w:sz w:val="18"/>
                <w:szCs w:val="18"/>
              </w:rPr>
            </w:pPr>
            <w:r w:rsidRPr="00FC2A37">
              <w:rPr>
                <w:rFonts w:ascii="Arial" w:hAnsi="Arial" w:cs="Arial"/>
                <w:bCs/>
                <w:sz w:val="18"/>
                <w:szCs w:val="18"/>
              </w:rPr>
              <w:t xml:space="preserve">Nº de registro de </w:t>
            </w:r>
            <w:r w:rsidR="0099454F">
              <w:rPr>
                <w:rFonts w:ascii="Arial" w:hAnsi="Arial" w:cs="Arial"/>
                <w:bCs/>
                <w:sz w:val="18"/>
                <w:szCs w:val="18"/>
              </w:rPr>
              <w:fldChar w:fldCharType="begin"/>
            </w:r>
            <w:r w:rsidR="0099454F">
              <w:rPr>
                <w:rFonts w:ascii="Arial" w:hAnsi="Arial" w:cs="Arial"/>
                <w:bCs/>
                <w:sz w:val="18"/>
                <w:szCs w:val="18"/>
              </w:rPr>
              <w:instrText xml:space="preserve"> MERGEFIELD  ProtocoloAssociadoTipo  \* MERGEFORMAT </w:instrText>
            </w:r>
            <w:r w:rsidR="0099454F"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 w:rsidR="0099454F">
              <w:rPr>
                <w:rFonts w:ascii="Arial" w:hAnsi="Arial" w:cs="Arial"/>
                <w:bCs/>
                <w:noProof/>
                <w:sz w:val="18"/>
                <w:szCs w:val="18"/>
              </w:rPr>
              <w:t>«ProtocoloAssociadoTipo»</w:t>
            </w:r>
            <w:r w:rsidR="0099454F">
              <w:rPr>
                <w:rFonts w:ascii="Arial" w:hAnsi="Arial" w:cs="Arial"/>
                <w:bCs/>
                <w:sz w:val="18"/>
                <w:szCs w:val="18"/>
              </w:rPr>
              <w:fldChar w:fldCharType="end"/>
            </w:r>
            <w:r w:rsidRPr="00FC2A37">
              <w:rPr>
                <w:rFonts w:ascii="Arial" w:hAnsi="Arial" w:cs="Arial"/>
                <w:bCs/>
                <w:sz w:val="18"/>
                <w:szCs w:val="18"/>
              </w:rPr>
              <w:t xml:space="preserve">: </w:t>
            </w:r>
            <w:r w:rsidR="0099454F">
              <w:rPr>
                <w:rFonts w:ascii="Arial" w:hAnsi="Arial" w:cs="Arial"/>
                <w:bCs/>
                <w:sz w:val="18"/>
                <w:szCs w:val="18"/>
              </w:rPr>
              <w:fldChar w:fldCharType="begin"/>
            </w:r>
            <w:r w:rsidR="0099454F">
              <w:rPr>
                <w:rFonts w:ascii="Arial" w:hAnsi="Arial" w:cs="Arial"/>
                <w:bCs/>
                <w:sz w:val="18"/>
                <w:szCs w:val="18"/>
              </w:rPr>
              <w:instrText xml:space="preserve"> MERGEFIELD  ProtocoloAssociadoNumero  \* MERGEFORMAT </w:instrText>
            </w:r>
            <w:r w:rsidR="0099454F"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 w:rsidR="0099454F">
              <w:rPr>
                <w:rFonts w:ascii="Arial" w:hAnsi="Arial" w:cs="Arial"/>
                <w:bCs/>
                <w:noProof/>
                <w:sz w:val="18"/>
                <w:szCs w:val="18"/>
              </w:rPr>
              <w:t>«ProtocoloAssociadoNumero»</w:t>
            </w:r>
            <w:r w:rsidR="0099454F">
              <w:rPr>
                <w:rFonts w:ascii="Arial" w:hAnsi="Arial" w:cs="Arial"/>
                <w:bCs/>
                <w:sz w:val="18"/>
                <w:szCs w:val="18"/>
              </w:rPr>
              <w:fldChar w:fldCharType="end"/>
            </w:r>
          </w:p>
        </w:tc>
      </w:tr>
    </w:tbl>
    <w:p w:rsidR="00815D45" w:rsidRPr="00807545" w:rsidRDefault="00815D45" w:rsidP="00074D10">
      <w:pPr>
        <w:tabs>
          <w:tab w:val="left" w:pos="7755"/>
        </w:tabs>
        <w:spacing w:before="240"/>
        <w:rPr>
          <w:rFonts w:ascii="Arial" w:hAnsi="Arial" w:cs="Arial"/>
          <w:bCs/>
          <w:sz w:val="18"/>
          <w:szCs w:val="18"/>
        </w:rPr>
      </w:pPr>
      <w:r w:rsidRPr="00807545">
        <w:rPr>
          <w:rFonts w:ascii="Arial" w:hAnsi="Arial" w:cs="Arial"/>
          <w:b/>
          <w:bCs/>
          <w:sz w:val="18"/>
          <w:szCs w:val="18"/>
        </w:rPr>
        <w:t>Local e data</w:t>
      </w:r>
      <w:r w:rsidRPr="00807545">
        <w:rPr>
          <w:rFonts w:ascii="Arial" w:hAnsi="Arial" w:cs="Arial"/>
          <w:bCs/>
          <w:sz w:val="18"/>
          <w:szCs w:val="18"/>
        </w:rPr>
        <w:t>:</w:t>
      </w:r>
    </w:p>
    <w:p w:rsidR="00074D10" w:rsidRPr="00807545" w:rsidRDefault="00577EC1" w:rsidP="00815D45">
      <w:pPr>
        <w:tabs>
          <w:tab w:val="left" w:pos="7755"/>
        </w:tabs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fldChar w:fldCharType="begin"/>
      </w:r>
      <w:r>
        <w:rPr>
          <w:rFonts w:ascii="Arial" w:hAnsi="Arial" w:cs="Arial"/>
          <w:bCs/>
          <w:sz w:val="18"/>
          <w:szCs w:val="18"/>
        </w:rPr>
        <w:instrText xml:space="preserve"> MERGEFIELD  OrgaoMunicipio  \* MERGEFORMAT </w:instrText>
      </w:r>
      <w:r>
        <w:rPr>
          <w:rFonts w:ascii="Arial" w:hAnsi="Arial" w:cs="Arial"/>
          <w:bCs/>
          <w:sz w:val="18"/>
          <w:szCs w:val="18"/>
        </w:rPr>
        <w:fldChar w:fldCharType="separate"/>
      </w:r>
      <w:r>
        <w:rPr>
          <w:rFonts w:ascii="Arial" w:hAnsi="Arial" w:cs="Arial"/>
          <w:bCs/>
          <w:noProof/>
          <w:sz w:val="18"/>
          <w:szCs w:val="18"/>
        </w:rPr>
        <w:t>«OrgaoMunicipio»</w:t>
      </w:r>
      <w:r>
        <w:rPr>
          <w:rFonts w:ascii="Arial" w:hAnsi="Arial" w:cs="Arial"/>
          <w:bCs/>
          <w:sz w:val="18"/>
          <w:szCs w:val="18"/>
        </w:rPr>
        <w:fldChar w:fldCharType="end"/>
      </w:r>
      <w:r w:rsidR="00807545" w:rsidRPr="00807545">
        <w:rPr>
          <w:rFonts w:ascii="Arial" w:hAnsi="Arial" w:cs="Arial"/>
          <w:bCs/>
          <w:sz w:val="18"/>
          <w:szCs w:val="18"/>
        </w:rPr>
        <w:t xml:space="preserve"> - </w:t>
      </w:r>
      <w:r w:rsidR="00807545" w:rsidRPr="00807545">
        <w:rPr>
          <w:rFonts w:ascii="Arial" w:hAnsi="Arial" w:cs="Arial"/>
          <w:bCs/>
          <w:sz w:val="18"/>
          <w:szCs w:val="18"/>
        </w:rPr>
        <w:fldChar w:fldCharType="begin"/>
      </w:r>
      <w:r w:rsidR="00807545" w:rsidRPr="00807545">
        <w:rPr>
          <w:rFonts w:ascii="Arial" w:hAnsi="Arial" w:cs="Arial"/>
          <w:bCs/>
          <w:sz w:val="18"/>
          <w:szCs w:val="18"/>
        </w:rPr>
        <w:instrText xml:space="preserve"> MERGEFIELD OrgaoUF \* MERGEFORMAT </w:instrText>
      </w:r>
      <w:r w:rsidR="00807545" w:rsidRPr="00807545">
        <w:rPr>
          <w:rFonts w:ascii="Arial" w:hAnsi="Arial" w:cs="Arial"/>
          <w:bCs/>
          <w:sz w:val="18"/>
          <w:szCs w:val="18"/>
        </w:rPr>
        <w:fldChar w:fldCharType="separate"/>
      </w:r>
      <w:r w:rsidR="00807545" w:rsidRPr="00807545">
        <w:rPr>
          <w:rFonts w:ascii="Arial" w:hAnsi="Arial" w:cs="Arial"/>
          <w:bCs/>
          <w:noProof/>
          <w:sz w:val="18"/>
          <w:szCs w:val="18"/>
        </w:rPr>
        <w:t>«OrgaoUF»</w:t>
      </w:r>
      <w:r w:rsidR="00807545" w:rsidRPr="00807545">
        <w:rPr>
          <w:rFonts w:ascii="Arial" w:hAnsi="Arial" w:cs="Arial"/>
          <w:bCs/>
          <w:sz w:val="18"/>
          <w:szCs w:val="18"/>
        </w:rPr>
        <w:fldChar w:fldCharType="end"/>
      </w:r>
      <w:r w:rsidR="00815D45" w:rsidRPr="00807545">
        <w:rPr>
          <w:rFonts w:ascii="Arial" w:hAnsi="Arial" w:cs="Arial"/>
          <w:bCs/>
          <w:sz w:val="18"/>
          <w:szCs w:val="18"/>
        </w:rPr>
        <w:t xml:space="preserve">, </w:t>
      </w:r>
      <w:r>
        <w:rPr>
          <w:rFonts w:ascii="Arial" w:hAnsi="Arial" w:cs="Arial"/>
          <w:bCs/>
          <w:sz w:val="18"/>
          <w:szCs w:val="18"/>
        </w:rPr>
        <w:fldChar w:fldCharType="begin"/>
      </w:r>
      <w:r>
        <w:rPr>
          <w:rFonts w:ascii="Arial" w:hAnsi="Arial" w:cs="Arial"/>
          <w:bCs/>
          <w:sz w:val="18"/>
          <w:szCs w:val="18"/>
        </w:rPr>
        <w:instrText xml:space="preserve"> MERGEFIELD  Data  \* MERGEFORMAT </w:instrText>
      </w:r>
      <w:r>
        <w:rPr>
          <w:rFonts w:ascii="Arial" w:hAnsi="Arial" w:cs="Arial"/>
          <w:bCs/>
          <w:sz w:val="18"/>
          <w:szCs w:val="18"/>
        </w:rPr>
        <w:fldChar w:fldCharType="separate"/>
      </w:r>
      <w:r>
        <w:rPr>
          <w:rFonts w:ascii="Arial" w:hAnsi="Arial" w:cs="Arial"/>
          <w:bCs/>
          <w:noProof/>
          <w:sz w:val="18"/>
          <w:szCs w:val="18"/>
        </w:rPr>
        <w:t>«Data»</w:t>
      </w:r>
      <w:r>
        <w:rPr>
          <w:rFonts w:ascii="Arial" w:hAnsi="Arial" w:cs="Arial"/>
          <w:bCs/>
          <w:sz w:val="18"/>
          <w:szCs w:val="18"/>
        </w:rPr>
        <w:fldChar w:fldCharType="end"/>
      </w:r>
    </w:p>
    <w:p w:rsidR="00815D45" w:rsidRPr="00807545" w:rsidRDefault="00815D45" w:rsidP="00815D45">
      <w:pPr>
        <w:tabs>
          <w:tab w:val="left" w:pos="7755"/>
        </w:tabs>
        <w:rPr>
          <w:rFonts w:ascii="Arial" w:hAnsi="Arial" w:cs="Arial"/>
          <w:bCs/>
          <w:sz w:val="18"/>
          <w:szCs w:val="18"/>
        </w:rPr>
      </w:pPr>
    </w:p>
    <w:p w:rsidR="009628F9" w:rsidRDefault="009628F9" w:rsidP="00074D10">
      <w:pPr>
        <w:tabs>
          <w:tab w:val="left" w:pos="7755"/>
        </w:tabs>
        <w:spacing w:before="240"/>
        <w:rPr>
          <w:rFonts w:ascii="Arial Narrow" w:hAnsi="Arial Narrow" w:cs="Calibri"/>
          <w:bCs/>
        </w:rPr>
      </w:pPr>
    </w:p>
    <w:p w:rsidR="00815D45" w:rsidRDefault="00815D45" w:rsidP="00815D45"/>
    <w:tbl>
      <w:tblPr>
        <w:tblW w:w="0" w:type="auto"/>
        <w:tblInd w:w="2518" w:type="dxa"/>
        <w:tblLayout w:type="fixed"/>
        <w:tblLook w:val="04A0" w:firstRow="1" w:lastRow="0" w:firstColumn="1" w:lastColumn="0" w:noHBand="0" w:noVBand="1"/>
      </w:tblPr>
      <w:tblGrid>
        <w:gridCol w:w="4423"/>
      </w:tblGrid>
      <w:tr w:rsidR="00815D45" w:rsidRPr="008E0D82" w:rsidTr="008A1930">
        <w:tc>
          <w:tcPr>
            <w:tcW w:w="4423" w:type="dxa"/>
          </w:tcPr>
          <w:p w:rsidR="00815D45" w:rsidRPr="008E0D82" w:rsidRDefault="00815D45" w:rsidP="008A1930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F00">
              <w:rPr>
                <w:rFonts w:ascii="Arial" w:hAnsi="Arial" w:cs="Arial"/>
                <w:sz w:val="20"/>
                <w:szCs w:val="20"/>
              </w:rPr>
              <w:t>____________________________________</w:t>
            </w:r>
          </w:p>
          <w:p w:rsidR="00815D45" w:rsidRPr="00541961" w:rsidRDefault="00577EC1" w:rsidP="008A1930">
            <w:pPr>
              <w:tabs>
                <w:tab w:val="left" w:pos="993"/>
              </w:tabs>
              <w:ind w:left="3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</w:rPr>
              <w:instrText xml:space="preserve"> MERGEFIELD  UsuarioNome  \* MERGEFORMAT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«UsuarioNome»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815D45" w:rsidRPr="008E0D82" w:rsidTr="008A1930">
        <w:tc>
          <w:tcPr>
            <w:tcW w:w="4423" w:type="dxa"/>
          </w:tcPr>
          <w:p w:rsidR="00815D45" w:rsidRPr="008E0D82" w:rsidRDefault="00577EC1" w:rsidP="008A1930">
            <w:pPr>
              <w:tabs>
                <w:tab w:val="left" w:pos="993"/>
              </w:tabs>
              <w:ind w:left="-108" w:right="-7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</w:rPr>
              <w:instrText xml:space="preserve"> MERGEFIELD  UsuarioCargo  \* MERGEFORMAT 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«UsuarioCargo»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</w:tbl>
    <w:p w:rsidR="009628F9" w:rsidRPr="00807545" w:rsidRDefault="00815D45" w:rsidP="00807545">
      <w:pPr>
        <w:rPr>
          <w:sz w:val="12"/>
          <w:szCs w:val="12"/>
        </w:rPr>
      </w:pPr>
      <w:r w:rsidRPr="00541961">
        <w:rPr>
          <w:sz w:val="12"/>
          <w:szCs w:val="12"/>
        </w:rPr>
        <w:fldChar w:fldCharType="begin"/>
      </w:r>
      <w:r w:rsidRPr="00541961">
        <w:rPr>
          <w:sz w:val="12"/>
          <w:szCs w:val="12"/>
        </w:rPr>
        <w:instrText xml:space="preserve"> MERGEFIELD  TableEnd:Documento  \* MERGEFORMAT </w:instrText>
      </w:r>
      <w:r w:rsidRPr="00541961">
        <w:rPr>
          <w:sz w:val="12"/>
          <w:szCs w:val="12"/>
        </w:rPr>
        <w:fldChar w:fldCharType="separate"/>
      </w:r>
      <w:r w:rsidRPr="00541961">
        <w:rPr>
          <w:noProof/>
          <w:sz w:val="12"/>
          <w:szCs w:val="12"/>
        </w:rPr>
        <w:t>«TableEnd:Documento»</w:t>
      </w:r>
      <w:r w:rsidRPr="00541961">
        <w:rPr>
          <w:sz w:val="12"/>
          <w:szCs w:val="12"/>
        </w:rPr>
        <w:fldChar w:fldCharType="end"/>
      </w:r>
    </w:p>
    <w:sectPr w:rsidR="009628F9" w:rsidRPr="00807545" w:rsidSect="002D3D0D">
      <w:headerReference w:type="default" r:id="rId8"/>
      <w:footerReference w:type="default" r:id="rId9"/>
      <w:pgSz w:w="11907" w:h="16840" w:code="9"/>
      <w:pgMar w:top="1418" w:right="851" w:bottom="1134" w:left="170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5E2E" w:rsidRDefault="007E5E2E">
      <w:r>
        <w:separator/>
      </w:r>
    </w:p>
  </w:endnote>
  <w:endnote w:type="continuationSeparator" w:id="0">
    <w:p w:rsidR="007E5E2E" w:rsidRDefault="007E5E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118A" w:rsidRPr="00FF32CE" w:rsidRDefault="00C5118A">
    <w:pPr>
      <w:rPr>
        <w:color w:val="595959"/>
      </w:rPr>
    </w:pPr>
  </w:p>
  <w:tbl>
    <w:tblPr>
      <w:tblW w:w="9383" w:type="dxa"/>
      <w:jc w:val="center"/>
      <w:tblBorders>
        <w:top w:val="single" w:sz="4" w:space="0" w:color="595959"/>
      </w:tblBorders>
      <w:tblLook w:val="04A0" w:firstRow="1" w:lastRow="0" w:firstColumn="1" w:lastColumn="0" w:noHBand="0" w:noVBand="1"/>
    </w:tblPr>
    <w:tblGrid>
      <w:gridCol w:w="1845"/>
      <w:gridCol w:w="6120"/>
      <w:gridCol w:w="1418"/>
    </w:tblGrid>
    <w:tr w:rsidR="008A155D" w:rsidRPr="00FF32CE" w:rsidTr="00CD02E7">
      <w:trPr>
        <w:jc w:val="center"/>
      </w:trPr>
      <w:tc>
        <w:tcPr>
          <w:tcW w:w="1845" w:type="dxa"/>
          <w:shd w:val="clear" w:color="auto" w:fill="auto"/>
        </w:tcPr>
        <w:p w:rsidR="00C5118A" w:rsidRPr="00FF32CE" w:rsidRDefault="00C5118A" w:rsidP="00CD02E7">
          <w:pPr>
            <w:pStyle w:val="Rodap"/>
            <w:ind w:left="-94" w:right="-120"/>
            <w:rPr>
              <w:rFonts w:ascii="Arial" w:hAnsi="Arial" w:cs="Arial"/>
              <w:color w:val="595959"/>
              <w:sz w:val="16"/>
              <w:szCs w:val="16"/>
            </w:rPr>
          </w:pPr>
          <w:r w:rsidRPr="00FF32CE">
            <w:rPr>
              <w:rFonts w:ascii="Arial" w:hAnsi="Arial" w:cs="Arial"/>
              <w:noProof/>
              <w:color w:val="595959"/>
              <w:sz w:val="16"/>
              <w:szCs w:val="16"/>
            </w:rPr>
            <w:fldChar w:fldCharType="begin"/>
          </w:r>
          <w:r w:rsidRPr="00FF32CE">
            <w:rPr>
              <w:rFonts w:ascii="Arial" w:hAnsi="Arial" w:cs="Arial"/>
              <w:noProof/>
              <w:color w:val="595959"/>
              <w:sz w:val="16"/>
              <w:szCs w:val="16"/>
            </w:rPr>
            <w:instrText xml:space="preserve"> MERGEFIELD  image:LogoSimlam  \* MERGEFORMAT </w:instrText>
          </w:r>
          <w:r w:rsidRPr="00FF32CE">
            <w:rPr>
              <w:rFonts w:ascii="Arial" w:hAnsi="Arial" w:cs="Arial"/>
              <w:noProof/>
              <w:color w:val="595959"/>
              <w:sz w:val="16"/>
              <w:szCs w:val="16"/>
            </w:rPr>
            <w:fldChar w:fldCharType="separate"/>
          </w:r>
          <w:r w:rsidR="00074D10">
            <w:rPr>
              <w:rFonts w:ascii="Arial" w:hAnsi="Arial" w:cs="Arial"/>
              <w:noProof/>
              <w:color w:val="595959"/>
              <w:sz w:val="16"/>
              <w:szCs w:val="16"/>
            </w:rPr>
            <w:t>«image:LogoSimlam»</w:t>
          </w:r>
          <w:r w:rsidRPr="00FF32CE">
            <w:rPr>
              <w:rFonts w:ascii="Arial" w:hAnsi="Arial" w:cs="Arial"/>
              <w:noProof/>
              <w:color w:val="595959"/>
              <w:sz w:val="16"/>
              <w:szCs w:val="16"/>
            </w:rPr>
            <w:fldChar w:fldCharType="end"/>
          </w:r>
        </w:p>
      </w:tc>
      <w:tc>
        <w:tcPr>
          <w:tcW w:w="6120" w:type="dxa"/>
          <w:shd w:val="clear" w:color="auto" w:fill="auto"/>
        </w:tcPr>
        <w:p w:rsidR="00C5118A" w:rsidRPr="00666799" w:rsidRDefault="00C5118A" w:rsidP="00CD02E7">
          <w:pPr>
            <w:pStyle w:val="Rodap"/>
            <w:ind w:left="-72" w:right="-72"/>
            <w:jc w:val="center"/>
            <w:rPr>
              <w:rFonts w:ascii="Arial" w:hAnsi="Arial" w:cs="Arial"/>
              <w:color w:val="595959"/>
              <w:sz w:val="16"/>
              <w:szCs w:val="16"/>
            </w:rPr>
          </w:pPr>
          <w:r w:rsidRPr="00666799">
            <w:rPr>
              <w:rFonts w:ascii="Arial" w:hAnsi="Arial" w:cs="Arial"/>
              <w:color w:val="595959"/>
              <w:sz w:val="16"/>
              <w:szCs w:val="16"/>
            </w:rPr>
            <w:fldChar w:fldCharType="begin"/>
          </w:r>
          <w:r w:rsidRPr="00666799">
            <w:rPr>
              <w:rFonts w:ascii="Arial" w:hAnsi="Arial" w:cs="Arial"/>
              <w:color w:val="595959"/>
              <w:sz w:val="16"/>
              <w:szCs w:val="16"/>
            </w:rPr>
            <w:instrText xml:space="preserve"> MERGEFIELD  OrgaoEndereco  \* MERGEFORMAT </w:instrText>
          </w:r>
          <w:r w:rsidRPr="00666799">
            <w:rPr>
              <w:rFonts w:ascii="Arial" w:hAnsi="Arial" w:cs="Arial"/>
              <w:color w:val="595959"/>
              <w:sz w:val="16"/>
              <w:szCs w:val="16"/>
            </w:rPr>
            <w:fldChar w:fldCharType="separate"/>
          </w:r>
          <w:r w:rsidR="00074D10">
            <w:rPr>
              <w:rFonts w:ascii="Arial" w:hAnsi="Arial" w:cs="Arial"/>
              <w:noProof/>
              <w:color w:val="595959"/>
              <w:sz w:val="16"/>
              <w:szCs w:val="16"/>
            </w:rPr>
            <w:t>«OrgaoEndereco»</w:t>
          </w:r>
          <w:r w:rsidRPr="00666799">
            <w:rPr>
              <w:rFonts w:ascii="Arial" w:hAnsi="Arial" w:cs="Arial"/>
              <w:color w:val="595959"/>
              <w:sz w:val="16"/>
              <w:szCs w:val="16"/>
            </w:rPr>
            <w:fldChar w:fldCharType="end"/>
          </w:r>
          <w:r w:rsidRPr="00666799">
            <w:rPr>
              <w:rFonts w:ascii="Arial" w:hAnsi="Arial" w:cs="Arial"/>
              <w:color w:val="595959"/>
              <w:sz w:val="16"/>
              <w:szCs w:val="16"/>
            </w:rPr>
            <w:fldChar w:fldCharType="begin"/>
          </w:r>
          <w:r w:rsidRPr="00666799">
            <w:rPr>
              <w:rFonts w:ascii="Arial" w:hAnsi="Arial" w:cs="Arial"/>
              <w:color w:val="595959"/>
              <w:sz w:val="16"/>
              <w:szCs w:val="16"/>
            </w:rPr>
            <w:instrText xml:space="preserve"> MERGEFIELD  OrgaoMunicipio  \* MERGEFORMAT </w:instrText>
          </w:r>
          <w:r w:rsidRPr="00666799">
            <w:rPr>
              <w:rFonts w:ascii="Arial" w:hAnsi="Arial" w:cs="Arial"/>
              <w:color w:val="595959"/>
              <w:sz w:val="16"/>
              <w:szCs w:val="16"/>
            </w:rPr>
            <w:fldChar w:fldCharType="separate"/>
          </w:r>
          <w:r w:rsidR="00074D10">
            <w:rPr>
              <w:rFonts w:ascii="Arial" w:hAnsi="Arial" w:cs="Arial"/>
              <w:noProof/>
              <w:color w:val="595959"/>
              <w:sz w:val="16"/>
              <w:szCs w:val="16"/>
            </w:rPr>
            <w:t>«OrgaoMunicipio»</w:t>
          </w:r>
          <w:r w:rsidRPr="00666799">
            <w:rPr>
              <w:rFonts w:ascii="Arial" w:hAnsi="Arial" w:cs="Arial"/>
              <w:color w:val="595959"/>
              <w:sz w:val="16"/>
              <w:szCs w:val="16"/>
            </w:rPr>
            <w:fldChar w:fldCharType="end"/>
          </w:r>
          <w:r w:rsidRPr="00666799">
            <w:rPr>
              <w:rFonts w:ascii="Arial" w:hAnsi="Arial" w:cs="Arial"/>
              <w:color w:val="595959"/>
              <w:sz w:val="16"/>
              <w:szCs w:val="16"/>
            </w:rPr>
            <w:fldChar w:fldCharType="begin"/>
          </w:r>
          <w:r w:rsidRPr="00666799">
            <w:rPr>
              <w:rFonts w:ascii="Arial" w:hAnsi="Arial" w:cs="Arial"/>
              <w:color w:val="595959"/>
              <w:sz w:val="16"/>
              <w:szCs w:val="16"/>
            </w:rPr>
            <w:instrText xml:space="preserve"> MERGEFIELD  OrgaoUF  \* MERGEFORMAT </w:instrText>
          </w:r>
          <w:r w:rsidRPr="00666799">
            <w:rPr>
              <w:rFonts w:ascii="Arial" w:hAnsi="Arial" w:cs="Arial"/>
              <w:color w:val="595959"/>
              <w:sz w:val="16"/>
              <w:szCs w:val="16"/>
            </w:rPr>
            <w:fldChar w:fldCharType="separate"/>
          </w:r>
          <w:r w:rsidR="00074D10">
            <w:rPr>
              <w:rFonts w:ascii="Arial" w:hAnsi="Arial" w:cs="Arial"/>
              <w:noProof/>
              <w:color w:val="595959"/>
              <w:sz w:val="16"/>
              <w:szCs w:val="16"/>
            </w:rPr>
            <w:t>«OrgaoUF»</w:t>
          </w:r>
          <w:r w:rsidRPr="00666799">
            <w:rPr>
              <w:rFonts w:ascii="Arial" w:hAnsi="Arial" w:cs="Arial"/>
              <w:color w:val="595959"/>
              <w:sz w:val="16"/>
              <w:szCs w:val="16"/>
            </w:rPr>
            <w:fldChar w:fldCharType="end"/>
          </w:r>
          <w:r w:rsidRPr="00666799">
            <w:rPr>
              <w:rFonts w:ascii="Arial" w:hAnsi="Arial" w:cs="Arial"/>
              <w:color w:val="595959"/>
              <w:sz w:val="16"/>
              <w:szCs w:val="16"/>
            </w:rPr>
            <w:fldChar w:fldCharType="begin"/>
          </w:r>
          <w:r w:rsidRPr="00666799">
            <w:rPr>
              <w:rFonts w:ascii="Arial" w:hAnsi="Arial" w:cs="Arial"/>
              <w:color w:val="595959"/>
              <w:sz w:val="16"/>
              <w:szCs w:val="16"/>
            </w:rPr>
            <w:instrText xml:space="preserve"> MERGEFIELD  OrgaoCep  \* MERGEFORMAT </w:instrText>
          </w:r>
          <w:r w:rsidRPr="00666799">
            <w:rPr>
              <w:rFonts w:ascii="Arial" w:hAnsi="Arial" w:cs="Arial"/>
              <w:color w:val="595959"/>
              <w:sz w:val="16"/>
              <w:szCs w:val="16"/>
            </w:rPr>
            <w:fldChar w:fldCharType="separate"/>
          </w:r>
          <w:r w:rsidR="00074D10">
            <w:rPr>
              <w:rFonts w:ascii="Arial" w:hAnsi="Arial" w:cs="Arial"/>
              <w:noProof/>
              <w:color w:val="595959"/>
              <w:sz w:val="16"/>
              <w:szCs w:val="16"/>
            </w:rPr>
            <w:t>«OrgaoCep»</w:t>
          </w:r>
          <w:r w:rsidRPr="00666799">
            <w:rPr>
              <w:rFonts w:ascii="Arial" w:hAnsi="Arial" w:cs="Arial"/>
              <w:color w:val="595959"/>
              <w:sz w:val="16"/>
              <w:szCs w:val="16"/>
            </w:rPr>
            <w:fldChar w:fldCharType="end"/>
          </w:r>
        </w:p>
        <w:p w:rsidR="00C5118A" w:rsidRPr="00666799" w:rsidRDefault="00C5118A" w:rsidP="00CD02E7">
          <w:pPr>
            <w:pStyle w:val="Rodap"/>
            <w:jc w:val="center"/>
            <w:rPr>
              <w:rFonts w:ascii="Arial" w:hAnsi="Arial" w:cs="Arial"/>
              <w:color w:val="595959"/>
            </w:rPr>
          </w:pPr>
          <w:r w:rsidRPr="00666799">
            <w:rPr>
              <w:rFonts w:ascii="Arial" w:hAnsi="Arial" w:cs="Arial"/>
              <w:color w:val="595959"/>
              <w:sz w:val="16"/>
              <w:szCs w:val="16"/>
            </w:rPr>
            <w:fldChar w:fldCharType="begin"/>
          </w:r>
          <w:r w:rsidRPr="00666799">
            <w:rPr>
              <w:rFonts w:ascii="Arial" w:hAnsi="Arial" w:cs="Arial"/>
              <w:color w:val="595959"/>
              <w:sz w:val="16"/>
              <w:szCs w:val="16"/>
            </w:rPr>
            <w:instrText xml:space="preserve"> MERGEFIELD  OrgaoContato  \* MERGEFORMAT </w:instrText>
          </w:r>
          <w:r w:rsidRPr="00666799">
            <w:rPr>
              <w:rFonts w:ascii="Arial" w:hAnsi="Arial" w:cs="Arial"/>
              <w:color w:val="595959"/>
              <w:sz w:val="16"/>
              <w:szCs w:val="16"/>
            </w:rPr>
            <w:fldChar w:fldCharType="separate"/>
          </w:r>
          <w:r w:rsidR="00074D10">
            <w:rPr>
              <w:rFonts w:ascii="Arial" w:hAnsi="Arial" w:cs="Arial"/>
              <w:noProof/>
              <w:color w:val="595959"/>
              <w:sz w:val="16"/>
              <w:szCs w:val="16"/>
            </w:rPr>
            <w:t>«OrgaoContato»</w:t>
          </w:r>
          <w:r w:rsidRPr="00666799">
            <w:rPr>
              <w:rFonts w:ascii="Arial" w:hAnsi="Arial" w:cs="Arial"/>
              <w:color w:val="595959"/>
              <w:sz w:val="16"/>
              <w:szCs w:val="16"/>
            </w:rPr>
            <w:fldChar w:fldCharType="end"/>
          </w:r>
        </w:p>
      </w:tc>
      <w:tc>
        <w:tcPr>
          <w:tcW w:w="1418" w:type="dxa"/>
          <w:shd w:val="clear" w:color="auto" w:fill="auto"/>
        </w:tcPr>
        <w:p w:rsidR="00C5118A" w:rsidRPr="00666799" w:rsidRDefault="00C5118A" w:rsidP="00CD02E7">
          <w:pPr>
            <w:ind w:left="-121" w:right="-95"/>
            <w:jc w:val="right"/>
            <w:rPr>
              <w:rFonts w:ascii="Arial" w:hAnsi="Arial" w:cs="Arial"/>
              <w:color w:val="595959"/>
              <w:sz w:val="16"/>
              <w:szCs w:val="16"/>
            </w:rPr>
          </w:pPr>
          <w:r w:rsidRPr="00666799">
            <w:rPr>
              <w:rFonts w:ascii="Arial" w:hAnsi="Arial" w:cs="Arial"/>
              <w:color w:val="595959"/>
              <w:sz w:val="16"/>
              <w:szCs w:val="16"/>
            </w:rPr>
            <w:t xml:space="preserve">Página </w:t>
          </w:r>
          <w:r w:rsidRPr="00666799">
            <w:rPr>
              <w:rFonts w:ascii="Arial" w:hAnsi="Arial" w:cs="Arial"/>
              <w:color w:val="595959"/>
              <w:sz w:val="16"/>
              <w:szCs w:val="16"/>
            </w:rPr>
            <w:fldChar w:fldCharType="begin"/>
          </w:r>
          <w:r w:rsidRPr="00666799">
            <w:rPr>
              <w:rFonts w:ascii="Arial" w:hAnsi="Arial" w:cs="Arial"/>
              <w:color w:val="595959"/>
              <w:sz w:val="16"/>
              <w:szCs w:val="16"/>
            </w:rPr>
            <w:instrText xml:space="preserve"> PAGE </w:instrText>
          </w:r>
          <w:r w:rsidRPr="00666799">
            <w:rPr>
              <w:rFonts w:ascii="Arial" w:hAnsi="Arial" w:cs="Arial"/>
              <w:color w:val="595959"/>
              <w:sz w:val="16"/>
              <w:szCs w:val="16"/>
            </w:rPr>
            <w:fldChar w:fldCharType="separate"/>
          </w:r>
          <w:r w:rsidR="0099454F">
            <w:rPr>
              <w:rFonts w:ascii="Arial" w:hAnsi="Arial" w:cs="Arial"/>
              <w:noProof/>
              <w:color w:val="595959"/>
              <w:sz w:val="16"/>
              <w:szCs w:val="16"/>
            </w:rPr>
            <w:t>1</w:t>
          </w:r>
          <w:r w:rsidRPr="00666799">
            <w:rPr>
              <w:rFonts w:ascii="Arial" w:hAnsi="Arial" w:cs="Arial"/>
              <w:color w:val="595959"/>
              <w:sz w:val="16"/>
              <w:szCs w:val="16"/>
            </w:rPr>
            <w:fldChar w:fldCharType="end"/>
          </w:r>
          <w:r w:rsidRPr="00666799">
            <w:rPr>
              <w:rFonts w:ascii="Arial" w:hAnsi="Arial" w:cs="Arial"/>
              <w:color w:val="595959"/>
              <w:sz w:val="16"/>
              <w:szCs w:val="16"/>
            </w:rPr>
            <w:t xml:space="preserve"> de </w:t>
          </w:r>
          <w:r w:rsidRPr="00666799">
            <w:rPr>
              <w:rFonts w:ascii="Arial" w:hAnsi="Arial" w:cs="Arial"/>
              <w:color w:val="595959"/>
              <w:sz w:val="16"/>
              <w:szCs w:val="16"/>
            </w:rPr>
            <w:fldChar w:fldCharType="begin"/>
          </w:r>
          <w:r w:rsidRPr="00666799">
            <w:rPr>
              <w:rFonts w:ascii="Arial" w:hAnsi="Arial" w:cs="Arial"/>
              <w:color w:val="595959"/>
              <w:sz w:val="16"/>
              <w:szCs w:val="16"/>
            </w:rPr>
            <w:instrText xml:space="preserve"> NUMPAGES  </w:instrText>
          </w:r>
          <w:r w:rsidRPr="00666799">
            <w:rPr>
              <w:rFonts w:ascii="Arial" w:hAnsi="Arial" w:cs="Arial"/>
              <w:color w:val="595959"/>
              <w:sz w:val="16"/>
              <w:szCs w:val="16"/>
            </w:rPr>
            <w:fldChar w:fldCharType="separate"/>
          </w:r>
          <w:r w:rsidR="0099454F">
            <w:rPr>
              <w:rFonts w:ascii="Arial" w:hAnsi="Arial" w:cs="Arial"/>
              <w:noProof/>
              <w:color w:val="595959"/>
              <w:sz w:val="16"/>
              <w:szCs w:val="16"/>
            </w:rPr>
            <w:t>1</w:t>
          </w:r>
          <w:r w:rsidRPr="00666799">
            <w:rPr>
              <w:rFonts w:ascii="Arial" w:hAnsi="Arial" w:cs="Arial"/>
              <w:color w:val="595959"/>
              <w:sz w:val="16"/>
              <w:szCs w:val="16"/>
            </w:rPr>
            <w:fldChar w:fldCharType="end"/>
          </w:r>
        </w:p>
      </w:tc>
    </w:tr>
  </w:tbl>
  <w:p w:rsidR="00C5118A" w:rsidRPr="00FF32CE" w:rsidRDefault="00C5118A" w:rsidP="00C5118A">
    <w:pPr>
      <w:pStyle w:val="Rodap"/>
      <w:rPr>
        <w:color w:val="595959"/>
        <w:sz w:val="4"/>
        <w:szCs w:val="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5E2E" w:rsidRDefault="007E5E2E">
      <w:r>
        <w:separator/>
      </w:r>
    </w:p>
  </w:footnote>
  <w:footnote w:type="continuationSeparator" w:id="0">
    <w:p w:rsidR="007E5E2E" w:rsidRDefault="007E5E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374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241"/>
      <w:gridCol w:w="8133"/>
    </w:tblGrid>
    <w:tr w:rsidR="009E1EB8" w:rsidRPr="00877562" w:rsidTr="002941B9">
      <w:trPr>
        <w:trHeight w:val="844"/>
        <w:jc w:val="center"/>
      </w:trPr>
      <w:tc>
        <w:tcPr>
          <w:tcW w:w="1241" w:type="dxa"/>
          <w:vAlign w:val="center"/>
        </w:tcPr>
        <w:p w:rsidR="009E1EB8" w:rsidRPr="00877562" w:rsidRDefault="007E5E2E" w:rsidP="00383B36">
          <w:pPr>
            <w:pStyle w:val="Cabealho"/>
            <w:rPr>
              <w:sz w:val="12"/>
              <w:szCs w:val="12"/>
            </w:rPr>
          </w:pPr>
          <w:r>
            <w:fldChar w:fldCharType="begin"/>
          </w:r>
          <w:r>
            <w:instrText xml:space="preserve"> MERGEFIELD image:LogoOrgao \* MERGEFORMAT </w:instrText>
          </w:r>
          <w:r>
            <w:fldChar w:fldCharType="separate"/>
          </w:r>
          <w:r w:rsidR="00074D10" w:rsidRPr="00074D10">
            <w:rPr>
              <w:noProof/>
              <w:sz w:val="12"/>
              <w:szCs w:val="12"/>
            </w:rPr>
            <w:t>«image:LogoOrgao»</w:t>
          </w:r>
          <w:r>
            <w:rPr>
              <w:noProof/>
              <w:sz w:val="12"/>
              <w:szCs w:val="12"/>
            </w:rPr>
            <w:fldChar w:fldCharType="end"/>
          </w:r>
        </w:p>
      </w:tc>
      <w:tc>
        <w:tcPr>
          <w:tcW w:w="8133" w:type="dxa"/>
          <w:vAlign w:val="center"/>
        </w:tcPr>
        <w:p w:rsidR="009E1EB8" w:rsidRPr="00CD02E7" w:rsidRDefault="0073417B" w:rsidP="00383B36">
          <w:pPr>
            <w:pStyle w:val="Cabealho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CD02E7">
            <w:rPr>
              <w:rFonts w:ascii="Arial" w:hAnsi="Arial" w:cs="Arial"/>
              <w:sz w:val="20"/>
              <w:szCs w:val="20"/>
            </w:rPr>
            <w:fldChar w:fldCharType="begin"/>
          </w:r>
          <w:r w:rsidRPr="00CD02E7">
            <w:rPr>
              <w:rFonts w:ascii="Arial" w:hAnsi="Arial" w:cs="Arial"/>
              <w:sz w:val="20"/>
              <w:szCs w:val="20"/>
            </w:rPr>
            <w:instrText xml:space="preserve"> MERGEFIELD  GovernoNome  \* MERGEFORMAT </w:instrText>
          </w:r>
          <w:r w:rsidRPr="00CD02E7">
            <w:rPr>
              <w:rFonts w:ascii="Arial" w:hAnsi="Arial" w:cs="Arial"/>
              <w:sz w:val="20"/>
              <w:szCs w:val="20"/>
            </w:rPr>
            <w:fldChar w:fldCharType="separate"/>
          </w:r>
          <w:r w:rsidR="00074D10" w:rsidRPr="00074D10">
            <w:rPr>
              <w:rFonts w:ascii="Arial" w:hAnsi="Arial" w:cs="Arial"/>
              <w:b/>
              <w:noProof/>
              <w:sz w:val="20"/>
              <w:szCs w:val="20"/>
            </w:rPr>
            <w:t>«GovernoNome»</w:t>
          </w:r>
          <w:r w:rsidRPr="00CD02E7">
            <w:rPr>
              <w:rFonts w:ascii="Arial" w:hAnsi="Arial" w:cs="Arial"/>
              <w:b/>
              <w:noProof/>
              <w:sz w:val="20"/>
              <w:szCs w:val="20"/>
            </w:rPr>
            <w:fldChar w:fldCharType="end"/>
          </w:r>
        </w:p>
        <w:p w:rsidR="009E1EB8" w:rsidRPr="00666799" w:rsidRDefault="0073417B" w:rsidP="00383B36">
          <w:pPr>
            <w:pStyle w:val="Cabealho"/>
            <w:jc w:val="center"/>
            <w:rPr>
              <w:rFonts w:ascii="Arial" w:hAnsi="Arial" w:cs="Arial"/>
              <w:b/>
              <w:sz w:val="18"/>
              <w:szCs w:val="18"/>
            </w:rPr>
          </w:pPr>
          <w:r w:rsidRPr="00666799">
            <w:rPr>
              <w:rFonts w:ascii="Arial" w:hAnsi="Arial" w:cs="Arial"/>
              <w:b/>
              <w:sz w:val="18"/>
              <w:szCs w:val="18"/>
            </w:rPr>
            <w:fldChar w:fldCharType="begin"/>
          </w:r>
          <w:r w:rsidRPr="00666799">
            <w:rPr>
              <w:rFonts w:ascii="Arial" w:hAnsi="Arial" w:cs="Arial"/>
              <w:b/>
              <w:sz w:val="18"/>
              <w:szCs w:val="18"/>
            </w:rPr>
            <w:instrText xml:space="preserve"> MERGEFIELD  SecretariaNome  \* MERGEFORMAT </w:instrText>
          </w:r>
          <w:r w:rsidRPr="00666799">
            <w:rPr>
              <w:rFonts w:ascii="Arial" w:hAnsi="Arial" w:cs="Arial"/>
              <w:b/>
              <w:sz w:val="18"/>
              <w:szCs w:val="18"/>
            </w:rPr>
            <w:fldChar w:fldCharType="separate"/>
          </w:r>
          <w:r w:rsidR="00074D10">
            <w:rPr>
              <w:rFonts w:ascii="Arial" w:hAnsi="Arial" w:cs="Arial"/>
              <w:b/>
              <w:noProof/>
              <w:sz w:val="18"/>
              <w:szCs w:val="18"/>
            </w:rPr>
            <w:t>«SecretariaNome»</w:t>
          </w:r>
          <w:r w:rsidRPr="00666799">
            <w:rPr>
              <w:rFonts w:ascii="Arial" w:hAnsi="Arial" w:cs="Arial"/>
              <w:b/>
              <w:noProof/>
              <w:sz w:val="18"/>
              <w:szCs w:val="18"/>
            </w:rPr>
            <w:fldChar w:fldCharType="end"/>
          </w:r>
        </w:p>
        <w:p w:rsidR="009E1EB8" w:rsidRPr="00666799" w:rsidRDefault="0073417B" w:rsidP="00383B36">
          <w:pPr>
            <w:pStyle w:val="Cabealho"/>
            <w:jc w:val="center"/>
            <w:rPr>
              <w:rFonts w:ascii="Arial" w:hAnsi="Arial" w:cs="Arial"/>
              <w:b/>
              <w:sz w:val="18"/>
              <w:szCs w:val="18"/>
            </w:rPr>
          </w:pPr>
          <w:r w:rsidRPr="00666799">
            <w:rPr>
              <w:rFonts w:ascii="Arial" w:hAnsi="Arial" w:cs="Arial"/>
              <w:b/>
              <w:sz w:val="18"/>
              <w:szCs w:val="18"/>
            </w:rPr>
            <w:fldChar w:fldCharType="begin"/>
          </w:r>
          <w:r w:rsidRPr="00666799">
            <w:rPr>
              <w:rFonts w:ascii="Arial" w:hAnsi="Arial" w:cs="Arial"/>
              <w:b/>
              <w:sz w:val="18"/>
              <w:szCs w:val="18"/>
            </w:rPr>
            <w:instrText xml:space="preserve"> MERGEFIELD  OrgaoNome  \* MERGEFORMAT </w:instrText>
          </w:r>
          <w:r w:rsidRPr="00666799">
            <w:rPr>
              <w:rFonts w:ascii="Arial" w:hAnsi="Arial" w:cs="Arial"/>
              <w:b/>
              <w:sz w:val="18"/>
              <w:szCs w:val="18"/>
            </w:rPr>
            <w:fldChar w:fldCharType="separate"/>
          </w:r>
          <w:r w:rsidR="00074D10">
            <w:rPr>
              <w:rFonts w:ascii="Arial" w:hAnsi="Arial" w:cs="Arial"/>
              <w:b/>
              <w:noProof/>
              <w:sz w:val="18"/>
              <w:szCs w:val="18"/>
            </w:rPr>
            <w:t>«OrgaoNome»</w:t>
          </w:r>
          <w:r w:rsidRPr="00666799">
            <w:rPr>
              <w:rFonts w:ascii="Arial" w:hAnsi="Arial" w:cs="Arial"/>
              <w:b/>
              <w:noProof/>
              <w:sz w:val="18"/>
              <w:szCs w:val="18"/>
            </w:rPr>
            <w:fldChar w:fldCharType="end"/>
          </w:r>
        </w:p>
        <w:p w:rsidR="009E1EB8" w:rsidRPr="00666799" w:rsidRDefault="0073417B" w:rsidP="00383B36">
          <w:pPr>
            <w:jc w:val="center"/>
            <w:rPr>
              <w:rFonts w:ascii="Arial" w:hAnsi="Arial" w:cs="Arial"/>
              <w:sz w:val="18"/>
              <w:szCs w:val="18"/>
            </w:rPr>
          </w:pPr>
          <w:r w:rsidRPr="00666799">
            <w:rPr>
              <w:rFonts w:ascii="Arial" w:hAnsi="Arial" w:cs="Arial"/>
              <w:sz w:val="18"/>
              <w:szCs w:val="18"/>
            </w:rPr>
            <w:fldChar w:fldCharType="begin"/>
          </w:r>
          <w:r w:rsidRPr="00666799">
            <w:rPr>
              <w:rFonts w:ascii="Arial" w:hAnsi="Arial" w:cs="Arial"/>
              <w:sz w:val="18"/>
              <w:szCs w:val="18"/>
            </w:rPr>
            <w:instrText xml:space="preserve"> MERGEFIELD  SetorNome  \* MERGEFORMAT </w:instrText>
          </w:r>
          <w:r w:rsidRPr="00666799">
            <w:rPr>
              <w:rFonts w:ascii="Arial" w:hAnsi="Arial" w:cs="Arial"/>
              <w:sz w:val="18"/>
              <w:szCs w:val="18"/>
            </w:rPr>
            <w:fldChar w:fldCharType="separate"/>
          </w:r>
          <w:r w:rsidR="00074D10" w:rsidRPr="00074D10">
            <w:rPr>
              <w:rFonts w:ascii="Arial" w:hAnsi="Arial" w:cs="Arial"/>
              <w:b/>
              <w:noProof/>
              <w:sz w:val="18"/>
              <w:szCs w:val="18"/>
            </w:rPr>
            <w:t>«SetorNome»</w:t>
          </w:r>
          <w:r w:rsidRPr="00666799">
            <w:rPr>
              <w:rFonts w:ascii="Arial" w:hAnsi="Arial" w:cs="Arial"/>
              <w:b/>
              <w:noProof/>
              <w:sz w:val="18"/>
              <w:szCs w:val="18"/>
            </w:rPr>
            <w:fldChar w:fldCharType="end"/>
          </w:r>
        </w:p>
      </w:tc>
    </w:tr>
  </w:tbl>
  <w:p w:rsidR="00C77299" w:rsidRPr="009E1EB8" w:rsidRDefault="00C77299" w:rsidP="009E1EB8">
    <w:pPr>
      <w:pStyle w:val="Cabealho"/>
      <w:rPr>
        <w:sz w:val="4"/>
        <w:szCs w:val="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D1A5A"/>
    <w:multiLevelType w:val="singleLevel"/>
    <w:tmpl w:val="0416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012055E8"/>
    <w:multiLevelType w:val="hybridMultilevel"/>
    <w:tmpl w:val="F2AAFFBE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D638D9"/>
    <w:multiLevelType w:val="hybridMultilevel"/>
    <w:tmpl w:val="4544D8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D214C5"/>
    <w:multiLevelType w:val="hybridMultilevel"/>
    <w:tmpl w:val="16727B1A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E034AB"/>
    <w:multiLevelType w:val="hybridMultilevel"/>
    <w:tmpl w:val="A4280A9C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6242F8"/>
    <w:multiLevelType w:val="singleLevel"/>
    <w:tmpl w:val="0416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 w15:restartNumberingAfterBreak="0">
    <w:nsid w:val="1F8F6673"/>
    <w:multiLevelType w:val="hybridMultilevel"/>
    <w:tmpl w:val="52F2822A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07255A"/>
    <w:multiLevelType w:val="multilevel"/>
    <w:tmpl w:val="34BEC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AD123C"/>
    <w:multiLevelType w:val="hybridMultilevel"/>
    <w:tmpl w:val="8D1A9814"/>
    <w:lvl w:ilvl="0" w:tplc="6AA6F50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625369"/>
    <w:multiLevelType w:val="hybridMultilevel"/>
    <w:tmpl w:val="2DD6C1EA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A771C1"/>
    <w:multiLevelType w:val="hybridMultilevel"/>
    <w:tmpl w:val="8398DB5A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9DB1F68"/>
    <w:multiLevelType w:val="multilevel"/>
    <w:tmpl w:val="A4280A9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BB1204"/>
    <w:multiLevelType w:val="hybridMultilevel"/>
    <w:tmpl w:val="96222F08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092A59"/>
    <w:multiLevelType w:val="singleLevel"/>
    <w:tmpl w:val="0416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51D652CA"/>
    <w:multiLevelType w:val="multilevel"/>
    <w:tmpl w:val="34BEC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640ABD"/>
    <w:multiLevelType w:val="hybridMultilevel"/>
    <w:tmpl w:val="404AB8F8"/>
    <w:lvl w:ilvl="0" w:tplc="9A3A33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2"/>
        <w:szCs w:val="12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E75F12"/>
    <w:multiLevelType w:val="hybridMultilevel"/>
    <w:tmpl w:val="F6604CAA"/>
    <w:lvl w:ilvl="0" w:tplc="6AA6F50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A27865"/>
    <w:multiLevelType w:val="hybridMultilevel"/>
    <w:tmpl w:val="0E1A759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D734E7"/>
    <w:multiLevelType w:val="hybridMultilevel"/>
    <w:tmpl w:val="93B4D3F0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460335"/>
    <w:multiLevelType w:val="hybridMultilevel"/>
    <w:tmpl w:val="88FCB876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C8561F"/>
    <w:multiLevelType w:val="multilevel"/>
    <w:tmpl w:val="34BEC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8801D1"/>
    <w:multiLevelType w:val="singleLevel"/>
    <w:tmpl w:val="0416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2" w15:restartNumberingAfterBreak="0">
    <w:nsid w:val="78AB0FF6"/>
    <w:multiLevelType w:val="hybridMultilevel"/>
    <w:tmpl w:val="A62EC76E"/>
    <w:lvl w:ilvl="0" w:tplc="82103340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1"/>
  </w:num>
  <w:num w:numId="2">
    <w:abstractNumId w:val="0"/>
  </w:num>
  <w:num w:numId="3">
    <w:abstractNumId w:val="5"/>
  </w:num>
  <w:num w:numId="4">
    <w:abstractNumId w:val="19"/>
  </w:num>
  <w:num w:numId="5">
    <w:abstractNumId w:val="3"/>
  </w:num>
  <w:num w:numId="6">
    <w:abstractNumId w:val="4"/>
  </w:num>
  <w:num w:numId="7">
    <w:abstractNumId w:val="6"/>
  </w:num>
  <w:num w:numId="8">
    <w:abstractNumId w:val="1"/>
  </w:num>
  <w:num w:numId="9">
    <w:abstractNumId w:val="18"/>
  </w:num>
  <w:num w:numId="10">
    <w:abstractNumId w:val="9"/>
  </w:num>
  <w:num w:numId="11">
    <w:abstractNumId w:val="11"/>
  </w:num>
  <w:num w:numId="12">
    <w:abstractNumId w:val="13"/>
  </w:num>
  <w:num w:numId="13">
    <w:abstractNumId w:val="10"/>
  </w:num>
  <w:num w:numId="14">
    <w:abstractNumId w:val="17"/>
  </w:num>
  <w:num w:numId="15">
    <w:abstractNumId w:val="8"/>
  </w:num>
  <w:num w:numId="16">
    <w:abstractNumId w:val="16"/>
  </w:num>
  <w:num w:numId="17">
    <w:abstractNumId w:val="12"/>
  </w:num>
  <w:num w:numId="18">
    <w:abstractNumId w:val="15"/>
  </w:num>
  <w:num w:numId="19">
    <w:abstractNumId w:val="7"/>
  </w:num>
  <w:num w:numId="20">
    <w:abstractNumId w:val="14"/>
  </w:num>
  <w:num w:numId="21">
    <w:abstractNumId w:val="20"/>
  </w:num>
  <w:num w:numId="22">
    <w:abstractNumId w:val="2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mirrorMargins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74D10"/>
    <w:rsid w:val="000005D9"/>
    <w:rsid w:val="00000B7A"/>
    <w:rsid w:val="00000DDC"/>
    <w:rsid w:val="00001707"/>
    <w:rsid w:val="0000203D"/>
    <w:rsid w:val="00002560"/>
    <w:rsid w:val="00002FCA"/>
    <w:rsid w:val="000030FF"/>
    <w:rsid w:val="000035DE"/>
    <w:rsid w:val="000040CE"/>
    <w:rsid w:val="00004986"/>
    <w:rsid w:val="00004AB2"/>
    <w:rsid w:val="00004C53"/>
    <w:rsid w:val="00005216"/>
    <w:rsid w:val="0000641E"/>
    <w:rsid w:val="000079A1"/>
    <w:rsid w:val="0001062C"/>
    <w:rsid w:val="00010FEE"/>
    <w:rsid w:val="00012C8C"/>
    <w:rsid w:val="00014A1E"/>
    <w:rsid w:val="000161C3"/>
    <w:rsid w:val="0001701F"/>
    <w:rsid w:val="00020468"/>
    <w:rsid w:val="00021489"/>
    <w:rsid w:val="0002277E"/>
    <w:rsid w:val="00022853"/>
    <w:rsid w:val="00023BBC"/>
    <w:rsid w:val="0003037E"/>
    <w:rsid w:val="00030387"/>
    <w:rsid w:val="00030BC0"/>
    <w:rsid w:val="00031DF3"/>
    <w:rsid w:val="000346F8"/>
    <w:rsid w:val="0004062F"/>
    <w:rsid w:val="000442D4"/>
    <w:rsid w:val="00044D55"/>
    <w:rsid w:val="00045D1C"/>
    <w:rsid w:val="00045D5E"/>
    <w:rsid w:val="00045EE9"/>
    <w:rsid w:val="000505FB"/>
    <w:rsid w:val="00051D6D"/>
    <w:rsid w:val="0005286E"/>
    <w:rsid w:val="0005512F"/>
    <w:rsid w:val="00055A94"/>
    <w:rsid w:val="0005689C"/>
    <w:rsid w:val="00057087"/>
    <w:rsid w:val="00060D0C"/>
    <w:rsid w:val="00060DDD"/>
    <w:rsid w:val="00061021"/>
    <w:rsid w:val="00061FA8"/>
    <w:rsid w:val="00063D5A"/>
    <w:rsid w:val="00063D70"/>
    <w:rsid w:val="00064DF5"/>
    <w:rsid w:val="0006699B"/>
    <w:rsid w:val="00067927"/>
    <w:rsid w:val="00071B2A"/>
    <w:rsid w:val="00073FCC"/>
    <w:rsid w:val="00073FF3"/>
    <w:rsid w:val="00074D10"/>
    <w:rsid w:val="0007711C"/>
    <w:rsid w:val="00080767"/>
    <w:rsid w:val="00085962"/>
    <w:rsid w:val="00086A3D"/>
    <w:rsid w:val="00087A80"/>
    <w:rsid w:val="00090171"/>
    <w:rsid w:val="00091CE3"/>
    <w:rsid w:val="00092A16"/>
    <w:rsid w:val="00094C5E"/>
    <w:rsid w:val="00095647"/>
    <w:rsid w:val="00096BBF"/>
    <w:rsid w:val="00097444"/>
    <w:rsid w:val="00097705"/>
    <w:rsid w:val="000A06CF"/>
    <w:rsid w:val="000A50EC"/>
    <w:rsid w:val="000A562B"/>
    <w:rsid w:val="000A601E"/>
    <w:rsid w:val="000A67E3"/>
    <w:rsid w:val="000A7F0C"/>
    <w:rsid w:val="000B09AF"/>
    <w:rsid w:val="000B14A7"/>
    <w:rsid w:val="000B1D9C"/>
    <w:rsid w:val="000B1DEA"/>
    <w:rsid w:val="000B2A19"/>
    <w:rsid w:val="000B4469"/>
    <w:rsid w:val="000B4837"/>
    <w:rsid w:val="000B586B"/>
    <w:rsid w:val="000B73C3"/>
    <w:rsid w:val="000C17B3"/>
    <w:rsid w:val="000C1B30"/>
    <w:rsid w:val="000C1DD8"/>
    <w:rsid w:val="000D0B27"/>
    <w:rsid w:val="000D19A5"/>
    <w:rsid w:val="000D2E96"/>
    <w:rsid w:val="000D327A"/>
    <w:rsid w:val="000D3C8D"/>
    <w:rsid w:val="000D4D96"/>
    <w:rsid w:val="000D69EE"/>
    <w:rsid w:val="000D6F54"/>
    <w:rsid w:val="000D7121"/>
    <w:rsid w:val="000D7538"/>
    <w:rsid w:val="000D761A"/>
    <w:rsid w:val="000E02E6"/>
    <w:rsid w:val="000E0D18"/>
    <w:rsid w:val="000E27BA"/>
    <w:rsid w:val="000E5C29"/>
    <w:rsid w:val="000E6211"/>
    <w:rsid w:val="000F321F"/>
    <w:rsid w:val="000F5E03"/>
    <w:rsid w:val="000F6226"/>
    <w:rsid w:val="00102CD5"/>
    <w:rsid w:val="00106868"/>
    <w:rsid w:val="00110DFD"/>
    <w:rsid w:val="00120657"/>
    <w:rsid w:val="00121907"/>
    <w:rsid w:val="00123C9E"/>
    <w:rsid w:val="0012630C"/>
    <w:rsid w:val="00126679"/>
    <w:rsid w:val="00126E47"/>
    <w:rsid w:val="001341B4"/>
    <w:rsid w:val="00137DF0"/>
    <w:rsid w:val="001447BF"/>
    <w:rsid w:val="001461E8"/>
    <w:rsid w:val="00146277"/>
    <w:rsid w:val="001468C8"/>
    <w:rsid w:val="001533CE"/>
    <w:rsid w:val="00155F61"/>
    <w:rsid w:val="00156B1F"/>
    <w:rsid w:val="001574E5"/>
    <w:rsid w:val="00157638"/>
    <w:rsid w:val="00157E61"/>
    <w:rsid w:val="0016264B"/>
    <w:rsid w:val="00163863"/>
    <w:rsid w:val="00163D9F"/>
    <w:rsid w:val="00164144"/>
    <w:rsid w:val="001654D4"/>
    <w:rsid w:val="001654E1"/>
    <w:rsid w:val="00166DA1"/>
    <w:rsid w:val="00167C1E"/>
    <w:rsid w:val="001700C0"/>
    <w:rsid w:val="001730FC"/>
    <w:rsid w:val="001737F0"/>
    <w:rsid w:val="0017390A"/>
    <w:rsid w:val="00173937"/>
    <w:rsid w:val="00174863"/>
    <w:rsid w:val="00175882"/>
    <w:rsid w:val="00177298"/>
    <w:rsid w:val="0017783B"/>
    <w:rsid w:val="001808E3"/>
    <w:rsid w:val="00181346"/>
    <w:rsid w:val="00181B08"/>
    <w:rsid w:val="00182275"/>
    <w:rsid w:val="0018302F"/>
    <w:rsid w:val="00183570"/>
    <w:rsid w:val="00183907"/>
    <w:rsid w:val="00184ECA"/>
    <w:rsid w:val="0018608A"/>
    <w:rsid w:val="001915C5"/>
    <w:rsid w:val="001924BF"/>
    <w:rsid w:val="001928ED"/>
    <w:rsid w:val="001940AC"/>
    <w:rsid w:val="00194B07"/>
    <w:rsid w:val="00194C2B"/>
    <w:rsid w:val="00196100"/>
    <w:rsid w:val="0019675B"/>
    <w:rsid w:val="00196EDF"/>
    <w:rsid w:val="001A15C2"/>
    <w:rsid w:val="001A275E"/>
    <w:rsid w:val="001A2D88"/>
    <w:rsid w:val="001A2E7B"/>
    <w:rsid w:val="001A4A7A"/>
    <w:rsid w:val="001A4D21"/>
    <w:rsid w:val="001A6F87"/>
    <w:rsid w:val="001A7DCC"/>
    <w:rsid w:val="001B0F4E"/>
    <w:rsid w:val="001B27FC"/>
    <w:rsid w:val="001B28FF"/>
    <w:rsid w:val="001B6A97"/>
    <w:rsid w:val="001B7637"/>
    <w:rsid w:val="001C0354"/>
    <w:rsid w:val="001C1D0C"/>
    <w:rsid w:val="001C2761"/>
    <w:rsid w:val="001C290A"/>
    <w:rsid w:val="001C4A38"/>
    <w:rsid w:val="001C4C81"/>
    <w:rsid w:val="001C556E"/>
    <w:rsid w:val="001C5DB8"/>
    <w:rsid w:val="001C651F"/>
    <w:rsid w:val="001D1388"/>
    <w:rsid w:val="001D5F70"/>
    <w:rsid w:val="001D7208"/>
    <w:rsid w:val="001E05DC"/>
    <w:rsid w:val="001E131A"/>
    <w:rsid w:val="001E1F77"/>
    <w:rsid w:val="001E2702"/>
    <w:rsid w:val="001E3989"/>
    <w:rsid w:val="001E3DA6"/>
    <w:rsid w:val="001E4DDB"/>
    <w:rsid w:val="001E5B7C"/>
    <w:rsid w:val="001E6664"/>
    <w:rsid w:val="001E68D2"/>
    <w:rsid w:val="001F0BF9"/>
    <w:rsid w:val="001F10DF"/>
    <w:rsid w:val="001F213A"/>
    <w:rsid w:val="001F2AD0"/>
    <w:rsid w:val="001F7943"/>
    <w:rsid w:val="001F7D5B"/>
    <w:rsid w:val="00201663"/>
    <w:rsid w:val="00202E10"/>
    <w:rsid w:val="00204EF7"/>
    <w:rsid w:val="002067D7"/>
    <w:rsid w:val="00207E5B"/>
    <w:rsid w:val="00210310"/>
    <w:rsid w:val="00211FFF"/>
    <w:rsid w:val="00212A12"/>
    <w:rsid w:val="00213529"/>
    <w:rsid w:val="00214F98"/>
    <w:rsid w:val="002152E2"/>
    <w:rsid w:val="00215604"/>
    <w:rsid w:val="00221964"/>
    <w:rsid w:val="002228CB"/>
    <w:rsid w:val="002240CD"/>
    <w:rsid w:val="00224D74"/>
    <w:rsid w:val="00224E9C"/>
    <w:rsid w:val="0022501A"/>
    <w:rsid w:val="0022542A"/>
    <w:rsid w:val="00225FEF"/>
    <w:rsid w:val="002264AD"/>
    <w:rsid w:val="00230067"/>
    <w:rsid w:val="002323BD"/>
    <w:rsid w:val="00237C05"/>
    <w:rsid w:val="00237FCC"/>
    <w:rsid w:val="0024024A"/>
    <w:rsid w:val="00241070"/>
    <w:rsid w:val="00241562"/>
    <w:rsid w:val="00242A51"/>
    <w:rsid w:val="00242BBF"/>
    <w:rsid w:val="00242F6E"/>
    <w:rsid w:val="0024324E"/>
    <w:rsid w:val="00244EAD"/>
    <w:rsid w:val="00246B1F"/>
    <w:rsid w:val="002502A5"/>
    <w:rsid w:val="00251A3C"/>
    <w:rsid w:val="00255F43"/>
    <w:rsid w:val="0025640C"/>
    <w:rsid w:val="002566CD"/>
    <w:rsid w:val="0025776B"/>
    <w:rsid w:val="002602EA"/>
    <w:rsid w:val="0026057B"/>
    <w:rsid w:val="00260D98"/>
    <w:rsid w:val="002612AD"/>
    <w:rsid w:val="0026165A"/>
    <w:rsid w:val="0026199F"/>
    <w:rsid w:val="00262B88"/>
    <w:rsid w:val="00264E66"/>
    <w:rsid w:val="0026538F"/>
    <w:rsid w:val="00265436"/>
    <w:rsid w:val="002708A4"/>
    <w:rsid w:val="00271425"/>
    <w:rsid w:val="00271485"/>
    <w:rsid w:val="00272AC3"/>
    <w:rsid w:val="002760D1"/>
    <w:rsid w:val="00277187"/>
    <w:rsid w:val="00281B75"/>
    <w:rsid w:val="0028231F"/>
    <w:rsid w:val="0028427B"/>
    <w:rsid w:val="00284EE4"/>
    <w:rsid w:val="00286F95"/>
    <w:rsid w:val="00287E97"/>
    <w:rsid w:val="002905A5"/>
    <w:rsid w:val="00290AFC"/>
    <w:rsid w:val="002918E8"/>
    <w:rsid w:val="002929F5"/>
    <w:rsid w:val="00293635"/>
    <w:rsid w:val="00294046"/>
    <w:rsid w:val="002941B9"/>
    <w:rsid w:val="002950F5"/>
    <w:rsid w:val="00295363"/>
    <w:rsid w:val="00295BE8"/>
    <w:rsid w:val="002968EB"/>
    <w:rsid w:val="00296E1C"/>
    <w:rsid w:val="00297BF8"/>
    <w:rsid w:val="002A051B"/>
    <w:rsid w:val="002A0BE8"/>
    <w:rsid w:val="002A1612"/>
    <w:rsid w:val="002A2199"/>
    <w:rsid w:val="002A3377"/>
    <w:rsid w:val="002B164D"/>
    <w:rsid w:val="002B2359"/>
    <w:rsid w:val="002B2B34"/>
    <w:rsid w:val="002B2F4C"/>
    <w:rsid w:val="002B364E"/>
    <w:rsid w:val="002B393C"/>
    <w:rsid w:val="002B48EC"/>
    <w:rsid w:val="002B625A"/>
    <w:rsid w:val="002C0384"/>
    <w:rsid w:val="002C0E10"/>
    <w:rsid w:val="002C102F"/>
    <w:rsid w:val="002C16F2"/>
    <w:rsid w:val="002C3EEA"/>
    <w:rsid w:val="002C6DA5"/>
    <w:rsid w:val="002C7B3F"/>
    <w:rsid w:val="002C7F2C"/>
    <w:rsid w:val="002D2F23"/>
    <w:rsid w:val="002D3D0D"/>
    <w:rsid w:val="002D3D13"/>
    <w:rsid w:val="002D464A"/>
    <w:rsid w:val="002D5709"/>
    <w:rsid w:val="002D609C"/>
    <w:rsid w:val="002D626B"/>
    <w:rsid w:val="002D6789"/>
    <w:rsid w:val="002D7A44"/>
    <w:rsid w:val="002E025B"/>
    <w:rsid w:val="002E3021"/>
    <w:rsid w:val="002E3418"/>
    <w:rsid w:val="002E4DEC"/>
    <w:rsid w:val="002E53BB"/>
    <w:rsid w:val="002E594E"/>
    <w:rsid w:val="002E59E8"/>
    <w:rsid w:val="002E5EC1"/>
    <w:rsid w:val="002F062E"/>
    <w:rsid w:val="002F281B"/>
    <w:rsid w:val="002F3A77"/>
    <w:rsid w:val="002F43BA"/>
    <w:rsid w:val="002F54AE"/>
    <w:rsid w:val="002F7BDE"/>
    <w:rsid w:val="00300561"/>
    <w:rsid w:val="003054E4"/>
    <w:rsid w:val="00305B0F"/>
    <w:rsid w:val="00306C23"/>
    <w:rsid w:val="00307D67"/>
    <w:rsid w:val="00311387"/>
    <w:rsid w:val="00311A90"/>
    <w:rsid w:val="003132B2"/>
    <w:rsid w:val="003133BA"/>
    <w:rsid w:val="00313CE5"/>
    <w:rsid w:val="003143B1"/>
    <w:rsid w:val="003173F9"/>
    <w:rsid w:val="00317BDC"/>
    <w:rsid w:val="00320630"/>
    <w:rsid w:val="00320EC2"/>
    <w:rsid w:val="003231A9"/>
    <w:rsid w:val="0032453E"/>
    <w:rsid w:val="003254F5"/>
    <w:rsid w:val="0032599F"/>
    <w:rsid w:val="00326DC5"/>
    <w:rsid w:val="003314F1"/>
    <w:rsid w:val="00331936"/>
    <w:rsid w:val="00331E05"/>
    <w:rsid w:val="00333611"/>
    <w:rsid w:val="00333AEC"/>
    <w:rsid w:val="00334299"/>
    <w:rsid w:val="003358B5"/>
    <w:rsid w:val="00337144"/>
    <w:rsid w:val="00337937"/>
    <w:rsid w:val="0034237F"/>
    <w:rsid w:val="00342CB3"/>
    <w:rsid w:val="00343DE7"/>
    <w:rsid w:val="0034467D"/>
    <w:rsid w:val="00346056"/>
    <w:rsid w:val="003506A8"/>
    <w:rsid w:val="003514A9"/>
    <w:rsid w:val="00353AB7"/>
    <w:rsid w:val="00354556"/>
    <w:rsid w:val="00355237"/>
    <w:rsid w:val="003602E8"/>
    <w:rsid w:val="003605FC"/>
    <w:rsid w:val="00363261"/>
    <w:rsid w:val="00363C77"/>
    <w:rsid w:val="00363CFE"/>
    <w:rsid w:val="003654A0"/>
    <w:rsid w:val="00365EF5"/>
    <w:rsid w:val="00366C8F"/>
    <w:rsid w:val="00366FC5"/>
    <w:rsid w:val="003679AE"/>
    <w:rsid w:val="003733AA"/>
    <w:rsid w:val="003746DD"/>
    <w:rsid w:val="00375FEB"/>
    <w:rsid w:val="003763A9"/>
    <w:rsid w:val="00382621"/>
    <w:rsid w:val="00383229"/>
    <w:rsid w:val="00383B36"/>
    <w:rsid w:val="00383D36"/>
    <w:rsid w:val="003862B2"/>
    <w:rsid w:val="003862DC"/>
    <w:rsid w:val="00390FE8"/>
    <w:rsid w:val="00392E58"/>
    <w:rsid w:val="00393BD7"/>
    <w:rsid w:val="00393C36"/>
    <w:rsid w:val="00394A1C"/>
    <w:rsid w:val="00394F18"/>
    <w:rsid w:val="00396637"/>
    <w:rsid w:val="00396A4F"/>
    <w:rsid w:val="003A16B7"/>
    <w:rsid w:val="003A2032"/>
    <w:rsid w:val="003A2044"/>
    <w:rsid w:val="003A36D2"/>
    <w:rsid w:val="003A3C2F"/>
    <w:rsid w:val="003A664D"/>
    <w:rsid w:val="003A7387"/>
    <w:rsid w:val="003A7C0D"/>
    <w:rsid w:val="003B03C7"/>
    <w:rsid w:val="003B2383"/>
    <w:rsid w:val="003B263B"/>
    <w:rsid w:val="003B2AB3"/>
    <w:rsid w:val="003B2B6E"/>
    <w:rsid w:val="003B2F59"/>
    <w:rsid w:val="003B4163"/>
    <w:rsid w:val="003B73FF"/>
    <w:rsid w:val="003B79E8"/>
    <w:rsid w:val="003C0D8B"/>
    <w:rsid w:val="003C404A"/>
    <w:rsid w:val="003C4367"/>
    <w:rsid w:val="003C498C"/>
    <w:rsid w:val="003C5B26"/>
    <w:rsid w:val="003C6570"/>
    <w:rsid w:val="003C787A"/>
    <w:rsid w:val="003D02F3"/>
    <w:rsid w:val="003D0FBD"/>
    <w:rsid w:val="003D2847"/>
    <w:rsid w:val="003D3B86"/>
    <w:rsid w:val="003D3C15"/>
    <w:rsid w:val="003D4234"/>
    <w:rsid w:val="003D5469"/>
    <w:rsid w:val="003D6C66"/>
    <w:rsid w:val="003D7031"/>
    <w:rsid w:val="003E171D"/>
    <w:rsid w:val="003E2015"/>
    <w:rsid w:val="003E2288"/>
    <w:rsid w:val="003E4310"/>
    <w:rsid w:val="003F044E"/>
    <w:rsid w:val="003F42E5"/>
    <w:rsid w:val="003F47DC"/>
    <w:rsid w:val="0040053D"/>
    <w:rsid w:val="00400568"/>
    <w:rsid w:val="004008B3"/>
    <w:rsid w:val="004010BF"/>
    <w:rsid w:val="0040203C"/>
    <w:rsid w:val="00402751"/>
    <w:rsid w:val="00403A3A"/>
    <w:rsid w:val="0040606D"/>
    <w:rsid w:val="00407043"/>
    <w:rsid w:val="00410654"/>
    <w:rsid w:val="0041067F"/>
    <w:rsid w:val="0041090A"/>
    <w:rsid w:val="00411048"/>
    <w:rsid w:val="004116C9"/>
    <w:rsid w:val="00411911"/>
    <w:rsid w:val="00411938"/>
    <w:rsid w:val="00411989"/>
    <w:rsid w:val="00412798"/>
    <w:rsid w:val="00413003"/>
    <w:rsid w:val="004130C1"/>
    <w:rsid w:val="00417096"/>
    <w:rsid w:val="0041794C"/>
    <w:rsid w:val="004207D0"/>
    <w:rsid w:val="00420C0C"/>
    <w:rsid w:val="00421770"/>
    <w:rsid w:val="004224F6"/>
    <w:rsid w:val="00425186"/>
    <w:rsid w:val="0042649E"/>
    <w:rsid w:val="004269C8"/>
    <w:rsid w:val="004300A7"/>
    <w:rsid w:val="00434876"/>
    <w:rsid w:val="00435644"/>
    <w:rsid w:val="00435CF7"/>
    <w:rsid w:val="004369E7"/>
    <w:rsid w:val="00437E0B"/>
    <w:rsid w:val="00440CB7"/>
    <w:rsid w:val="00441788"/>
    <w:rsid w:val="00443B09"/>
    <w:rsid w:val="004449B9"/>
    <w:rsid w:val="004510D9"/>
    <w:rsid w:val="004522AB"/>
    <w:rsid w:val="004523E3"/>
    <w:rsid w:val="00452432"/>
    <w:rsid w:val="00454467"/>
    <w:rsid w:val="004547D5"/>
    <w:rsid w:val="00455C41"/>
    <w:rsid w:val="00456245"/>
    <w:rsid w:val="00456316"/>
    <w:rsid w:val="0045673E"/>
    <w:rsid w:val="004572EB"/>
    <w:rsid w:val="004576DA"/>
    <w:rsid w:val="00457BBB"/>
    <w:rsid w:val="004621CB"/>
    <w:rsid w:val="004622F7"/>
    <w:rsid w:val="00463742"/>
    <w:rsid w:val="0046463E"/>
    <w:rsid w:val="00467BE7"/>
    <w:rsid w:val="004706F7"/>
    <w:rsid w:val="004707A0"/>
    <w:rsid w:val="00470A3A"/>
    <w:rsid w:val="004715BF"/>
    <w:rsid w:val="00472645"/>
    <w:rsid w:val="00474F59"/>
    <w:rsid w:val="0047596B"/>
    <w:rsid w:val="0047675A"/>
    <w:rsid w:val="00476EE0"/>
    <w:rsid w:val="004779E4"/>
    <w:rsid w:val="00480CBD"/>
    <w:rsid w:val="0048121E"/>
    <w:rsid w:val="00482D46"/>
    <w:rsid w:val="00483545"/>
    <w:rsid w:val="00485A79"/>
    <w:rsid w:val="0049143C"/>
    <w:rsid w:val="00491F10"/>
    <w:rsid w:val="0049235F"/>
    <w:rsid w:val="004A02E6"/>
    <w:rsid w:val="004A1348"/>
    <w:rsid w:val="004A1F4E"/>
    <w:rsid w:val="004A360B"/>
    <w:rsid w:val="004A4710"/>
    <w:rsid w:val="004A4A3F"/>
    <w:rsid w:val="004A5BC7"/>
    <w:rsid w:val="004A61FC"/>
    <w:rsid w:val="004A6697"/>
    <w:rsid w:val="004A79FC"/>
    <w:rsid w:val="004B1B89"/>
    <w:rsid w:val="004B3030"/>
    <w:rsid w:val="004B5ED6"/>
    <w:rsid w:val="004B5F7B"/>
    <w:rsid w:val="004B6096"/>
    <w:rsid w:val="004B6274"/>
    <w:rsid w:val="004B6739"/>
    <w:rsid w:val="004B6F54"/>
    <w:rsid w:val="004B77BC"/>
    <w:rsid w:val="004C237E"/>
    <w:rsid w:val="004C2CE4"/>
    <w:rsid w:val="004C3433"/>
    <w:rsid w:val="004C38C4"/>
    <w:rsid w:val="004C52EC"/>
    <w:rsid w:val="004C7F1A"/>
    <w:rsid w:val="004D0953"/>
    <w:rsid w:val="004D0FBF"/>
    <w:rsid w:val="004D1FE0"/>
    <w:rsid w:val="004D5395"/>
    <w:rsid w:val="004D5A43"/>
    <w:rsid w:val="004E1A0F"/>
    <w:rsid w:val="004E31F8"/>
    <w:rsid w:val="004E3B88"/>
    <w:rsid w:val="004E57A2"/>
    <w:rsid w:val="004E635A"/>
    <w:rsid w:val="004E6D0B"/>
    <w:rsid w:val="004F0BB7"/>
    <w:rsid w:val="004F2722"/>
    <w:rsid w:val="004F60FF"/>
    <w:rsid w:val="004F720E"/>
    <w:rsid w:val="004F7821"/>
    <w:rsid w:val="005017DE"/>
    <w:rsid w:val="00503A2D"/>
    <w:rsid w:val="00504256"/>
    <w:rsid w:val="005105F8"/>
    <w:rsid w:val="00511847"/>
    <w:rsid w:val="00511F57"/>
    <w:rsid w:val="005131FA"/>
    <w:rsid w:val="00514A09"/>
    <w:rsid w:val="005174FB"/>
    <w:rsid w:val="00517F03"/>
    <w:rsid w:val="00520273"/>
    <w:rsid w:val="005213D0"/>
    <w:rsid w:val="00521BBE"/>
    <w:rsid w:val="00521DBF"/>
    <w:rsid w:val="00522267"/>
    <w:rsid w:val="00525EB8"/>
    <w:rsid w:val="005264A8"/>
    <w:rsid w:val="00530B91"/>
    <w:rsid w:val="00531F5B"/>
    <w:rsid w:val="00531FE1"/>
    <w:rsid w:val="0053283A"/>
    <w:rsid w:val="00533B31"/>
    <w:rsid w:val="0053422A"/>
    <w:rsid w:val="00534542"/>
    <w:rsid w:val="00534B4E"/>
    <w:rsid w:val="00537256"/>
    <w:rsid w:val="00541E75"/>
    <w:rsid w:val="00542071"/>
    <w:rsid w:val="005424B1"/>
    <w:rsid w:val="0054347B"/>
    <w:rsid w:val="00544715"/>
    <w:rsid w:val="0054494A"/>
    <w:rsid w:val="00546020"/>
    <w:rsid w:val="00547611"/>
    <w:rsid w:val="005502AA"/>
    <w:rsid w:val="00550687"/>
    <w:rsid w:val="00551FFA"/>
    <w:rsid w:val="00552346"/>
    <w:rsid w:val="0055242A"/>
    <w:rsid w:val="005530B9"/>
    <w:rsid w:val="00553C63"/>
    <w:rsid w:val="005541F3"/>
    <w:rsid w:val="00554B88"/>
    <w:rsid w:val="00554FC1"/>
    <w:rsid w:val="00556B02"/>
    <w:rsid w:val="00557B25"/>
    <w:rsid w:val="00557C0F"/>
    <w:rsid w:val="00561084"/>
    <w:rsid w:val="00563CC7"/>
    <w:rsid w:val="00563D5E"/>
    <w:rsid w:val="00564E04"/>
    <w:rsid w:val="005677C3"/>
    <w:rsid w:val="005710F3"/>
    <w:rsid w:val="00571490"/>
    <w:rsid w:val="00571666"/>
    <w:rsid w:val="00571C33"/>
    <w:rsid w:val="00572203"/>
    <w:rsid w:val="0057421F"/>
    <w:rsid w:val="00574303"/>
    <w:rsid w:val="00575109"/>
    <w:rsid w:val="005761AB"/>
    <w:rsid w:val="00577B6B"/>
    <w:rsid w:val="00577EC1"/>
    <w:rsid w:val="00581D68"/>
    <w:rsid w:val="005848E0"/>
    <w:rsid w:val="00585021"/>
    <w:rsid w:val="00585FFA"/>
    <w:rsid w:val="00586519"/>
    <w:rsid w:val="00587542"/>
    <w:rsid w:val="0059215A"/>
    <w:rsid w:val="00592CB6"/>
    <w:rsid w:val="00593693"/>
    <w:rsid w:val="00594839"/>
    <w:rsid w:val="005A07A0"/>
    <w:rsid w:val="005A1EFA"/>
    <w:rsid w:val="005A33C8"/>
    <w:rsid w:val="005A342C"/>
    <w:rsid w:val="005A40AA"/>
    <w:rsid w:val="005A51F8"/>
    <w:rsid w:val="005A68EF"/>
    <w:rsid w:val="005A7729"/>
    <w:rsid w:val="005A778D"/>
    <w:rsid w:val="005B05BC"/>
    <w:rsid w:val="005B4FCB"/>
    <w:rsid w:val="005B5193"/>
    <w:rsid w:val="005B5313"/>
    <w:rsid w:val="005B6529"/>
    <w:rsid w:val="005B7B1B"/>
    <w:rsid w:val="005B7D0A"/>
    <w:rsid w:val="005C1440"/>
    <w:rsid w:val="005C1660"/>
    <w:rsid w:val="005C1D2F"/>
    <w:rsid w:val="005C1EE0"/>
    <w:rsid w:val="005C2D8A"/>
    <w:rsid w:val="005C34D5"/>
    <w:rsid w:val="005C3618"/>
    <w:rsid w:val="005C3DDB"/>
    <w:rsid w:val="005C3F02"/>
    <w:rsid w:val="005C4064"/>
    <w:rsid w:val="005C44A8"/>
    <w:rsid w:val="005C48F0"/>
    <w:rsid w:val="005C6116"/>
    <w:rsid w:val="005C76DB"/>
    <w:rsid w:val="005C7DAA"/>
    <w:rsid w:val="005C7DD4"/>
    <w:rsid w:val="005D047F"/>
    <w:rsid w:val="005D0F0A"/>
    <w:rsid w:val="005D2F99"/>
    <w:rsid w:val="005D581A"/>
    <w:rsid w:val="005D64E0"/>
    <w:rsid w:val="005D65EC"/>
    <w:rsid w:val="005D6B38"/>
    <w:rsid w:val="005D7CEE"/>
    <w:rsid w:val="005E33B9"/>
    <w:rsid w:val="005E3E6B"/>
    <w:rsid w:val="005E4206"/>
    <w:rsid w:val="005E52C6"/>
    <w:rsid w:val="005E57D2"/>
    <w:rsid w:val="005E5990"/>
    <w:rsid w:val="005E646F"/>
    <w:rsid w:val="005F1BEE"/>
    <w:rsid w:val="005F2598"/>
    <w:rsid w:val="005F2CB8"/>
    <w:rsid w:val="005F3665"/>
    <w:rsid w:val="005F39FE"/>
    <w:rsid w:val="005F445A"/>
    <w:rsid w:val="005F78FA"/>
    <w:rsid w:val="0060026A"/>
    <w:rsid w:val="00600DE6"/>
    <w:rsid w:val="006012B9"/>
    <w:rsid w:val="00602056"/>
    <w:rsid w:val="0061085F"/>
    <w:rsid w:val="0061182E"/>
    <w:rsid w:val="006137E9"/>
    <w:rsid w:val="0061402A"/>
    <w:rsid w:val="00614AD0"/>
    <w:rsid w:val="0061510C"/>
    <w:rsid w:val="006163DB"/>
    <w:rsid w:val="006164C9"/>
    <w:rsid w:val="0062043A"/>
    <w:rsid w:val="0062053C"/>
    <w:rsid w:val="006214F5"/>
    <w:rsid w:val="006276DE"/>
    <w:rsid w:val="00630AD0"/>
    <w:rsid w:val="00631CE8"/>
    <w:rsid w:val="006335C6"/>
    <w:rsid w:val="00635E51"/>
    <w:rsid w:val="006361D1"/>
    <w:rsid w:val="0063658A"/>
    <w:rsid w:val="00637604"/>
    <w:rsid w:val="00641AAA"/>
    <w:rsid w:val="00641ABF"/>
    <w:rsid w:val="0064260C"/>
    <w:rsid w:val="00642EE7"/>
    <w:rsid w:val="00644FC5"/>
    <w:rsid w:val="006459EC"/>
    <w:rsid w:val="0064602A"/>
    <w:rsid w:val="0064782C"/>
    <w:rsid w:val="006503DF"/>
    <w:rsid w:val="0065360D"/>
    <w:rsid w:val="006540F6"/>
    <w:rsid w:val="00654F59"/>
    <w:rsid w:val="006553D4"/>
    <w:rsid w:val="00656E66"/>
    <w:rsid w:val="00656FB7"/>
    <w:rsid w:val="006610F8"/>
    <w:rsid w:val="006628EF"/>
    <w:rsid w:val="0066407C"/>
    <w:rsid w:val="006662C4"/>
    <w:rsid w:val="00666799"/>
    <w:rsid w:val="00667453"/>
    <w:rsid w:val="00670287"/>
    <w:rsid w:val="00670A78"/>
    <w:rsid w:val="00670E21"/>
    <w:rsid w:val="00672394"/>
    <w:rsid w:val="00672ABA"/>
    <w:rsid w:val="00675E9C"/>
    <w:rsid w:val="00676A32"/>
    <w:rsid w:val="0068068F"/>
    <w:rsid w:val="006814BF"/>
    <w:rsid w:val="00685354"/>
    <w:rsid w:val="00685D99"/>
    <w:rsid w:val="006869A3"/>
    <w:rsid w:val="006872B8"/>
    <w:rsid w:val="00687889"/>
    <w:rsid w:val="00687DBD"/>
    <w:rsid w:val="006903CF"/>
    <w:rsid w:val="00690EFD"/>
    <w:rsid w:val="0069120D"/>
    <w:rsid w:val="006928C0"/>
    <w:rsid w:val="00693644"/>
    <w:rsid w:val="00696375"/>
    <w:rsid w:val="00696836"/>
    <w:rsid w:val="006A0ED1"/>
    <w:rsid w:val="006A203A"/>
    <w:rsid w:val="006A3722"/>
    <w:rsid w:val="006A3CC6"/>
    <w:rsid w:val="006A4CDA"/>
    <w:rsid w:val="006B0321"/>
    <w:rsid w:val="006B1738"/>
    <w:rsid w:val="006B2985"/>
    <w:rsid w:val="006B376C"/>
    <w:rsid w:val="006B4BC1"/>
    <w:rsid w:val="006B4D57"/>
    <w:rsid w:val="006B5A0D"/>
    <w:rsid w:val="006B7866"/>
    <w:rsid w:val="006B7A1B"/>
    <w:rsid w:val="006C0503"/>
    <w:rsid w:val="006C0557"/>
    <w:rsid w:val="006C4FD8"/>
    <w:rsid w:val="006C5644"/>
    <w:rsid w:val="006C5FDC"/>
    <w:rsid w:val="006D2066"/>
    <w:rsid w:val="006D2124"/>
    <w:rsid w:val="006D3DB8"/>
    <w:rsid w:val="006D3F38"/>
    <w:rsid w:val="006D4051"/>
    <w:rsid w:val="006D6FA0"/>
    <w:rsid w:val="006D7F09"/>
    <w:rsid w:val="006E0B72"/>
    <w:rsid w:val="006E15AE"/>
    <w:rsid w:val="006E1783"/>
    <w:rsid w:val="006E1BCE"/>
    <w:rsid w:val="006E1FA3"/>
    <w:rsid w:val="006E31D8"/>
    <w:rsid w:val="006E365F"/>
    <w:rsid w:val="006E3B2A"/>
    <w:rsid w:val="006E453E"/>
    <w:rsid w:val="006F01D6"/>
    <w:rsid w:val="006F0543"/>
    <w:rsid w:val="006F0675"/>
    <w:rsid w:val="006F1029"/>
    <w:rsid w:val="006F1491"/>
    <w:rsid w:val="006F2845"/>
    <w:rsid w:val="006F2B03"/>
    <w:rsid w:val="006F3ECC"/>
    <w:rsid w:val="006F60E3"/>
    <w:rsid w:val="006F6EC1"/>
    <w:rsid w:val="006F7967"/>
    <w:rsid w:val="007027EE"/>
    <w:rsid w:val="007034CC"/>
    <w:rsid w:val="0070666A"/>
    <w:rsid w:val="00707899"/>
    <w:rsid w:val="007101AC"/>
    <w:rsid w:val="00713FA8"/>
    <w:rsid w:val="00714695"/>
    <w:rsid w:val="007158E6"/>
    <w:rsid w:val="00716374"/>
    <w:rsid w:val="00716776"/>
    <w:rsid w:val="00717386"/>
    <w:rsid w:val="00717BC3"/>
    <w:rsid w:val="007210C6"/>
    <w:rsid w:val="00721A61"/>
    <w:rsid w:val="00721BE2"/>
    <w:rsid w:val="0072286B"/>
    <w:rsid w:val="007234E6"/>
    <w:rsid w:val="00724181"/>
    <w:rsid w:val="007249B5"/>
    <w:rsid w:val="00725333"/>
    <w:rsid w:val="007304A0"/>
    <w:rsid w:val="00731886"/>
    <w:rsid w:val="00731D76"/>
    <w:rsid w:val="00731FB7"/>
    <w:rsid w:val="0073417B"/>
    <w:rsid w:val="0073447E"/>
    <w:rsid w:val="007344D9"/>
    <w:rsid w:val="007351BE"/>
    <w:rsid w:val="00735224"/>
    <w:rsid w:val="00740830"/>
    <w:rsid w:val="00742CE1"/>
    <w:rsid w:val="007434A8"/>
    <w:rsid w:val="00745B5B"/>
    <w:rsid w:val="0075507C"/>
    <w:rsid w:val="007558DF"/>
    <w:rsid w:val="007610DF"/>
    <w:rsid w:val="007617BF"/>
    <w:rsid w:val="007672CE"/>
    <w:rsid w:val="00767AD9"/>
    <w:rsid w:val="00770980"/>
    <w:rsid w:val="007732EC"/>
    <w:rsid w:val="007734D5"/>
    <w:rsid w:val="00773987"/>
    <w:rsid w:val="00773FC7"/>
    <w:rsid w:val="007741B5"/>
    <w:rsid w:val="00775D49"/>
    <w:rsid w:val="0077626A"/>
    <w:rsid w:val="007763F3"/>
    <w:rsid w:val="007800E7"/>
    <w:rsid w:val="00780207"/>
    <w:rsid w:val="00783AD5"/>
    <w:rsid w:val="00783B5B"/>
    <w:rsid w:val="00785015"/>
    <w:rsid w:val="007900ED"/>
    <w:rsid w:val="00791525"/>
    <w:rsid w:val="00791CB1"/>
    <w:rsid w:val="007928FD"/>
    <w:rsid w:val="007941E6"/>
    <w:rsid w:val="00794D37"/>
    <w:rsid w:val="00796B92"/>
    <w:rsid w:val="007A206A"/>
    <w:rsid w:val="007A393B"/>
    <w:rsid w:val="007A5A78"/>
    <w:rsid w:val="007B00FD"/>
    <w:rsid w:val="007B0583"/>
    <w:rsid w:val="007B129A"/>
    <w:rsid w:val="007B2504"/>
    <w:rsid w:val="007B2C49"/>
    <w:rsid w:val="007B67C6"/>
    <w:rsid w:val="007B6B76"/>
    <w:rsid w:val="007B7E34"/>
    <w:rsid w:val="007C2EE5"/>
    <w:rsid w:val="007C44C4"/>
    <w:rsid w:val="007C50B7"/>
    <w:rsid w:val="007C5AD0"/>
    <w:rsid w:val="007C6D0D"/>
    <w:rsid w:val="007C7E44"/>
    <w:rsid w:val="007D0E3B"/>
    <w:rsid w:val="007D34E6"/>
    <w:rsid w:val="007D4027"/>
    <w:rsid w:val="007D54B4"/>
    <w:rsid w:val="007D7420"/>
    <w:rsid w:val="007D79A4"/>
    <w:rsid w:val="007D7B77"/>
    <w:rsid w:val="007E0130"/>
    <w:rsid w:val="007E0372"/>
    <w:rsid w:val="007E0CEA"/>
    <w:rsid w:val="007E2550"/>
    <w:rsid w:val="007E59EA"/>
    <w:rsid w:val="007E5E2E"/>
    <w:rsid w:val="007E711C"/>
    <w:rsid w:val="007F0F3A"/>
    <w:rsid w:val="007F1BB2"/>
    <w:rsid w:val="007F4DAB"/>
    <w:rsid w:val="007F5B0A"/>
    <w:rsid w:val="007F6980"/>
    <w:rsid w:val="007F6ED2"/>
    <w:rsid w:val="007F7ED0"/>
    <w:rsid w:val="008014F6"/>
    <w:rsid w:val="008019FC"/>
    <w:rsid w:val="00802B55"/>
    <w:rsid w:val="008064C3"/>
    <w:rsid w:val="00806B96"/>
    <w:rsid w:val="008070C3"/>
    <w:rsid w:val="00807545"/>
    <w:rsid w:val="008112E2"/>
    <w:rsid w:val="00815D45"/>
    <w:rsid w:val="00822CDD"/>
    <w:rsid w:val="00823608"/>
    <w:rsid w:val="008238F0"/>
    <w:rsid w:val="0082671B"/>
    <w:rsid w:val="0082727D"/>
    <w:rsid w:val="00840D02"/>
    <w:rsid w:val="00841181"/>
    <w:rsid w:val="00842033"/>
    <w:rsid w:val="008423A1"/>
    <w:rsid w:val="00842AE0"/>
    <w:rsid w:val="00842C66"/>
    <w:rsid w:val="008436C9"/>
    <w:rsid w:val="00843A00"/>
    <w:rsid w:val="00845EF1"/>
    <w:rsid w:val="00846D0A"/>
    <w:rsid w:val="00850E2B"/>
    <w:rsid w:val="00853BEF"/>
    <w:rsid w:val="008552B7"/>
    <w:rsid w:val="008577A4"/>
    <w:rsid w:val="00860966"/>
    <w:rsid w:val="0086125A"/>
    <w:rsid w:val="0086153C"/>
    <w:rsid w:val="00862926"/>
    <w:rsid w:val="008644F5"/>
    <w:rsid w:val="00866E7C"/>
    <w:rsid w:val="00873AC4"/>
    <w:rsid w:val="008753BC"/>
    <w:rsid w:val="008754E1"/>
    <w:rsid w:val="0087665E"/>
    <w:rsid w:val="008813EF"/>
    <w:rsid w:val="00883567"/>
    <w:rsid w:val="0088357E"/>
    <w:rsid w:val="008836B2"/>
    <w:rsid w:val="00883744"/>
    <w:rsid w:val="0088475D"/>
    <w:rsid w:val="00884A97"/>
    <w:rsid w:val="00887061"/>
    <w:rsid w:val="0088786F"/>
    <w:rsid w:val="00890D4B"/>
    <w:rsid w:val="00893889"/>
    <w:rsid w:val="00893AEB"/>
    <w:rsid w:val="00893B6D"/>
    <w:rsid w:val="00893B93"/>
    <w:rsid w:val="00895901"/>
    <w:rsid w:val="008967D1"/>
    <w:rsid w:val="008972E6"/>
    <w:rsid w:val="008A0436"/>
    <w:rsid w:val="008A155D"/>
    <w:rsid w:val="008A1B2A"/>
    <w:rsid w:val="008A5734"/>
    <w:rsid w:val="008A58E4"/>
    <w:rsid w:val="008A5B7D"/>
    <w:rsid w:val="008A7982"/>
    <w:rsid w:val="008A7B16"/>
    <w:rsid w:val="008B05A1"/>
    <w:rsid w:val="008B0A69"/>
    <w:rsid w:val="008B2ACB"/>
    <w:rsid w:val="008B5B43"/>
    <w:rsid w:val="008B5C93"/>
    <w:rsid w:val="008B5DFF"/>
    <w:rsid w:val="008B677A"/>
    <w:rsid w:val="008B6DA7"/>
    <w:rsid w:val="008B7915"/>
    <w:rsid w:val="008C02EC"/>
    <w:rsid w:val="008C0CBE"/>
    <w:rsid w:val="008C4FBD"/>
    <w:rsid w:val="008C5C01"/>
    <w:rsid w:val="008C5EF2"/>
    <w:rsid w:val="008C773C"/>
    <w:rsid w:val="008D07FA"/>
    <w:rsid w:val="008D17CC"/>
    <w:rsid w:val="008D44AB"/>
    <w:rsid w:val="008D458B"/>
    <w:rsid w:val="008D49E9"/>
    <w:rsid w:val="008D5AEF"/>
    <w:rsid w:val="008D610C"/>
    <w:rsid w:val="008D6F3D"/>
    <w:rsid w:val="008E00E8"/>
    <w:rsid w:val="008E051C"/>
    <w:rsid w:val="008E118A"/>
    <w:rsid w:val="008E1731"/>
    <w:rsid w:val="008E1CD1"/>
    <w:rsid w:val="008E375E"/>
    <w:rsid w:val="008E4CCE"/>
    <w:rsid w:val="008E7C60"/>
    <w:rsid w:val="008E7E4F"/>
    <w:rsid w:val="008F11E1"/>
    <w:rsid w:val="008F3A5D"/>
    <w:rsid w:val="008F3BEC"/>
    <w:rsid w:val="008F40A6"/>
    <w:rsid w:val="008F5BAE"/>
    <w:rsid w:val="008F5EA0"/>
    <w:rsid w:val="008F6D41"/>
    <w:rsid w:val="008F7118"/>
    <w:rsid w:val="00900FD1"/>
    <w:rsid w:val="009016B5"/>
    <w:rsid w:val="009029E9"/>
    <w:rsid w:val="0090311C"/>
    <w:rsid w:val="00903965"/>
    <w:rsid w:val="009039BA"/>
    <w:rsid w:val="009039CB"/>
    <w:rsid w:val="00903CA0"/>
    <w:rsid w:val="0091092C"/>
    <w:rsid w:val="0091260F"/>
    <w:rsid w:val="00912EAF"/>
    <w:rsid w:val="00914141"/>
    <w:rsid w:val="00914A4F"/>
    <w:rsid w:val="00914AF5"/>
    <w:rsid w:val="0091545B"/>
    <w:rsid w:val="0091594D"/>
    <w:rsid w:val="00917D88"/>
    <w:rsid w:val="00920447"/>
    <w:rsid w:val="00920E8C"/>
    <w:rsid w:val="009210FF"/>
    <w:rsid w:val="009219E7"/>
    <w:rsid w:val="00922134"/>
    <w:rsid w:val="009228DE"/>
    <w:rsid w:val="009250CE"/>
    <w:rsid w:val="00931605"/>
    <w:rsid w:val="00931E63"/>
    <w:rsid w:val="00934524"/>
    <w:rsid w:val="0093620E"/>
    <w:rsid w:val="0093705F"/>
    <w:rsid w:val="00937077"/>
    <w:rsid w:val="00937C6F"/>
    <w:rsid w:val="00940D20"/>
    <w:rsid w:val="00941922"/>
    <w:rsid w:val="00944F34"/>
    <w:rsid w:val="009451AE"/>
    <w:rsid w:val="00945A2C"/>
    <w:rsid w:val="00946284"/>
    <w:rsid w:val="00946A9D"/>
    <w:rsid w:val="00951519"/>
    <w:rsid w:val="00951B79"/>
    <w:rsid w:val="00954FBB"/>
    <w:rsid w:val="00957E41"/>
    <w:rsid w:val="009605F5"/>
    <w:rsid w:val="00962891"/>
    <w:rsid w:val="009628F9"/>
    <w:rsid w:val="00963025"/>
    <w:rsid w:val="009642C6"/>
    <w:rsid w:val="0096590B"/>
    <w:rsid w:val="00965B03"/>
    <w:rsid w:val="00967335"/>
    <w:rsid w:val="00970F24"/>
    <w:rsid w:val="00971F25"/>
    <w:rsid w:val="00972E9C"/>
    <w:rsid w:val="00976422"/>
    <w:rsid w:val="00976575"/>
    <w:rsid w:val="009768EB"/>
    <w:rsid w:val="00976E58"/>
    <w:rsid w:val="0098171B"/>
    <w:rsid w:val="0098324F"/>
    <w:rsid w:val="0098445E"/>
    <w:rsid w:val="0098645A"/>
    <w:rsid w:val="00987572"/>
    <w:rsid w:val="0099454F"/>
    <w:rsid w:val="00994F62"/>
    <w:rsid w:val="0099742E"/>
    <w:rsid w:val="009A03E2"/>
    <w:rsid w:val="009A11DA"/>
    <w:rsid w:val="009A57BC"/>
    <w:rsid w:val="009A7678"/>
    <w:rsid w:val="009B0B85"/>
    <w:rsid w:val="009B1446"/>
    <w:rsid w:val="009B1F7B"/>
    <w:rsid w:val="009B2741"/>
    <w:rsid w:val="009B3983"/>
    <w:rsid w:val="009B3DE0"/>
    <w:rsid w:val="009B5D0B"/>
    <w:rsid w:val="009B7B82"/>
    <w:rsid w:val="009C0781"/>
    <w:rsid w:val="009C2F44"/>
    <w:rsid w:val="009C2F76"/>
    <w:rsid w:val="009C31BE"/>
    <w:rsid w:val="009C321E"/>
    <w:rsid w:val="009C413B"/>
    <w:rsid w:val="009C5324"/>
    <w:rsid w:val="009C5B95"/>
    <w:rsid w:val="009C79CF"/>
    <w:rsid w:val="009D15AF"/>
    <w:rsid w:val="009D23AA"/>
    <w:rsid w:val="009D349D"/>
    <w:rsid w:val="009D44BB"/>
    <w:rsid w:val="009D4676"/>
    <w:rsid w:val="009D49AB"/>
    <w:rsid w:val="009D4EE4"/>
    <w:rsid w:val="009D506B"/>
    <w:rsid w:val="009D68FE"/>
    <w:rsid w:val="009D7172"/>
    <w:rsid w:val="009D74BD"/>
    <w:rsid w:val="009D7FA9"/>
    <w:rsid w:val="009E0BFA"/>
    <w:rsid w:val="009E0E48"/>
    <w:rsid w:val="009E1EB8"/>
    <w:rsid w:val="009E387D"/>
    <w:rsid w:val="009E4051"/>
    <w:rsid w:val="009E704E"/>
    <w:rsid w:val="009E7809"/>
    <w:rsid w:val="009F0103"/>
    <w:rsid w:val="009F026F"/>
    <w:rsid w:val="009F03F0"/>
    <w:rsid w:val="009F13FE"/>
    <w:rsid w:val="009F38F0"/>
    <w:rsid w:val="009F6D33"/>
    <w:rsid w:val="009F727C"/>
    <w:rsid w:val="009F777C"/>
    <w:rsid w:val="00A0117E"/>
    <w:rsid w:val="00A02A0B"/>
    <w:rsid w:val="00A03944"/>
    <w:rsid w:val="00A04B43"/>
    <w:rsid w:val="00A054E9"/>
    <w:rsid w:val="00A0781B"/>
    <w:rsid w:val="00A11F0F"/>
    <w:rsid w:val="00A13041"/>
    <w:rsid w:val="00A13446"/>
    <w:rsid w:val="00A13841"/>
    <w:rsid w:val="00A14C7B"/>
    <w:rsid w:val="00A14F35"/>
    <w:rsid w:val="00A1604A"/>
    <w:rsid w:val="00A16D81"/>
    <w:rsid w:val="00A16EBA"/>
    <w:rsid w:val="00A1765C"/>
    <w:rsid w:val="00A20065"/>
    <w:rsid w:val="00A20124"/>
    <w:rsid w:val="00A22345"/>
    <w:rsid w:val="00A250C3"/>
    <w:rsid w:val="00A27552"/>
    <w:rsid w:val="00A30C32"/>
    <w:rsid w:val="00A30C57"/>
    <w:rsid w:val="00A31358"/>
    <w:rsid w:val="00A32B50"/>
    <w:rsid w:val="00A36BCA"/>
    <w:rsid w:val="00A36DE3"/>
    <w:rsid w:val="00A37025"/>
    <w:rsid w:val="00A374EC"/>
    <w:rsid w:val="00A37F96"/>
    <w:rsid w:val="00A41CC3"/>
    <w:rsid w:val="00A42AE6"/>
    <w:rsid w:val="00A43E4C"/>
    <w:rsid w:val="00A43E85"/>
    <w:rsid w:val="00A440D7"/>
    <w:rsid w:val="00A44170"/>
    <w:rsid w:val="00A44CE7"/>
    <w:rsid w:val="00A458EA"/>
    <w:rsid w:val="00A46D03"/>
    <w:rsid w:val="00A50F4D"/>
    <w:rsid w:val="00A531E6"/>
    <w:rsid w:val="00A545E1"/>
    <w:rsid w:val="00A55D69"/>
    <w:rsid w:val="00A57411"/>
    <w:rsid w:val="00A57B8A"/>
    <w:rsid w:val="00A57EDA"/>
    <w:rsid w:val="00A60949"/>
    <w:rsid w:val="00A60E54"/>
    <w:rsid w:val="00A63873"/>
    <w:rsid w:val="00A642C6"/>
    <w:rsid w:val="00A674C0"/>
    <w:rsid w:val="00A67A71"/>
    <w:rsid w:val="00A70956"/>
    <w:rsid w:val="00A74B22"/>
    <w:rsid w:val="00A755D5"/>
    <w:rsid w:val="00A76DE1"/>
    <w:rsid w:val="00A76E4D"/>
    <w:rsid w:val="00A77BA3"/>
    <w:rsid w:val="00A77E9C"/>
    <w:rsid w:val="00A81470"/>
    <w:rsid w:val="00A81666"/>
    <w:rsid w:val="00A81C8D"/>
    <w:rsid w:val="00A83A46"/>
    <w:rsid w:val="00A83CBF"/>
    <w:rsid w:val="00A83F5C"/>
    <w:rsid w:val="00A85E8F"/>
    <w:rsid w:val="00A85F4F"/>
    <w:rsid w:val="00A86681"/>
    <w:rsid w:val="00A91041"/>
    <w:rsid w:val="00A91856"/>
    <w:rsid w:val="00A92562"/>
    <w:rsid w:val="00A956CE"/>
    <w:rsid w:val="00A95EA1"/>
    <w:rsid w:val="00A9663B"/>
    <w:rsid w:val="00A9666E"/>
    <w:rsid w:val="00A969BD"/>
    <w:rsid w:val="00A96F95"/>
    <w:rsid w:val="00AA0772"/>
    <w:rsid w:val="00AA0DF8"/>
    <w:rsid w:val="00AA293E"/>
    <w:rsid w:val="00AA2D8B"/>
    <w:rsid w:val="00AA33C8"/>
    <w:rsid w:val="00AA59B3"/>
    <w:rsid w:val="00AA5F78"/>
    <w:rsid w:val="00AA6255"/>
    <w:rsid w:val="00AA6720"/>
    <w:rsid w:val="00AA6E94"/>
    <w:rsid w:val="00AA7CB9"/>
    <w:rsid w:val="00AB2235"/>
    <w:rsid w:val="00AB27B0"/>
    <w:rsid w:val="00AB4187"/>
    <w:rsid w:val="00AB5664"/>
    <w:rsid w:val="00AB6CDD"/>
    <w:rsid w:val="00AB7723"/>
    <w:rsid w:val="00AB7D5D"/>
    <w:rsid w:val="00AC0DBC"/>
    <w:rsid w:val="00AC1354"/>
    <w:rsid w:val="00AC19B2"/>
    <w:rsid w:val="00AC1C46"/>
    <w:rsid w:val="00AC4419"/>
    <w:rsid w:val="00AC512B"/>
    <w:rsid w:val="00AC6112"/>
    <w:rsid w:val="00AD22ED"/>
    <w:rsid w:val="00AD7AC8"/>
    <w:rsid w:val="00AD7D52"/>
    <w:rsid w:val="00AE0BEB"/>
    <w:rsid w:val="00AE0C05"/>
    <w:rsid w:val="00AE0D27"/>
    <w:rsid w:val="00AE1B23"/>
    <w:rsid w:val="00AE2CB3"/>
    <w:rsid w:val="00AE305A"/>
    <w:rsid w:val="00AE43DA"/>
    <w:rsid w:val="00AE45BC"/>
    <w:rsid w:val="00AE52FA"/>
    <w:rsid w:val="00AE7D52"/>
    <w:rsid w:val="00AF00E3"/>
    <w:rsid w:val="00AF0112"/>
    <w:rsid w:val="00AF04E7"/>
    <w:rsid w:val="00AF0649"/>
    <w:rsid w:val="00AF1773"/>
    <w:rsid w:val="00AF1835"/>
    <w:rsid w:val="00AF2562"/>
    <w:rsid w:val="00AF3C0C"/>
    <w:rsid w:val="00B034D0"/>
    <w:rsid w:val="00B03C7D"/>
    <w:rsid w:val="00B041D0"/>
    <w:rsid w:val="00B041F4"/>
    <w:rsid w:val="00B0438A"/>
    <w:rsid w:val="00B048EF"/>
    <w:rsid w:val="00B04FEA"/>
    <w:rsid w:val="00B1017D"/>
    <w:rsid w:val="00B105AD"/>
    <w:rsid w:val="00B14D82"/>
    <w:rsid w:val="00B156A5"/>
    <w:rsid w:val="00B17014"/>
    <w:rsid w:val="00B24CED"/>
    <w:rsid w:val="00B25268"/>
    <w:rsid w:val="00B2678D"/>
    <w:rsid w:val="00B278E5"/>
    <w:rsid w:val="00B3565B"/>
    <w:rsid w:val="00B35E07"/>
    <w:rsid w:val="00B37DFB"/>
    <w:rsid w:val="00B4368D"/>
    <w:rsid w:val="00B43E24"/>
    <w:rsid w:val="00B45BFF"/>
    <w:rsid w:val="00B46722"/>
    <w:rsid w:val="00B47360"/>
    <w:rsid w:val="00B476D1"/>
    <w:rsid w:val="00B47A70"/>
    <w:rsid w:val="00B47CB1"/>
    <w:rsid w:val="00B47EE4"/>
    <w:rsid w:val="00B47F2D"/>
    <w:rsid w:val="00B502B2"/>
    <w:rsid w:val="00B56C0E"/>
    <w:rsid w:val="00B573AB"/>
    <w:rsid w:val="00B576DF"/>
    <w:rsid w:val="00B57C30"/>
    <w:rsid w:val="00B6082A"/>
    <w:rsid w:val="00B63FD8"/>
    <w:rsid w:val="00B64F5F"/>
    <w:rsid w:val="00B65EE9"/>
    <w:rsid w:val="00B66D01"/>
    <w:rsid w:val="00B66EC6"/>
    <w:rsid w:val="00B672E3"/>
    <w:rsid w:val="00B7254C"/>
    <w:rsid w:val="00B731AF"/>
    <w:rsid w:val="00B7473B"/>
    <w:rsid w:val="00B7706A"/>
    <w:rsid w:val="00B7748A"/>
    <w:rsid w:val="00B8051A"/>
    <w:rsid w:val="00B81A28"/>
    <w:rsid w:val="00B81C00"/>
    <w:rsid w:val="00B82120"/>
    <w:rsid w:val="00B82CBF"/>
    <w:rsid w:val="00B853FA"/>
    <w:rsid w:val="00B85B85"/>
    <w:rsid w:val="00B87D3B"/>
    <w:rsid w:val="00B920BF"/>
    <w:rsid w:val="00B9333F"/>
    <w:rsid w:val="00B93D1C"/>
    <w:rsid w:val="00B9425A"/>
    <w:rsid w:val="00B953F6"/>
    <w:rsid w:val="00B9609A"/>
    <w:rsid w:val="00B97CE6"/>
    <w:rsid w:val="00BA0686"/>
    <w:rsid w:val="00BA2ED2"/>
    <w:rsid w:val="00BA42A9"/>
    <w:rsid w:val="00BA52F3"/>
    <w:rsid w:val="00BA5858"/>
    <w:rsid w:val="00BA7A2D"/>
    <w:rsid w:val="00BB06CE"/>
    <w:rsid w:val="00BB0741"/>
    <w:rsid w:val="00BB1FC8"/>
    <w:rsid w:val="00BB3865"/>
    <w:rsid w:val="00BB4D8D"/>
    <w:rsid w:val="00BB79FE"/>
    <w:rsid w:val="00BB7B7B"/>
    <w:rsid w:val="00BC3F1B"/>
    <w:rsid w:val="00BC4968"/>
    <w:rsid w:val="00BC50B2"/>
    <w:rsid w:val="00BC5D14"/>
    <w:rsid w:val="00BC5D1C"/>
    <w:rsid w:val="00BC71DF"/>
    <w:rsid w:val="00BC7253"/>
    <w:rsid w:val="00BC7614"/>
    <w:rsid w:val="00BD1164"/>
    <w:rsid w:val="00BD1324"/>
    <w:rsid w:val="00BD4913"/>
    <w:rsid w:val="00BD52F0"/>
    <w:rsid w:val="00BD69C5"/>
    <w:rsid w:val="00BE0D2C"/>
    <w:rsid w:val="00BE1BE9"/>
    <w:rsid w:val="00BE2110"/>
    <w:rsid w:val="00BE4C40"/>
    <w:rsid w:val="00BE5788"/>
    <w:rsid w:val="00BE57A7"/>
    <w:rsid w:val="00BE7635"/>
    <w:rsid w:val="00BF0351"/>
    <w:rsid w:val="00BF155C"/>
    <w:rsid w:val="00BF322D"/>
    <w:rsid w:val="00BF56B4"/>
    <w:rsid w:val="00C0033A"/>
    <w:rsid w:val="00C0271F"/>
    <w:rsid w:val="00C03225"/>
    <w:rsid w:val="00C03E3D"/>
    <w:rsid w:val="00C0414D"/>
    <w:rsid w:val="00C072CC"/>
    <w:rsid w:val="00C07458"/>
    <w:rsid w:val="00C11D36"/>
    <w:rsid w:val="00C130F4"/>
    <w:rsid w:val="00C15A11"/>
    <w:rsid w:val="00C15A97"/>
    <w:rsid w:val="00C163B9"/>
    <w:rsid w:val="00C17CF5"/>
    <w:rsid w:val="00C17D30"/>
    <w:rsid w:val="00C207D0"/>
    <w:rsid w:val="00C209DF"/>
    <w:rsid w:val="00C21B71"/>
    <w:rsid w:val="00C21FCC"/>
    <w:rsid w:val="00C22B6F"/>
    <w:rsid w:val="00C23722"/>
    <w:rsid w:val="00C23D05"/>
    <w:rsid w:val="00C249E4"/>
    <w:rsid w:val="00C26D54"/>
    <w:rsid w:val="00C277BF"/>
    <w:rsid w:val="00C2799A"/>
    <w:rsid w:val="00C27E86"/>
    <w:rsid w:val="00C300C9"/>
    <w:rsid w:val="00C30553"/>
    <w:rsid w:val="00C30671"/>
    <w:rsid w:val="00C30940"/>
    <w:rsid w:val="00C33ABE"/>
    <w:rsid w:val="00C35659"/>
    <w:rsid w:val="00C35866"/>
    <w:rsid w:val="00C372B1"/>
    <w:rsid w:val="00C432C3"/>
    <w:rsid w:val="00C44FBD"/>
    <w:rsid w:val="00C45301"/>
    <w:rsid w:val="00C45970"/>
    <w:rsid w:val="00C45ECB"/>
    <w:rsid w:val="00C46C96"/>
    <w:rsid w:val="00C5118A"/>
    <w:rsid w:val="00C51301"/>
    <w:rsid w:val="00C53660"/>
    <w:rsid w:val="00C54B63"/>
    <w:rsid w:val="00C54F7F"/>
    <w:rsid w:val="00C56CB0"/>
    <w:rsid w:val="00C57191"/>
    <w:rsid w:val="00C57AC8"/>
    <w:rsid w:val="00C57DAB"/>
    <w:rsid w:val="00C60A92"/>
    <w:rsid w:val="00C61C89"/>
    <w:rsid w:val="00C61FF9"/>
    <w:rsid w:val="00C62F97"/>
    <w:rsid w:val="00C665E1"/>
    <w:rsid w:val="00C6795D"/>
    <w:rsid w:val="00C700CB"/>
    <w:rsid w:val="00C71484"/>
    <w:rsid w:val="00C72B12"/>
    <w:rsid w:val="00C75CFD"/>
    <w:rsid w:val="00C7619B"/>
    <w:rsid w:val="00C761E7"/>
    <w:rsid w:val="00C76399"/>
    <w:rsid w:val="00C76D16"/>
    <w:rsid w:val="00C77299"/>
    <w:rsid w:val="00C773C1"/>
    <w:rsid w:val="00C80912"/>
    <w:rsid w:val="00C82A0B"/>
    <w:rsid w:val="00C82B51"/>
    <w:rsid w:val="00C83544"/>
    <w:rsid w:val="00C86903"/>
    <w:rsid w:val="00C8786D"/>
    <w:rsid w:val="00C90156"/>
    <w:rsid w:val="00C939BB"/>
    <w:rsid w:val="00C94666"/>
    <w:rsid w:val="00C947A3"/>
    <w:rsid w:val="00C95E36"/>
    <w:rsid w:val="00C9655D"/>
    <w:rsid w:val="00CA18C3"/>
    <w:rsid w:val="00CA23E1"/>
    <w:rsid w:val="00CA2A63"/>
    <w:rsid w:val="00CA304A"/>
    <w:rsid w:val="00CA45AA"/>
    <w:rsid w:val="00CA5ACF"/>
    <w:rsid w:val="00CA610E"/>
    <w:rsid w:val="00CA681D"/>
    <w:rsid w:val="00CB037F"/>
    <w:rsid w:val="00CB0513"/>
    <w:rsid w:val="00CB0D52"/>
    <w:rsid w:val="00CB1386"/>
    <w:rsid w:val="00CB21F2"/>
    <w:rsid w:val="00CB29CC"/>
    <w:rsid w:val="00CB3748"/>
    <w:rsid w:val="00CB39E2"/>
    <w:rsid w:val="00CB55F1"/>
    <w:rsid w:val="00CB562D"/>
    <w:rsid w:val="00CB6A21"/>
    <w:rsid w:val="00CB7109"/>
    <w:rsid w:val="00CB7CC9"/>
    <w:rsid w:val="00CC05EC"/>
    <w:rsid w:val="00CC11C3"/>
    <w:rsid w:val="00CC1A11"/>
    <w:rsid w:val="00CC3ADB"/>
    <w:rsid w:val="00CC4128"/>
    <w:rsid w:val="00CC778F"/>
    <w:rsid w:val="00CC7C41"/>
    <w:rsid w:val="00CD02E7"/>
    <w:rsid w:val="00CD06FD"/>
    <w:rsid w:val="00CD2B9A"/>
    <w:rsid w:val="00CD35FE"/>
    <w:rsid w:val="00CD4C2D"/>
    <w:rsid w:val="00CE109F"/>
    <w:rsid w:val="00CE26EC"/>
    <w:rsid w:val="00CE2ACF"/>
    <w:rsid w:val="00CE420E"/>
    <w:rsid w:val="00CE4790"/>
    <w:rsid w:val="00CE4C89"/>
    <w:rsid w:val="00CE59A0"/>
    <w:rsid w:val="00CE61F8"/>
    <w:rsid w:val="00CE6A22"/>
    <w:rsid w:val="00CE79BE"/>
    <w:rsid w:val="00CF0359"/>
    <w:rsid w:val="00CF119F"/>
    <w:rsid w:val="00CF5B72"/>
    <w:rsid w:val="00D02514"/>
    <w:rsid w:val="00D02C85"/>
    <w:rsid w:val="00D03604"/>
    <w:rsid w:val="00D0398A"/>
    <w:rsid w:val="00D05E6E"/>
    <w:rsid w:val="00D0698F"/>
    <w:rsid w:val="00D0704F"/>
    <w:rsid w:val="00D079A6"/>
    <w:rsid w:val="00D07A4B"/>
    <w:rsid w:val="00D11FF7"/>
    <w:rsid w:val="00D125B2"/>
    <w:rsid w:val="00D1284D"/>
    <w:rsid w:val="00D1339B"/>
    <w:rsid w:val="00D14A92"/>
    <w:rsid w:val="00D166B2"/>
    <w:rsid w:val="00D2042E"/>
    <w:rsid w:val="00D20ED3"/>
    <w:rsid w:val="00D230D9"/>
    <w:rsid w:val="00D26278"/>
    <w:rsid w:val="00D272AF"/>
    <w:rsid w:val="00D27DB2"/>
    <w:rsid w:val="00D30422"/>
    <w:rsid w:val="00D30EA6"/>
    <w:rsid w:val="00D31E53"/>
    <w:rsid w:val="00D3293C"/>
    <w:rsid w:val="00D337B9"/>
    <w:rsid w:val="00D427F9"/>
    <w:rsid w:val="00D43511"/>
    <w:rsid w:val="00D452E0"/>
    <w:rsid w:val="00D5136C"/>
    <w:rsid w:val="00D52C12"/>
    <w:rsid w:val="00D5444A"/>
    <w:rsid w:val="00D55F5C"/>
    <w:rsid w:val="00D5704B"/>
    <w:rsid w:val="00D5799F"/>
    <w:rsid w:val="00D57E87"/>
    <w:rsid w:val="00D6081B"/>
    <w:rsid w:val="00D6232A"/>
    <w:rsid w:val="00D70390"/>
    <w:rsid w:val="00D7282E"/>
    <w:rsid w:val="00D74836"/>
    <w:rsid w:val="00D75508"/>
    <w:rsid w:val="00D800DE"/>
    <w:rsid w:val="00D806A3"/>
    <w:rsid w:val="00D8153E"/>
    <w:rsid w:val="00D86E5A"/>
    <w:rsid w:val="00D86FA0"/>
    <w:rsid w:val="00D90028"/>
    <w:rsid w:val="00D904B0"/>
    <w:rsid w:val="00D90EA5"/>
    <w:rsid w:val="00D90EEF"/>
    <w:rsid w:val="00D91473"/>
    <w:rsid w:val="00D91873"/>
    <w:rsid w:val="00D95B1B"/>
    <w:rsid w:val="00D97870"/>
    <w:rsid w:val="00DA0A9E"/>
    <w:rsid w:val="00DA3614"/>
    <w:rsid w:val="00DA3910"/>
    <w:rsid w:val="00DA439A"/>
    <w:rsid w:val="00DB1B3B"/>
    <w:rsid w:val="00DB2353"/>
    <w:rsid w:val="00DB6CFC"/>
    <w:rsid w:val="00DC19AA"/>
    <w:rsid w:val="00DC1A4E"/>
    <w:rsid w:val="00DC4191"/>
    <w:rsid w:val="00DC4722"/>
    <w:rsid w:val="00DC5354"/>
    <w:rsid w:val="00DC59DC"/>
    <w:rsid w:val="00DC7DD8"/>
    <w:rsid w:val="00DD2C31"/>
    <w:rsid w:val="00DD2DBD"/>
    <w:rsid w:val="00DD2EA7"/>
    <w:rsid w:val="00DD781F"/>
    <w:rsid w:val="00DD7B07"/>
    <w:rsid w:val="00DE2FC9"/>
    <w:rsid w:val="00DE497C"/>
    <w:rsid w:val="00DE498A"/>
    <w:rsid w:val="00DE674F"/>
    <w:rsid w:val="00DE7E7E"/>
    <w:rsid w:val="00DF2102"/>
    <w:rsid w:val="00DF27EA"/>
    <w:rsid w:val="00DF38B9"/>
    <w:rsid w:val="00DF4176"/>
    <w:rsid w:val="00DF5027"/>
    <w:rsid w:val="00DF64D3"/>
    <w:rsid w:val="00E0030F"/>
    <w:rsid w:val="00E00397"/>
    <w:rsid w:val="00E019D5"/>
    <w:rsid w:val="00E021BA"/>
    <w:rsid w:val="00E037F1"/>
    <w:rsid w:val="00E04338"/>
    <w:rsid w:val="00E04688"/>
    <w:rsid w:val="00E054AC"/>
    <w:rsid w:val="00E06687"/>
    <w:rsid w:val="00E1033B"/>
    <w:rsid w:val="00E1124A"/>
    <w:rsid w:val="00E11821"/>
    <w:rsid w:val="00E118F5"/>
    <w:rsid w:val="00E125E3"/>
    <w:rsid w:val="00E14AB4"/>
    <w:rsid w:val="00E1501F"/>
    <w:rsid w:val="00E1676E"/>
    <w:rsid w:val="00E2290B"/>
    <w:rsid w:val="00E22F58"/>
    <w:rsid w:val="00E2352D"/>
    <w:rsid w:val="00E24FDE"/>
    <w:rsid w:val="00E27480"/>
    <w:rsid w:val="00E27AA6"/>
    <w:rsid w:val="00E302FA"/>
    <w:rsid w:val="00E3214E"/>
    <w:rsid w:val="00E340C6"/>
    <w:rsid w:val="00E3547C"/>
    <w:rsid w:val="00E35C51"/>
    <w:rsid w:val="00E371DF"/>
    <w:rsid w:val="00E371E7"/>
    <w:rsid w:val="00E37F45"/>
    <w:rsid w:val="00E40F67"/>
    <w:rsid w:val="00E4254A"/>
    <w:rsid w:val="00E44260"/>
    <w:rsid w:val="00E44399"/>
    <w:rsid w:val="00E4747D"/>
    <w:rsid w:val="00E517F7"/>
    <w:rsid w:val="00E5195A"/>
    <w:rsid w:val="00E519DD"/>
    <w:rsid w:val="00E51E89"/>
    <w:rsid w:val="00E53342"/>
    <w:rsid w:val="00E53B59"/>
    <w:rsid w:val="00E5643F"/>
    <w:rsid w:val="00E56C44"/>
    <w:rsid w:val="00E60B0F"/>
    <w:rsid w:val="00E62152"/>
    <w:rsid w:val="00E65265"/>
    <w:rsid w:val="00E6579F"/>
    <w:rsid w:val="00E65AB3"/>
    <w:rsid w:val="00E702B1"/>
    <w:rsid w:val="00E70F5B"/>
    <w:rsid w:val="00E746AA"/>
    <w:rsid w:val="00E75809"/>
    <w:rsid w:val="00E75F0B"/>
    <w:rsid w:val="00E80425"/>
    <w:rsid w:val="00E82EDB"/>
    <w:rsid w:val="00E83D5A"/>
    <w:rsid w:val="00E86CE7"/>
    <w:rsid w:val="00E91612"/>
    <w:rsid w:val="00E91FE4"/>
    <w:rsid w:val="00E9230A"/>
    <w:rsid w:val="00E937F1"/>
    <w:rsid w:val="00E95833"/>
    <w:rsid w:val="00E95D46"/>
    <w:rsid w:val="00EA0E72"/>
    <w:rsid w:val="00EA1E7D"/>
    <w:rsid w:val="00EA26D1"/>
    <w:rsid w:val="00EA31D1"/>
    <w:rsid w:val="00EA4E93"/>
    <w:rsid w:val="00EA500D"/>
    <w:rsid w:val="00EA7548"/>
    <w:rsid w:val="00EB1A37"/>
    <w:rsid w:val="00EB529A"/>
    <w:rsid w:val="00EB656A"/>
    <w:rsid w:val="00EB67BC"/>
    <w:rsid w:val="00EC0446"/>
    <w:rsid w:val="00EC0DA5"/>
    <w:rsid w:val="00EC1807"/>
    <w:rsid w:val="00EC2A09"/>
    <w:rsid w:val="00EC3452"/>
    <w:rsid w:val="00EC37E7"/>
    <w:rsid w:val="00EC504F"/>
    <w:rsid w:val="00EC57A7"/>
    <w:rsid w:val="00EC683A"/>
    <w:rsid w:val="00EC6B4E"/>
    <w:rsid w:val="00ED018B"/>
    <w:rsid w:val="00ED0611"/>
    <w:rsid w:val="00ED0652"/>
    <w:rsid w:val="00ED09E6"/>
    <w:rsid w:val="00ED14CE"/>
    <w:rsid w:val="00ED1689"/>
    <w:rsid w:val="00ED17BE"/>
    <w:rsid w:val="00ED37DB"/>
    <w:rsid w:val="00ED4C3D"/>
    <w:rsid w:val="00ED5383"/>
    <w:rsid w:val="00ED557C"/>
    <w:rsid w:val="00ED6CDA"/>
    <w:rsid w:val="00ED7982"/>
    <w:rsid w:val="00ED7C7E"/>
    <w:rsid w:val="00EE061A"/>
    <w:rsid w:val="00EE2158"/>
    <w:rsid w:val="00EE26F7"/>
    <w:rsid w:val="00EE512F"/>
    <w:rsid w:val="00EE603E"/>
    <w:rsid w:val="00EF26D3"/>
    <w:rsid w:val="00EF2A52"/>
    <w:rsid w:val="00EF383A"/>
    <w:rsid w:val="00EF488C"/>
    <w:rsid w:val="00F013DC"/>
    <w:rsid w:val="00F023FB"/>
    <w:rsid w:val="00F06BFE"/>
    <w:rsid w:val="00F1248F"/>
    <w:rsid w:val="00F1261A"/>
    <w:rsid w:val="00F15EAD"/>
    <w:rsid w:val="00F17F88"/>
    <w:rsid w:val="00F245BF"/>
    <w:rsid w:val="00F25CFF"/>
    <w:rsid w:val="00F263FB"/>
    <w:rsid w:val="00F271BC"/>
    <w:rsid w:val="00F2777B"/>
    <w:rsid w:val="00F342C9"/>
    <w:rsid w:val="00F34D2A"/>
    <w:rsid w:val="00F3586D"/>
    <w:rsid w:val="00F36D17"/>
    <w:rsid w:val="00F40EF1"/>
    <w:rsid w:val="00F41D9A"/>
    <w:rsid w:val="00F42416"/>
    <w:rsid w:val="00F426FC"/>
    <w:rsid w:val="00F42DD2"/>
    <w:rsid w:val="00F43CA5"/>
    <w:rsid w:val="00F441C5"/>
    <w:rsid w:val="00F4453D"/>
    <w:rsid w:val="00F44C3F"/>
    <w:rsid w:val="00F462BC"/>
    <w:rsid w:val="00F5070E"/>
    <w:rsid w:val="00F524DA"/>
    <w:rsid w:val="00F5322A"/>
    <w:rsid w:val="00F546E9"/>
    <w:rsid w:val="00F56FB1"/>
    <w:rsid w:val="00F5762D"/>
    <w:rsid w:val="00F57C64"/>
    <w:rsid w:val="00F60B64"/>
    <w:rsid w:val="00F61A8D"/>
    <w:rsid w:val="00F648F5"/>
    <w:rsid w:val="00F65B6E"/>
    <w:rsid w:val="00F710D2"/>
    <w:rsid w:val="00F71BCA"/>
    <w:rsid w:val="00F73557"/>
    <w:rsid w:val="00F73D21"/>
    <w:rsid w:val="00F74D3D"/>
    <w:rsid w:val="00F75BB9"/>
    <w:rsid w:val="00F771D5"/>
    <w:rsid w:val="00F77215"/>
    <w:rsid w:val="00F778A9"/>
    <w:rsid w:val="00F77FF3"/>
    <w:rsid w:val="00F81743"/>
    <w:rsid w:val="00F81912"/>
    <w:rsid w:val="00F82F93"/>
    <w:rsid w:val="00F82FAC"/>
    <w:rsid w:val="00F83584"/>
    <w:rsid w:val="00F8501B"/>
    <w:rsid w:val="00F87C31"/>
    <w:rsid w:val="00F91728"/>
    <w:rsid w:val="00F91F3A"/>
    <w:rsid w:val="00F9214B"/>
    <w:rsid w:val="00F92A5F"/>
    <w:rsid w:val="00F93898"/>
    <w:rsid w:val="00F93F36"/>
    <w:rsid w:val="00F94001"/>
    <w:rsid w:val="00F955B0"/>
    <w:rsid w:val="00F962C4"/>
    <w:rsid w:val="00F966EA"/>
    <w:rsid w:val="00FA20C2"/>
    <w:rsid w:val="00FA5092"/>
    <w:rsid w:val="00FA6478"/>
    <w:rsid w:val="00FA650C"/>
    <w:rsid w:val="00FA67F5"/>
    <w:rsid w:val="00FA6AA7"/>
    <w:rsid w:val="00FA781D"/>
    <w:rsid w:val="00FB0958"/>
    <w:rsid w:val="00FB0E78"/>
    <w:rsid w:val="00FB356F"/>
    <w:rsid w:val="00FB3919"/>
    <w:rsid w:val="00FB57F6"/>
    <w:rsid w:val="00FB693A"/>
    <w:rsid w:val="00FB6F77"/>
    <w:rsid w:val="00FB74EB"/>
    <w:rsid w:val="00FB766D"/>
    <w:rsid w:val="00FB77C8"/>
    <w:rsid w:val="00FB78E8"/>
    <w:rsid w:val="00FC206E"/>
    <w:rsid w:val="00FC3AFB"/>
    <w:rsid w:val="00FC4147"/>
    <w:rsid w:val="00FC66DA"/>
    <w:rsid w:val="00FC7ECD"/>
    <w:rsid w:val="00FD073D"/>
    <w:rsid w:val="00FD2043"/>
    <w:rsid w:val="00FD3DCC"/>
    <w:rsid w:val="00FD427F"/>
    <w:rsid w:val="00FD507A"/>
    <w:rsid w:val="00FD5FC1"/>
    <w:rsid w:val="00FE0F2C"/>
    <w:rsid w:val="00FE10C9"/>
    <w:rsid w:val="00FE186F"/>
    <w:rsid w:val="00FE22FE"/>
    <w:rsid w:val="00FE2377"/>
    <w:rsid w:val="00FE2CC3"/>
    <w:rsid w:val="00FE3348"/>
    <w:rsid w:val="00FE3BAD"/>
    <w:rsid w:val="00FE4C47"/>
    <w:rsid w:val="00FE5CE4"/>
    <w:rsid w:val="00FE68EA"/>
    <w:rsid w:val="00FF08B1"/>
    <w:rsid w:val="00FF1D2D"/>
    <w:rsid w:val="00FF275A"/>
    <w:rsid w:val="00FF32CE"/>
    <w:rsid w:val="00FF38FF"/>
    <w:rsid w:val="00FF39AF"/>
    <w:rsid w:val="00FF526E"/>
    <w:rsid w:val="00FF5ED6"/>
    <w:rsid w:val="00FF6691"/>
    <w:rsid w:val="00FF6857"/>
    <w:rsid w:val="00FF7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7791748"/>
  <w15:docId w15:val="{6E107B32-C537-4DE7-A25D-CE45F1411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E9230A"/>
    <w:rPr>
      <w:sz w:val="24"/>
      <w:szCs w:val="24"/>
    </w:rPr>
  </w:style>
  <w:style w:type="paragraph" w:styleId="Ttulo5">
    <w:name w:val="heading 5"/>
    <w:basedOn w:val="Normal"/>
    <w:next w:val="Normal"/>
    <w:qFormat/>
    <w:rsid w:val="00E9230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E9230A"/>
    <w:pPr>
      <w:keepNext/>
      <w:jc w:val="center"/>
      <w:outlineLvl w:val="5"/>
    </w:pPr>
    <w:rPr>
      <w:b/>
      <w:i/>
      <w:sz w:val="20"/>
      <w:szCs w:val="20"/>
    </w:rPr>
  </w:style>
  <w:style w:type="paragraph" w:styleId="Ttulo8">
    <w:name w:val="heading 8"/>
    <w:basedOn w:val="Normal"/>
    <w:next w:val="Normal"/>
    <w:qFormat/>
    <w:rsid w:val="00E9230A"/>
    <w:pPr>
      <w:keepNext/>
      <w:jc w:val="center"/>
      <w:outlineLvl w:val="7"/>
    </w:pPr>
    <w:rPr>
      <w:i/>
      <w:iCs/>
      <w:kern w:val="144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negrito1">
    <w:name w:val="textonegrito1"/>
    <w:rsid w:val="00E9230A"/>
    <w:rPr>
      <w:rFonts w:ascii="Verdana" w:hAnsi="Verdana" w:hint="default"/>
      <w:b/>
      <w:bCs/>
      <w:color w:val="333333"/>
      <w:sz w:val="15"/>
      <w:szCs w:val="15"/>
    </w:rPr>
  </w:style>
  <w:style w:type="paragraph" w:styleId="Corpodetexto">
    <w:name w:val="Body Text"/>
    <w:basedOn w:val="Normal"/>
    <w:rsid w:val="00E9230A"/>
    <w:pPr>
      <w:spacing w:after="120"/>
    </w:pPr>
    <w:rPr>
      <w:b/>
      <w:color w:val="0000FF"/>
      <w:szCs w:val="20"/>
    </w:rPr>
  </w:style>
  <w:style w:type="paragraph" w:styleId="Corpodetexto2">
    <w:name w:val="Body Text 2"/>
    <w:basedOn w:val="Normal"/>
    <w:rsid w:val="00E9230A"/>
    <w:pPr>
      <w:jc w:val="both"/>
    </w:pPr>
    <w:rPr>
      <w:szCs w:val="20"/>
    </w:rPr>
  </w:style>
  <w:style w:type="paragraph" w:styleId="Ttulo">
    <w:name w:val="Title"/>
    <w:basedOn w:val="Normal"/>
    <w:qFormat/>
    <w:rsid w:val="00E9230A"/>
    <w:pPr>
      <w:jc w:val="center"/>
    </w:pPr>
    <w:rPr>
      <w:szCs w:val="20"/>
    </w:rPr>
  </w:style>
  <w:style w:type="paragraph" w:styleId="Remetente">
    <w:name w:val="envelope return"/>
    <w:basedOn w:val="Normal"/>
    <w:rsid w:val="00E9230A"/>
    <w:rPr>
      <w:rFonts w:ascii="Arial" w:hAnsi="Arial"/>
      <w:sz w:val="20"/>
      <w:szCs w:val="20"/>
    </w:rPr>
  </w:style>
  <w:style w:type="paragraph" w:styleId="Corpodetexto3">
    <w:name w:val="Body Text 3"/>
    <w:basedOn w:val="Normal"/>
    <w:rsid w:val="00E9230A"/>
    <w:pPr>
      <w:spacing w:after="120"/>
    </w:pPr>
    <w:rPr>
      <w:sz w:val="16"/>
      <w:szCs w:val="16"/>
    </w:rPr>
  </w:style>
  <w:style w:type="paragraph" w:styleId="Cabealho">
    <w:name w:val="header"/>
    <w:basedOn w:val="Normal"/>
    <w:link w:val="CabealhoChar"/>
    <w:uiPriority w:val="99"/>
    <w:rsid w:val="00E9230A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E9230A"/>
    <w:pPr>
      <w:tabs>
        <w:tab w:val="center" w:pos="4419"/>
        <w:tab w:val="right" w:pos="8838"/>
      </w:tabs>
    </w:pPr>
  </w:style>
  <w:style w:type="table" w:styleId="Tabelacomgrade">
    <w:name w:val="Table Grid"/>
    <w:basedOn w:val="Tabelanormal"/>
    <w:rsid w:val="00E923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semiHidden/>
    <w:rsid w:val="00E9230A"/>
    <w:rPr>
      <w:rFonts w:ascii="Tahoma" w:hAnsi="Tahoma" w:cs="Tahoma"/>
      <w:sz w:val="16"/>
      <w:szCs w:val="16"/>
    </w:rPr>
  </w:style>
  <w:style w:type="character" w:styleId="Refdecomentrio">
    <w:name w:val="annotation reference"/>
    <w:semiHidden/>
    <w:rsid w:val="00E9230A"/>
    <w:rPr>
      <w:sz w:val="16"/>
      <w:szCs w:val="16"/>
    </w:rPr>
  </w:style>
  <w:style w:type="paragraph" w:styleId="Textodecomentrio">
    <w:name w:val="annotation text"/>
    <w:basedOn w:val="Normal"/>
    <w:semiHidden/>
    <w:rsid w:val="00E9230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semiHidden/>
    <w:rsid w:val="00E9230A"/>
    <w:rPr>
      <w:b/>
      <w:bCs/>
    </w:rPr>
  </w:style>
  <w:style w:type="character" w:customStyle="1" w:styleId="RodapChar">
    <w:name w:val="Rodapé Char"/>
    <w:link w:val="Rodap"/>
    <w:uiPriority w:val="99"/>
    <w:rsid w:val="00E9230A"/>
    <w:rPr>
      <w:sz w:val="24"/>
      <w:szCs w:val="24"/>
    </w:rPr>
  </w:style>
  <w:style w:type="paragraph" w:styleId="Recuodecorpodetexto3">
    <w:name w:val="Body Text Indent 3"/>
    <w:basedOn w:val="Normal"/>
    <w:link w:val="Recuodecorpodetexto3Char"/>
    <w:rsid w:val="00E9230A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link w:val="Recuodecorpodetexto3"/>
    <w:rsid w:val="00E9230A"/>
    <w:rPr>
      <w:sz w:val="16"/>
      <w:szCs w:val="16"/>
    </w:rPr>
  </w:style>
  <w:style w:type="character" w:styleId="Hyperlink">
    <w:name w:val="Hyperlink"/>
    <w:rsid w:val="00E9230A"/>
    <w:rPr>
      <w:color w:val="0000FF"/>
      <w:u w:val="single"/>
    </w:rPr>
  </w:style>
  <w:style w:type="character" w:customStyle="1" w:styleId="CabealhoChar">
    <w:name w:val="Cabeçalho Char"/>
    <w:link w:val="Cabealho"/>
    <w:uiPriority w:val="99"/>
    <w:rsid w:val="00E9230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0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85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13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IDAF\Titulo\Aspose\1.0_Modelo%20T&#237;tulo%20Vertical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6C94DF-8D8F-40D5-AE57-3A2CE88D7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1.0_Modelo Título Vertical.dotx</Template>
  <TotalTime>115</TotalTime>
  <Pages>1</Pages>
  <Words>335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...</Company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Amanda Queiroz do Nascimento</dc:creator>
  <cp:lastModifiedBy>Jhonny Riley Muniz Correa</cp:lastModifiedBy>
  <cp:revision>8</cp:revision>
  <cp:lastPrinted>2011-07-14T20:52:00Z</cp:lastPrinted>
  <dcterms:created xsi:type="dcterms:W3CDTF">2013-08-06T12:28:00Z</dcterms:created>
  <dcterms:modified xsi:type="dcterms:W3CDTF">2018-05-23T17:05:00Z</dcterms:modified>
</cp:coreProperties>
</file>