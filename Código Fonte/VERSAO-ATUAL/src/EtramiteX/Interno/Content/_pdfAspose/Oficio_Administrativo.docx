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D10" w:rsidRDefault="00EC3452" w:rsidP="00807545">
      <w:pPr>
        <w:tabs>
          <w:tab w:val="left" w:pos="7755"/>
        </w:tabs>
        <w:spacing w:before="240"/>
        <w:jc w:val="center"/>
        <w:rPr>
          <w:rFonts w:ascii="Arial Narrow" w:hAnsi="Arial Narrow" w:cs="Calibri"/>
          <w:b/>
          <w:bCs/>
          <w:sz w:val="32"/>
          <w:szCs w:val="32"/>
        </w:rPr>
      </w:pPr>
      <w:r w:rsidRPr="00EC3452">
        <w:rPr>
          <w:sz w:val="12"/>
          <w:szCs w:val="12"/>
        </w:rPr>
        <w:fldChar w:fldCharType="begin"/>
      </w:r>
      <w:r w:rsidRPr="00EC3452">
        <w:rPr>
          <w:sz w:val="12"/>
          <w:szCs w:val="12"/>
        </w:rPr>
        <w:instrText xml:space="preserve"> MERGEFIELD TableStart:Documento \* MERGEFORMAT </w:instrText>
      </w:r>
      <w:r w:rsidRPr="00EC3452">
        <w:rPr>
          <w:sz w:val="12"/>
          <w:szCs w:val="12"/>
        </w:rPr>
        <w:fldChar w:fldCharType="separate"/>
      </w:r>
      <w:r w:rsidRPr="00EC3452">
        <w:rPr>
          <w:noProof/>
          <w:sz w:val="12"/>
          <w:szCs w:val="12"/>
        </w:rPr>
        <w:t>«TableStart:Documento»</w:t>
      </w:r>
      <w:r w:rsidRPr="00EC3452">
        <w:rPr>
          <w:sz w:val="12"/>
          <w:szCs w:val="12"/>
        </w:rPr>
        <w:fldChar w:fldCharType="end"/>
      </w:r>
      <w:r w:rsidRPr="00EC3452">
        <w:rPr>
          <w:rFonts w:ascii="Arial Narrow" w:hAnsi="Arial Narrow" w:cs="Calibri"/>
          <w:bCs/>
          <w:sz w:val="12"/>
          <w:szCs w:val="12"/>
        </w:rPr>
        <w:t xml:space="preserve"> 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1"/>
        <w:gridCol w:w="110"/>
      </w:tblGrid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C34281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OFÍCIO</w:t>
            </w:r>
            <w:r w:rsidR="00267D2D">
              <w:rPr>
                <w:rFonts w:ascii="Arial" w:hAnsi="Arial" w:cs="Arial"/>
                <w:sz w:val="18"/>
                <w:szCs w:val="18"/>
              </w:rPr>
              <w:t>/IDAF</w:t>
            </w:r>
            <w:bookmarkStart w:id="0" w:name="_GoBack"/>
            <w:bookmarkEnd w:id="0"/>
            <w:r w:rsidR="00267D2D">
              <w:rPr>
                <w:rFonts w:ascii="Arial" w:hAnsi="Arial" w:cs="Arial"/>
                <w:sz w:val="18"/>
                <w:szCs w:val="18"/>
              </w:rPr>
              <w:t xml:space="preserve"> N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º 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instrText xml:space="preserve"> MERGEFIELD  Numero  \* MERGEFORMAT </w:instrTex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="00E62152" w:rsidRPr="00FC2A37">
              <w:rPr>
                <w:rFonts w:ascii="Arial" w:hAnsi="Arial" w:cs="Arial"/>
                <w:bCs/>
                <w:noProof/>
                <w:sz w:val="18"/>
                <w:szCs w:val="18"/>
              </w:rPr>
              <w:t>«Numero»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267D2D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267D2D" w:rsidRPr="00807545" w:rsidRDefault="00267D2D" w:rsidP="00267D2D">
            <w:pPr>
              <w:tabs>
                <w:tab w:val="left" w:pos="7755"/>
              </w:tabs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OrgaoMunicipio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«OrgaoMunicipio»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t xml:space="preserve"> - </w: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instrText xml:space="preserve"> MERGEFIELD OrgaoUF \* MERGEFORMAT </w:instrTex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 w:rsidRPr="00807545">
              <w:rPr>
                <w:rFonts w:ascii="Arial" w:hAnsi="Arial" w:cs="Arial"/>
                <w:bCs/>
                <w:noProof/>
                <w:sz w:val="18"/>
                <w:szCs w:val="18"/>
              </w:rPr>
              <w:t>«OrgaoUF»</w:t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  <w:r w:rsidRPr="00807545">
              <w:rPr>
                <w:rFonts w:ascii="Arial" w:hAnsi="Arial" w:cs="Arial"/>
                <w:bCs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Data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«Data»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  <w:p w:rsidR="00267D2D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604960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SetorDestinatario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«SetorDestinatario»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Sr.(a)</w:t>
            </w:r>
            <w:r w:rsidR="00E62152" w:rsidRPr="00FC2A3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604960">
              <w:rPr>
                <w:rFonts w:ascii="Arial" w:hAnsi="Arial" w:cs="Arial"/>
                <w:sz w:val="18"/>
                <w:szCs w:val="18"/>
              </w:rPr>
              <w:instrText xml:space="preserve"> MERGEFIELD  Destinatario  \* MERGEFORMAT </w:instrTex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604960">
              <w:rPr>
                <w:rFonts w:ascii="Arial" w:hAnsi="Arial" w:cs="Arial"/>
                <w:noProof/>
                <w:sz w:val="18"/>
                <w:szCs w:val="18"/>
              </w:rPr>
              <w:t>«Destinatario»</w:t>
            </w:r>
            <w:r w:rsidR="00604960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Assunto</w:t>
            </w:r>
            <w:r w:rsidR="00E62152" w:rsidRPr="00FC2A37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Assunto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«Assunto»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417096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417096" w:rsidRPr="00417096" w:rsidRDefault="00267D2D" w:rsidP="00CE7965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bCs/>
                <w:sz w:val="18"/>
                <w:szCs w:val="18"/>
              </w:rPr>
              <w:instrText xml:space="preserve"> MERGEFIELD  Descricao  \* MERGEFORMAT </w:instrTex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8"/>
                <w:szCs w:val="18"/>
              </w:rPr>
              <w:t>«Descricao»</w:t>
            </w:r>
            <w:r>
              <w:rPr>
                <w:rFonts w:ascii="Arial" w:hAnsi="Arial" w:cs="Arial"/>
                <w:bCs/>
                <w:sz w:val="18"/>
                <w:szCs w:val="18"/>
              </w:rPr>
              <w:fldChar w:fldCharType="end"/>
            </w:r>
          </w:p>
        </w:tc>
      </w:tr>
      <w:tr w:rsidR="00E9230A" w:rsidRPr="00FC2A37" w:rsidTr="00267D2D">
        <w:trPr>
          <w:trHeight w:val="432"/>
          <w:jc w:val="center"/>
        </w:trPr>
        <w:tc>
          <w:tcPr>
            <w:tcW w:w="9571" w:type="dxa"/>
            <w:gridSpan w:val="2"/>
            <w:vAlign w:val="center"/>
          </w:tcPr>
          <w:p w:rsidR="00E9230A" w:rsidRPr="00FC2A37" w:rsidRDefault="00E9230A" w:rsidP="00B14D82">
            <w:pPr>
              <w:tabs>
                <w:tab w:val="left" w:pos="7755"/>
              </w:tabs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E62152" w:rsidRPr="00FC2A37" w:rsidTr="003D2847">
        <w:trPr>
          <w:gridAfter w:val="1"/>
          <w:wAfter w:w="110" w:type="dxa"/>
          <w:trHeight w:val="432"/>
          <w:jc w:val="center"/>
        </w:trPr>
        <w:tc>
          <w:tcPr>
            <w:tcW w:w="9461" w:type="dxa"/>
            <w:vAlign w:val="center"/>
          </w:tcPr>
          <w:p w:rsidR="00E62152" w:rsidRPr="00FC2A37" w:rsidRDefault="00267D2D" w:rsidP="00267D2D">
            <w:pPr>
              <w:tabs>
                <w:tab w:val="left" w:pos="7755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Atenciosamente,</w:t>
            </w:r>
          </w:p>
        </w:tc>
      </w:tr>
    </w:tbl>
    <w:p w:rsidR="00815D45" w:rsidRPr="00807545" w:rsidRDefault="00815D45" w:rsidP="00815D45">
      <w:pPr>
        <w:tabs>
          <w:tab w:val="left" w:pos="7755"/>
        </w:tabs>
        <w:rPr>
          <w:rFonts w:ascii="Arial" w:hAnsi="Arial" w:cs="Arial"/>
          <w:bCs/>
          <w:sz w:val="18"/>
          <w:szCs w:val="18"/>
        </w:rPr>
      </w:pPr>
    </w:p>
    <w:p w:rsidR="009628F9" w:rsidRDefault="009628F9" w:rsidP="00074D10">
      <w:pPr>
        <w:tabs>
          <w:tab w:val="left" w:pos="7755"/>
        </w:tabs>
        <w:spacing w:before="240"/>
        <w:rPr>
          <w:rFonts w:ascii="Arial Narrow" w:hAnsi="Arial Narrow" w:cs="Calibri"/>
          <w:bCs/>
        </w:rPr>
      </w:pPr>
    </w:p>
    <w:p w:rsidR="00815D45" w:rsidRDefault="00815D45" w:rsidP="00815D45"/>
    <w:tbl>
      <w:tblPr>
        <w:tblW w:w="0" w:type="auto"/>
        <w:tblInd w:w="2518" w:type="dxa"/>
        <w:tblLayout w:type="fixed"/>
        <w:tblLook w:val="04A0" w:firstRow="1" w:lastRow="0" w:firstColumn="1" w:lastColumn="0" w:noHBand="0" w:noVBand="1"/>
      </w:tblPr>
      <w:tblGrid>
        <w:gridCol w:w="4423"/>
      </w:tblGrid>
      <w:tr w:rsidR="00815D45" w:rsidRPr="008E0D82" w:rsidTr="008A1930">
        <w:tc>
          <w:tcPr>
            <w:tcW w:w="4423" w:type="dxa"/>
          </w:tcPr>
          <w:p w:rsidR="00815D45" w:rsidRPr="008E0D82" w:rsidRDefault="00815D45" w:rsidP="008A1930">
            <w:pPr>
              <w:tabs>
                <w:tab w:val="left" w:pos="993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F00">
              <w:rPr>
                <w:rFonts w:ascii="Arial" w:hAnsi="Arial" w:cs="Arial"/>
                <w:sz w:val="20"/>
                <w:szCs w:val="20"/>
              </w:rPr>
              <w:t>____________________________________</w:t>
            </w:r>
          </w:p>
          <w:p w:rsidR="00815D45" w:rsidRPr="00541961" w:rsidRDefault="00577EC1" w:rsidP="008A1930">
            <w:pPr>
              <w:tabs>
                <w:tab w:val="left" w:pos="993"/>
              </w:tabs>
              <w:ind w:left="3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UsuarioNome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«UsuarioNome»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815D45" w:rsidRPr="008E0D82" w:rsidTr="008A1930">
        <w:tc>
          <w:tcPr>
            <w:tcW w:w="4423" w:type="dxa"/>
          </w:tcPr>
          <w:p w:rsidR="00815D45" w:rsidRPr="008E0D82" w:rsidRDefault="00577EC1" w:rsidP="008A1930">
            <w:pPr>
              <w:tabs>
                <w:tab w:val="left" w:pos="993"/>
              </w:tabs>
              <w:ind w:left="-108" w:right="-7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UsuarioCargo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«UsuarioCargo»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9628F9" w:rsidRPr="00807545" w:rsidRDefault="00815D45" w:rsidP="00807545">
      <w:pPr>
        <w:rPr>
          <w:sz w:val="12"/>
          <w:szCs w:val="12"/>
        </w:rPr>
      </w:pPr>
      <w:r w:rsidRPr="00541961">
        <w:rPr>
          <w:sz w:val="12"/>
          <w:szCs w:val="12"/>
        </w:rPr>
        <w:fldChar w:fldCharType="begin"/>
      </w:r>
      <w:r w:rsidRPr="00541961">
        <w:rPr>
          <w:sz w:val="12"/>
          <w:szCs w:val="12"/>
        </w:rPr>
        <w:instrText xml:space="preserve"> MERGEFIELD  TableEnd:Documento  \* MERGEFORMAT </w:instrText>
      </w:r>
      <w:r w:rsidRPr="00541961">
        <w:rPr>
          <w:sz w:val="12"/>
          <w:szCs w:val="12"/>
        </w:rPr>
        <w:fldChar w:fldCharType="separate"/>
      </w:r>
      <w:r w:rsidRPr="00541961">
        <w:rPr>
          <w:noProof/>
          <w:sz w:val="12"/>
          <w:szCs w:val="12"/>
        </w:rPr>
        <w:t>«TableEnd:Documento»</w:t>
      </w:r>
      <w:r w:rsidRPr="00541961">
        <w:rPr>
          <w:sz w:val="12"/>
          <w:szCs w:val="12"/>
        </w:rPr>
        <w:fldChar w:fldCharType="end"/>
      </w:r>
    </w:p>
    <w:sectPr w:rsidR="009628F9" w:rsidRPr="00807545" w:rsidSect="002D3D0D">
      <w:footerReference w:type="default" r:id="rId8"/>
      <w:pgSz w:w="11907" w:h="16840" w:code="9"/>
      <w:pgMar w:top="1418" w:right="851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6F7" w:rsidRDefault="008836F7">
      <w:r>
        <w:separator/>
      </w:r>
    </w:p>
  </w:endnote>
  <w:endnote w:type="continuationSeparator" w:id="0">
    <w:p w:rsidR="008836F7" w:rsidRDefault="00883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118A" w:rsidRPr="00FF32CE" w:rsidRDefault="00C5118A">
    <w:pPr>
      <w:rPr>
        <w:color w:val="595959"/>
      </w:rPr>
    </w:pPr>
  </w:p>
  <w:tbl>
    <w:tblPr>
      <w:tblW w:w="9383" w:type="dxa"/>
      <w:jc w:val="center"/>
      <w:tblBorders>
        <w:top w:val="single" w:sz="4" w:space="0" w:color="595959"/>
      </w:tblBorders>
      <w:tblLook w:val="04A0" w:firstRow="1" w:lastRow="0" w:firstColumn="1" w:lastColumn="0" w:noHBand="0" w:noVBand="1"/>
    </w:tblPr>
    <w:tblGrid>
      <w:gridCol w:w="1845"/>
      <w:gridCol w:w="6120"/>
      <w:gridCol w:w="1418"/>
    </w:tblGrid>
    <w:tr w:rsidR="008A155D" w:rsidRPr="00FF32CE" w:rsidTr="00CD02E7">
      <w:trPr>
        <w:jc w:val="center"/>
      </w:trPr>
      <w:tc>
        <w:tcPr>
          <w:tcW w:w="1845" w:type="dxa"/>
          <w:shd w:val="clear" w:color="auto" w:fill="auto"/>
        </w:tcPr>
        <w:p w:rsidR="00C5118A" w:rsidRPr="00FF32CE" w:rsidRDefault="00C5118A" w:rsidP="00CD02E7">
          <w:pPr>
            <w:pStyle w:val="Rodap"/>
            <w:ind w:left="-94" w:right="-120"/>
            <w:rPr>
              <w:rFonts w:ascii="Arial" w:hAnsi="Arial" w:cs="Arial"/>
              <w:color w:val="595959"/>
              <w:sz w:val="16"/>
              <w:szCs w:val="16"/>
            </w:rPr>
          </w:pP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begin"/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instrText xml:space="preserve"> MERGEFIELD  image:LogoSimlam  \* MERGEFORMAT </w:instrTex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«image:LogoSimlam»</w:t>
          </w:r>
          <w:r w:rsidRPr="00FF32CE">
            <w:rPr>
              <w:rFonts w:ascii="Arial" w:hAnsi="Arial" w:cs="Arial"/>
              <w:noProof/>
              <w:color w:val="595959"/>
              <w:sz w:val="16"/>
              <w:szCs w:val="16"/>
            </w:rPr>
            <w:fldChar w:fldCharType="end"/>
          </w:r>
        </w:p>
      </w:tc>
      <w:tc>
        <w:tcPr>
          <w:tcW w:w="6120" w:type="dxa"/>
          <w:shd w:val="clear" w:color="auto" w:fill="auto"/>
        </w:tcPr>
        <w:p w:rsidR="00C5118A" w:rsidRPr="00666799" w:rsidRDefault="00C5118A" w:rsidP="00CD02E7">
          <w:pPr>
            <w:pStyle w:val="Rodap"/>
            <w:ind w:left="-72" w:right="-72"/>
            <w:jc w:val="center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OrgaoEndereco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«OrgaoEndereco»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OrgaoMunicipio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«OrgaoMunicipio»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OrgaoUF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«OrgaoUF»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OrgaoCep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«OrgaoCep»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  <w:p w:rsidR="00C5118A" w:rsidRPr="00666799" w:rsidRDefault="00C5118A" w:rsidP="00CD02E7">
          <w:pPr>
            <w:pStyle w:val="Rodap"/>
            <w:jc w:val="center"/>
            <w:rPr>
              <w:rFonts w:ascii="Arial" w:hAnsi="Arial" w:cs="Arial"/>
              <w:color w:val="595959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MERGEFIELD  OrgaoContato  \* MERGEFORMAT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074D10">
            <w:rPr>
              <w:rFonts w:ascii="Arial" w:hAnsi="Arial" w:cs="Arial"/>
              <w:noProof/>
              <w:color w:val="595959"/>
              <w:sz w:val="16"/>
              <w:szCs w:val="16"/>
            </w:rPr>
            <w:t>«OrgaoContato»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  <w:tc>
        <w:tcPr>
          <w:tcW w:w="1418" w:type="dxa"/>
          <w:shd w:val="clear" w:color="auto" w:fill="auto"/>
        </w:tcPr>
        <w:p w:rsidR="00C5118A" w:rsidRPr="00666799" w:rsidRDefault="00C5118A" w:rsidP="00CD02E7">
          <w:pPr>
            <w:ind w:left="-121" w:right="-95"/>
            <w:jc w:val="right"/>
            <w:rPr>
              <w:rFonts w:ascii="Arial" w:hAnsi="Arial" w:cs="Arial"/>
              <w:color w:val="595959"/>
              <w:sz w:val="16"/>
              <w:szCs w:val="16"/>
            </w:rPr>
          </w:pP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Página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PAGE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t xml:space="preserve"> de 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begin"/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instrText xml:space="preserve"> NUMPAGES  </w:instrTex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separate"/>
          </w:r>
          <w:r w:rsidR="0099454F">
            <w:rPr>
              <w:rFonts w:ascii="Arial" w:hAnsi="Arial" w:cs="Arial"/>
              <w:noProof/>
              <w:color w:val="595959"/>
              <w:sz w:val="16"/>
              <w:szCs w:val="16"/>
            </w:rPr>
            <w:t>1</w:t>
          </w:r>
          <w:r w:rsidRPr="00666799">
            <w:rPr>
              <w:rFonts w:ascii="Arial" w:hAnsi="Arial" w:cs="Arial"/>
              <w:color w:val="595959"/>
              <w:sz w:val="16"/>
              <w:szCs w:val="16"/>
            </w:rPr>
            <w:fldChar w:fldCharType="end"/>
          </w:r>
        </w:p>
      </w:tc>
    </w:tr>
  </w:tbl>
  <w:p w:rsidR="00C5118A" w:rsidRPr="00FF32CE" w:rsidRDefault="00C5118A" w:rsidP="00C5118A">
    <w:pPr>
      <w:pStyle w:val="Rodap"/>
      <w:rPr>
        <w:color w:val="595959"/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6F7" w:rsidRDefault="008836F7">
      <w:r>
        <w:separator/>
      </w:r>
    </w:p>
  </w:footnote>
  <w:footnote w:type="continuationSeparator" w:id="0">
    <w:p w:rsidR="008836F7" w:rsidRDefault="008836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0"/>
  </w:num>
  <w:num w:numId="3">
    <w:abstractNumId w:val="5"/>
  </w:num>
  <w:num w:numId="4">
    <w:abstractNumId w:val="19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18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7"/>
  </w:num>
  <w:num w:numId="15">
    <w:abstractNumId w:val="8"/>
  </w:num>
  <w:num w:numId="16">
    <w:abstractNumId w:val="16"/>
  </w:num>
  <w:num w:numId="17">
    <w:abstractNumId w:val="12"/>
  </w:num>
  <w:num w:numId="18">
    <w:abstractNumId w:val="15"/>
  </w:num>
  <w:num w:numId="19">
    <w:abstractNumId w:val="7"/>
  </w:num>
  <w:num w:numId="20">
    <w:abstractNumId w:val="14"/>
  </w:num>
  <w:num w:numId="21">
    <w:abstractNumId w:val="20"/>
  </w:num>
  <w:num w:numId="22">
    <w:abstractNumId w:val="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4D10"/>
    <w:rsid w:val="000005D9"/>
    <w:rsid w:val="00000B7A"/>
    <w:rsid w:val="00000DDC"/>
    <w:rsid w:val="00001707"/>
    <w:rsid w:val="0000203D"/>
    <w:rsid w:val="00002560"/>
    <w:rsid w:val="00002FCA"/>
    <w:rsid w:val="000030FF"/>
    <w:rsid w:val="000035DE"/>
    <w:rsid w:val="000040CE"/>
    <w:rsid w:val="00004986"/>
    <w:rsid w:val="00004AB2"/>
    <w:rsid w:val="00004C53"/>
    <w:rsid w:val="00005216"/>
    <w:rsid w:val="0000641E"/>
    <w:rsid w:val="000079A1"/>
    <w:rsid w:val="0001062C"/>
    <w:rsid w:val="00010FEE"/>
    <w:rsid w:val="00012C8C"/>
    <w:rsid w:val="00014A1E"/>
    <w:rsid w:val="000161C3"/>
    <w:rsid w:val="0001701F"/>
    <w:rsid w:val="00020468"/>
    <w:rsid w:val="00021489"/>
    <w:rsid w:val="0002277E"/>
    <w:rsid w:val="00022853"/>
    <w:rsid w:val="00023BBC"/>
    <w:rsid w:val="0003037E"/>
    <w:rsid w:val="00030387"/>
    <w:rsid w:val="00030BC0"/>
    <w:rsid w:val="00031DF3"/>
    <w:rsid w:val="000346F8"/>
    <w:rsid w:val="0004062F"/>
    <w:rsid w:val="000442D4"/>
    <w:rsid w:val="00044D55"/>
    <w:rsid w:val="00045D1C"/>
    <w:rsid w:val="00045D5E"/>
    <w:rsid w:val="00045EE9"/>
    <w:rsid w:val="000505FB"/>
    <w:rsid w:val="00051D6D"/>
    <w:rsid w:val="0005286E"/>
    <w:rsid w:val="0005512F"/>
    <w:rsid w:val="00055A94"/>
    <w:rsid w:val="0005689C"/>
    <w:rsid w:val="00057087"/>
    <w:rsid w:val="00060D0C"/>
    <w:rsid w:val="00060DDD"/>
    <w:rsid w:val="00061021"/>
    <w:rsid w:val="00061FA8"/>
    <w:rsid w:val="00063D5A"/>
    <w:rsid w:val="00063D70"/>
    <w:rsid w:val="00064DF5"/>
    <w:rsid w:val="0006699B"/>
    <w:rsid w:val="00067927"/>
    <w:rsid w:val="00071B2A"/>
    <w:rsid w:val="00073FCC"/>
    <w:rsid w:val="00073FF3"/>
    <w:rsid w:val="00074D10"/>
    <w:rsid w:val="0007711C"/>
    <w:rsid w:val="00080767"/>
    <w:rsid w:val="00085962"/>
    <w:rsid w:val="00086A3D"/>
    <w:rsid w:val="00087A80"/>
    <w:rsid w:val="00090171"/>
    <w:rsid w:val="00091CE3"/>
    <w:rsid w:val="00092A16"/>
    <w:rsid w:val="00094C5E"/>
    <w:rsid w:val="00095647"/>
    <w:rsid w:val="00096BBF"/>
    <w:rsid w:val="00097444"/>
    <w:rsid w:val="00097705"/>
    <w:rsid w:val="000A06CF"/>
    <w:rsid w:val="000A50EC"/>
    <w:rsid w:val="000A562B"/>
    <w:rsid w:val="000A601E"/>
    <w:rsid w:val="000A67E3"/>
    <w:rsid w:val="000A7F0C"/>
    <w:rsid w:val="000B09AF"/>
    <w:rsid w:val="000B14A7"/>
    <w:rsid w:val="000B1D9C"/>
    <w:rsid w:val="000B1DEA"/>
    <w:rsid w:val="000B2A19"/>
    <w:rsid w:val="000B4469"/>
    <w:rsid w:val="000B4837"/>
    <w:rsid w:val="000B586B"/>
    <w:rsid w:val="000B73C3"/>
    <w:rsid w:val="000C17B3"/>
    <w:rsid w:val="000C1B30"/>
    <w:rsid w:val="000C1DD8"/>
    <w:rsid w:val="000D0B27"/>
    <w:rsid w:val="000D19A5"/>
    <w:rsid w:val="000D2E96"/>
    <w:rsid w:val="000D327A"/>
    <w:rsid w:val="000D3C8D"/>
    <w:rsid w:val="000D4D96"/>
    <w:rsid w:val="000D69EE"/>
    <w:rsid w:val="000D6F54"/>
    <w:rsid w:val="000D7121"/>
    <w:rsid w:val="000D7538"/>
    <w:rsid w:val="000D761A"/>
    <w:rsid w:val="000E02E6"/>
    <w:rsid w:val="000E0D18"/>
    <w:rsid w:val="000E27BA"/>
    <w:rsid w:val="000E5C29"/>
    <w:rsid w:val="000E6211"/>
    <w:rsid w:val="000F321F"/>
    <w:rsid w:val="000F5E03"/>
    <w:rsid w:val="000F6226"/>
    <w:rsid w:val="00102CD5"/>
    <w:rsid w:val="00106868"/>
    <w:rsid w:val="00110DFD"/>
    <w:rsid w:val="00120657"/>
    <w:rsid w:val="00121907"/>
    <w:rsid w:val="00123C9E"/>
    <w:rsid w:val="0012630C"/>
    <w:rsid w:val="00126679"/>
    <w:rsid w:val="00126E47"/>
    <w:rsid w:val="001341B4"/>
    <w:rsid w:val="00137DF0"/>
    <w:rsid w:val="001447BF"/>
    <w:rsid w:val="001461E8"/>
    <w:rsid w:val="00146277"/>
    <w:rsid w:val="001468C8"/>
    <w:rsid w:val="001533CE"/>
    <w:rsid w:val="00155F61"/>
    <w:rsid w:val="00156B1F"/>
    <w:rsid w:val="001574E5"/>
    <w:rsid w:val="00157638"/>
    <w:rsid w:val="00157E61"/>
    <w:rsid w:val="0016264B"/>
    <w:rsid w:val="00163863"/>
    <w:rsid w:val="00163D9F"/>
    <w:rsid w:val="00164144"/>
    <w:rsid w:val="001654D4"/>
    <w:rsid w:val="001654E1"/>
    <w:rsid w:val="00166DA1"/>
    <w:rsid w:val="00167C1E"/>
    <w:rsid w:val="001700C0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915C5"/>
    <w:rsid w:val="001924BF"/>
    <w:rsid w:val="001928ED"/>
    <w:rsid w:val="001940AC"/>
    <w:rsid w:val="00194B07"/>
    <w:rsid w:val="00194C2B"/>
    <w:rsid w:val="00196100"/>
    <w:rsid w:val="0019675B"/>
    <w:rsid w:val="00196EDF"/>
    <w:rsid w:val="001A15C2"/>
    <w:rsid w:val="001A275E"/>
    <w:rsid w:val="001A2D88"/>
    <w:rsid w:val="001A2E7B"/>
    <w:rsid w:val="001A4A7A"/>
    <w:rsid w:val="001A4D21"/>
    <w:rsid w:val="001A6F87"/>
    <w:rsid w:val="001A7DCC"/>
    <w:rsid w:val="001B0F4E"/>
    <w:rsid w:val="001B27FC"/>
    <w:rsid w:val="001B28FF"/>
    <w:rsid w:val="001B6A97"/>
    <w:rsid w:val="001B7637"/>
    <w:rsid w:val="001C0354"/>
    <w:rsid w:val="001C1D0C"/>
    <w:rsid w:val="001C2761"/>
    <w:rsid w:val="001C290A"/>
    <w:rsid w:val="001C4A38"/>
    <w:rsid w:val="001C4C81"/>
    <w:rsid w:val="001C556E"/>
    <w:rsid w:val="001C5DB8"/>
    <w:rsid w:val="001C651F"/>
    <w:rsid w:val="001D1388"/>
    <w:rsid w:val="001D5F70"/>
    <w:rsid w:val="001D7208"/>
    <w:rsid w:val="001E05DC"/>
    <w:rsid w:val="001E131A"/>
    <w:rsid w:val="001E1F77"/>
    <w:rsid w:val="001E2702"/>
    <w:rsid w:val="001E3989"/>
    <w:rsid w:val="001E3DA6"/>
    <w:rsid w:val="001E4DDB"/>
    <w:rsid w:val="001E5B7C"/>
    <w:rsid w:val="001E6664"/>
    <w:rsid w:val="001E68D2"/>
    <w:rsid w:val="001F0BF9"/>
    <w:rsid w:val="001F10DF"/>
    <w:rsid w:val="001F213A"/>
    <w:rsid w:val="001F2AD0"/>
    <w:rsid w:val="001F7943"/>
    <w:rsid w:val="001F7D5B"/>
    <w:rsid w:val="00201663"/>
    <w:rsid w:val="00202E10"/>
    <w:rsid w:val="00204EF7"/>
    <w:rsid w:val="002067D7"/>
    <w:rsid w:val="00207E5B"/>
    <w:rsid w:val="00210310"/>
    <w:rsid w:val="00211FFF"/>
    <w:rsid w:val="00212A12"/>
    <w:rsid w:val="00213529"/>
    <w:rsid w:val="00214F98"/>
    <w:rsid w:val="002152E2"/>
    <w:rsid w:val="00215604"/>
    <w:rsid w:val="00221964"/>
    <w:rsid w:val="002228CB"/>
    <w:rsid w:val="002240CD"/>
    <w:rsid w:val="00224D74"/>
    <w:rsid w:val="00224E9C"/>
    <w:rsid w:val="0022501A"/>
    <w:rsid w:val="0022542A"/>
    <w:rsid w:val="00225FEF"/>
    <w:rsid w:val="002264AD"/>
    <w:rsid w:val="00230067"/>
    <w:rsid w:val="002323BD"/>
    <w:rsid w:val="00237C05"/>
    <w:rsid w:val="00237FCC"/>
    <w:rsid w:val="0024024A"/>
    <w:rsid w:val="00241070"/>
    <w:rsid w:val="00241562"/>
    <w:rsid w:val="00242A51"/>
    <w:rsid w:val="00242BBF"/>
    <w:rsid w:val="00242F6E"/>
    <w:rsid w:val="0024324E"/>
    <w:rsid w:val="00244EAD"/>
    <w:rsid w:val="00246B1F"/>
    <w:rsid w:val="002502A5"/>
    <w:rsid w:val="00251A3C"/>
    <w:rsid w:val="00255F43"/>
    <w:rsid w:val="0025640C"/>
    <w:rsid w:val="002566CD"/>
    <w:rsid w:val="0025776B"/>
    <w:rsid w:val="002602EA"/>
    <w:rsid w:val="0026057B"/>
    <w:rsid w:val="00260D98"/>
    <w:rsid w:val="002612AD"/>
    <w:rsid w:val="0026165A"/>
    <w:rsid w:val="0026199F"/>
    <w:rsid w:val="00262B88"/>
    <w:rsid w:val="00264E66"/>
    <w:rsid w:val="0026538F"/>
    <w:rsid w:val="00265436"/>
    <w:rsid w:val="00267D2D"/>
    <w:rsid w:val="002708A4"/>
    <w:rsid w:val="00271425"/>
    <w:rsid w:val="00271485"/>
    <w:rsid w:val="00272AC3"/>
    <w:rsid w:val="002760D1"/>
    <w:rsid w:val="00277187"/>
    <w:rsid w:val="00281B75"/>
    <w:rsid w:val="0028231F"/>
    <w:rsid w:val="0028427B"/>
    <w:rsid w:val="00284EE4"/>
    <w:rsid w:val="00286F95"/>
    <w:rsid w:val="00287E97"/>
    <w:rsid w:val="002905A5"/>
    <w:rsid w:val="00290AFC"/>
    <w:rsid w:val="002918E8"/>
    <w:rsid w:val="002929F5"/>
    <w:rsid w:val="00293635"/>
    <w:rsid w:val="00294046"/>
    <w:rsid w:val="002941B9"/>
    <w:rsid w:val="002950F5"/>
    <w:rsid w:val="00295363"/>
    <w:rsid w:val="00295BE8"/>
    <w:rsid w:val="002968EB"/>
    <w:rsid w:val="00296E1C"/>
    <w:rsid w:val="00297BF8"/>
    <w:rsid w:val="002A051B"/>
    <w:rsid w:val="002A0BE8"/>
    <w:rsid w:val="002A1612"/>
    <w:rsid w:val="002A2199"/>
    <w:rsid w:val="002A3377"/>
    <w:rsid w:val="002B164D"/>
    <w:rsid w:val="002B2359"/>
    <w:rsid w:val="002B2B34"/>
    <w:rsid w:val="002B2F4C"/>
    <w:rsid w:val="002B364E"/>
    <w:rsid w:val="002B393C"/>
    <w:rsid w:val="002B48EC"/>
    <w:rsid w:val="002B625A"/>
    <w:rsid w:val="002C0384"/>
    <w:rsid w:val="002C0E10"/>
    <w:rsid w:val="002C102F"/>
    <w:rsid w:val="002C16F2"/>
    <w:rsid w:val="002C3EEA"/>
    <w:rsid w:val="002C6DA5"/>
    <w:rsid w:val="002C7B3F"/>
    <w:rsid w:val="002C7F2C"/>
    <w:rsid w:val="002D2F23"/>
    <w:rsid w:val="002D3D0D"/>
    <w:rsid w:val="002D3D13"/>
    <w:rsid w:val="002D464A"/>
    <w:rsid w:val="002D5709"/>
    <w:rsid w:val="002D609C"/>
    <w:rsid w:val="002D626B"/>
    <w:rsid w:val="002D6789"/>
    <w:rsid w:val="002D7A44"/>
    <w:rsid w:val="002E025B"/>
    <w:rsid w:val="002E3021"/>
    <w:rsid w:val="002E3418"/>
    <w:rsid w:val="002E4DEC"/>
    <w:rsid w:val="002E53BB"/>
    <w:rsid w:val="002E594E"/>
    <w:rsid w:val="002E59E8"/>
    <w:rsid w:val="002E5EC1"/>
    <w:rsid w:val="002F062E"/>
    <w:rsid w:val="002F281B"/>
    <w:rsid w:val="002F3A77"/>
    <w:rsid w:val="002F43BA"/>
    <w:rsid w:val="002F54AE"/>
    <w:rsid w:val="002F7BDE"/>
    <w:rsid w:val="00300561"/>
    <w:rsid w:val="003054E4"/>
    <w:rsid w:val="00305B0F"/>
    <w:rsid w:val="00306C23"/>
    <w:rsid w:val="00307D67"/>
    <w:rsid w:val="00311387"/>
    <w:rsid w:val="00311A90"/>
    <w:rsid w:val="003132B2"/>
    <w:rsid w:val="003133BA"/>
    <w:rsid w:val="00313CE5"/>
    <w:rsid w:val="003143B1"/>
    <w:rsid w:val="003173F9"/>
    <w:rsid w:val="00317BDC"/>
    <w:rsid w:val="00320630"/>
    <w:rsid w:val="00320EC2"/>
    <w:rsid w:val="003231A9"/>
    <w:rsid w:val="0032453E"/>
    <w:rsid w:val="003254F5"/>
    <w:rsid w:val="0032599F"/>
    <w:rsid w:val="00326DC5"/>
    <w:rsid w:val="003314F1"/>
    <w:rsid w:val="00331936"/>
    <w:rsid w:val="00331E05"/>
    <w:rsid w:val="00333611"/>
    <w:rsid w:val="00333AEC"/>
    <w:rsid w:val="00334299"/>
    <w:rsid w:val="003358B5"/>
    <w:rsid w:val="00337144"/>
    <w:rsid w:val="00337937"/>
    <w:rsid w:val="0034237F"/>
    <w:rsid w:val="00342CB3"/>
    <w:rsid w:val="00343DE7"/>
    <w:rsid w:val="0034467D"/>
    <w:rsid w:val="00346056"/>
    <w:rsid w:val="003506A8"/>
    <w:rsid w:val="003514A9"/>
    <w:rsid w:val="00353AB7"/>
    <w:rsid w:val="00354556"/>
    <w:rsid w:val="00355237"/>
    <w:rsid w:val="003602E8"/>
    <w:rsid w:val="003605FC"/>
    <w:rsid w:val="00363261"/>
    <w:rsid w:val="00363C77"/>
    <w:rsid w:val="00363CFE"/>
    <w:rsid w:val="003654A0"/>
    <w:rsid w:val="00365EF5"/>
    <w:rsid w:val="00366C8F"/>
    <w:rsid w:val="00366FC5"/>
    <w:rsid w:val="003679AE"/>
    <w:rsid w:val="003733AA"/>
    <w:rsid w:val="003746DD"/>
    <w:rsid w:val="00375FEB"/>
    <w:rsid w:val="003763A9"/>
    <w:rsid w:val="00382621"/>
    <w:rsid w:val="00383229"/>
    <w:rsid w:val="00383B36"/>
    <w:rsid w:val="00383D36"/>
    <w:rsid w:val="003862B2"/>
    <w:rsid w:val="003862DC"/>
    <w:rsid w:val="00390FE8"/>
    <w:rsid w:val="00392E58"/>
    <w:rsid w:val="00393BD7"/>
    <w:rsid w:val="00393C36"/>
    <w:rsid w:val="00394A1C"/>
    <w:rsid w:val="00394F18"/>
    <w:rsid w:val="00396637"/>
    <w:rsid w:val="00396A4F"/>
    <w:rsid w:val="003A16B7"/>
    <w:rsid w:val="003A2032"/>
    <w:rsid w:val="003A2044"/>
    <w:rsid w:val="003A36D2"/>
    <w:rsid w:val="003A3C2F"/>
    <w:rsid w:val="003A664D"/>
    <w:rsid w:val="003A7387"/>
    <w:rsid w:val="003A7C0D"/>
    <w:rsid w:val="003B03C7"/>
    <w:rsid w:val="003B2383"/>
    <w:rsid w:val="003B263B"/>
    <w:rsid w:val="003B2AB3"/>
    <w:rsid w:val="003B2B6E"/>
    <w:rsid w:val="003B2F59"/>
    <w:rsid w:val="003B4163"/>
    <w:rsid w:val="003B73FF"/>
    <w:rsid w:val="003B79E8"/>
    <w:rsid w:val="003C0D8B"/>
    <w:rsid w:val="003C404A"/>
    <w:rsid w:val="003C4367"/>
    <w:rsid w:val="003C498C"/>
    <w:rsid w:val="003C5B26"/>
    <w:rsid w:val="003C6570"/>
    <w:rsid w:val="003C787A"/>
    <w:rsid w:val="003D02F3"/>
    <w:rsid w:val="003D0FBD"/>
    <w:rsid w:val="003D2847"/>
    <w:rsid w:val="003D3B86"/>
    <w:rsid w:val="003D3C15"/>
    <w:rsid w:val="003D4234"/>
    <w:rsid w:val="003D5469"/>
    <w:rsid w:val="003D6C66"/>
    <w:rsid w:val="003D7031"/>
    <w:rsid w:val="003E171D"/>
    <w:rsid w:val="003E2015"/>
    <w:rsid w:val="003E2288"/>
    <w:rsid w:val="003E4310"/>
    <w:rsid w:val="003F044E"/>
    <w:rsid w:val="003F42E5"/>
    <w:rsid w:val="003F47DC"/>
    <w:rsid w:val="0040053D"/>
    <w:rsid w:val="00400568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1048"/>
    <w:rsid w:val="004116C9"/>
    <w:rsid w:val="00411911"/>
    <w:rsid w:val="00411938"/>
    <w:rsid w:val="00411989"/>
    <w:rsid w:val="00412798"/>
    <w:rsid w:val="00413003"/>
    <w:rsid w:val="004130C1"/>
    <w:rsid w:val="00417096"/>
    <w:rsid w:val="0041794C"/>
    <w:rsid w:val="004207D0"/>
    <w:rsid w:val="00420C0C"/>
    <w:rsid w:val="00421770"/>
    <w:rsid w:val="004224F6"/>
    <w:rsid w:val="00425186"/>
    <w:rsid w:val="0042649E"/>
    <w:rsid w:val="004269C8"/>
    <w:rsid w:val="004300A7"/>
    <w:rsid w:val="00434876"/>
    <w:rsid w:val="00435644"/>
    <w:rsid w:val="00435CF7"/>
    <w:rsid w:val="004369E7"/>
    <w:rsid w:val="00437E0B"/>
    <w:rsid w:val="00440CB7"/>
    <w:rsid w:val="00441788"/>
    <w:rsid w:val="00443B09"/>
    <w:rsid w:val="004449B9"/>
    <w:rsid w:val="004510D9"/>
    <w:rsid w:val="004522AB"/>
    <w:rsid w:val="004523E3"/>
    <w:rsid w:val="00452432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7BE7"/>
    <w:rsid w:val="004706F7"/>
    <w:rsid w:val="004707A0"/>
    <w:rsid w:val="00470A3A"/>
    <w:rsid w:val="004715BF"/>
    <w:rsid w:val="00472645"/>
    <w:rsid w:val="00474F59"/>
    <w:rsid w:val="0047596B"/>
    <w:rsid w:val="0047675A"/>
    <w:rsid w:val="00476EE0"/>
    <w:rsid w:val="004779E4"/>
    <w:rsid w:val="00480CBD"/>
    <w:rsid w:val="0048121E"/>
    <w:rsid w:val="00482D46"/>
    <w:rsid w:val="00483545"/>
    <w:rsid w:val="00485A79"/>
    <w:rsid w:val="0049143C"/>
    <w:rsid w:val="00491F10"/>
    <w:rsid w:val="0049235F"/>
    <w:rsid w:val="004A02E6"/>
    <w:rsid w:val="004A1348"/>
    <w:rsid w:val="004A1F4E"/>
    <w:rsid w:val="004A360B"/>
    <w:rsid w:val="004A4710"/>
    <w:rsid w:val="004A4A3F"/>
    <w:rsid w:val="004A5BC7"/>
    <w:rsid w:val="004A61FC"/>
    <w:rsid w:val="004A6697"/>
    <w:rsid w:val="004A79FC"/>
    <w:rsid w:val="004B1B89"/>
    <w:rsid w:val="004B3030"/>
    <w:rsid w:val="004B5ED6"/>
    <w:rsid w:val="004B5F7B"/>
    <w:rsid w:val="004B6096"/>
    <w:rsid w:val="004B6274"/>
    <w:rsid w:val="004B6739"/>
    <w:rsid w:val="004B6F54"/>
    <w:rsid w:val="004B77BC"/>
    <w:rsid w:val="004C237E"/>
    <w:rsid w:val="004C2CE4"/>
    <w:rsid w:val="004C3433"/>
    <w:rsid w:val="004C38C4"/>
    <w:rsid w:val="004C52EC"/>
    <w:rsid w:val="004C7F1A"/>
    <w:rsid w:val="004D0953"/>
    <w:rsid w:val="004D0FBF"/>
    <w:rsid w:val="004D1FE0"/>
    <w:rsid w:val="004D5395"/>
    <w:rsid w:val="004D5A43"/>
    <w:rsid w:val="004E1A0F"/>
    <w:rsid w:val="004E31F8"/>
    <w:rsid w:val="004E3B88"/>
    <w:rsid w:val="004E57A2"/>
    <w:rsid w:val="004E635A"/>
    <w:rsid w:val="004E6D0B"/>
    <w:rsid w:val="004F0BB7"/>
    <w:rsid w:val="004F2722"/>
    <w:rsid w:val="004F60FF"/>
    <w:rsid w:val="004F720E"/>
    <w:rsid w:val="004F7821"/>
    <w:rsid w:val="005017DE"/>
    <w:rsid w:val="00503A2D"/>
    <w:rsid w:val="00504256"/>
    <w:rsid w:val="005105F8"/>
    <w:rsid w:val="00511847"/>
    <w:rsid w:val="00511F57"/>
    <w:rsid w:val="005131FA"/>
    <w:rsid w:val="00514A09"/>
    <w:rsid w:val="005174FB"/>
    <w:rsid w:val="00517F03"/>
    <w:rsid w:val="00520273"/>
    <w:rsid w:val="005213D0"/>
    <w:rsid w:val="00521BBE"/>
    <w:rsid w:val="00521DBF"/>
    <w:rsid w:val="00522267"/>
    <w:rsid w:val="00525EB8"/>
    <w:rsid w:val="005264A8"/>
    <w:rsid w:val="00530B91"/>
    <w:rsid w:val="00531F5B"/>
    <w:rsid w:val="00531FE1"/>
    <w:rsid w:val="0053283A"/>
    <w:rsid w:val="00533B31"/>
    <w:rsid w:val="0053422A"/>
    <w:rsid w:val="00534542"/>
    <w:rsid w:val="00534B4E"/>
    <w:rsid w:val="00537256"/>
    <w:rsid w:val="00541E75"/>
    <w:rsid w:val="00542071"/>
    <w:rsid w:val="005424B1"/>
    <w:rsid w:val="0054347B"/>
    <w:rsid w:val="00544715"/>
    <w:rsid w:val="0054494A"/>
    <w:rsid w:val="00546020"/>
    <w:rsid w:val="00547611"/>
    <w:rsid w:val="005502AA"/>
    <w:rsid w:val="00550687"/>
    <w:rsid w:val="00551FFA"/>
    <w:rsid w:val="00552346"/>
    <w:rsid w:val="0055242A"/>
    <w:rsid w:val="005530B9"/>
    <w:rsid w:val="00553C63"/>
    <w:rsid w:val="005541F3"/>
    <w:rsid w:val="00554B88"/>
    <w:rsid w:val="00554FC1"/>
    <w:rsid w:val="00556B02"/>
    <w:rsid w:val="00557B25"/>
    <w:rsid w:val="00557C0F"/>
    <w:rsid w:val="00561084"/>
    <w:rsid w:val="00563CC7"/>
    <w:rsid w:val="00563D5E"/>
    <w:rsid w:val="00564E04"/>
    <w:rsid w:val="005677C3"/>
    <w:rsid w:val="005710F3"/>
    <w:rsid w:val="00571490"/>
    <w:rsid w:val="00571666"/>
    <w:rsid w:val="00571C33"/>
    <w:rsid w:val="00572203"/>
    <w:rsid w:val="0057421F"/>
    <w:rsid w:val="00574303"/>
    <w:rsid w:val="00575109"/>
    <w:rsid w:val="005761AB"/>
    <w:rsid w:val="00577B6B"/>
    <w:rsid w:val="00577EC1"/>
    <w:rsid w:val="00581D68"/>
    <w:rsid w:val="005848E0"/>
    <w:rsid w:val="00585021"/>
    <w:rsid w:val="00585FFA"/>
    <w:rsid w:val="00586519"/>
    <w:rsid w:val="00587542"/>
    <w:rsid w:val="0059215A"/>
    <w:rsid w:val="00592CB6"/>
    <w:rsid w:val="00593693"/>
    <w:rsid w:val="00594839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B05BC"/>
    <w:rsid w:val="005B4FCB"/>
    <w:rsid w:val="005B5193"/>
    <w:rsid w:val="005B5313"/>
    <w:rsid w:val="005B6529"/>
    <w:rsid w:val="005B7B1B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DB"/>
    <w:rsid w:val="005C7DAA"/>
    <w:rsid w:val="005C7DD4"/>
    <w:rsid w:val="005D047F"/>
    <w:rsid w:val="005D0F0A"/>
    <w:rsid w:val="005D2F99"/>
    <w:rsid w:val="005D581A"/>
    <w:rsid w:val="005D64E0"/>
    <w:rsid w:val="005D65EC"/>
    <w:rsid w:val="005D6B38"/>
    <w:rsid w:val="005D7CEE"/>
    <w:rsid w:val="005E33B9"/>
    <w:rsid w:val="005E3E6B"/>
    <w:rsid w:val="005E4206"/>
    <w:rsid w:val="005E52C6"/>
    <w:rsid w:val="005E57D2"/>
    <w:rsid w:val="005E5990"/>
    <w:rsid w:val="005E646F"/>
    <w:rsid w:val="005F1BEE"/>
    <w:rsid w:val="005F2598"/>
    <w:rsid w:val="005F2CB8"/>
    <w:rsid w:val="005F3665"/>
    <w:rsid w:val="005F39FE"/>
    <w:rsid w:val="005F40CA"/>
    <w:rsid w:val="005F445A"/>
    <w:rsid w:val="005F78FA"/>
    <w:rsid w:val="0060026A"/>
    <w:rsid w:val="00600DE6"/>
    <w:rsid w:val="006012B9"/>
    <w:rsid w:val="00602056"/>
    <w:rsid w:val="00604960"/>
    <w:rsid w:val="0061085F"/>
    <w:rsid w:val="0061182E"/>
    <w:rsid w:val="006137E9"/>
    <w:rsid w:val="0061402A"/>
    <w:rsid w:val="00614AD0"/>
    <w:rsid w:val="0061510C"/>
    <w:rsid w:val="006163DB"/>
    <w:rsid w:val="006164C9"/>
    <w:rsid w:val="0062043A"/>
    <w:rsid w:val="0062053C"/>
    <w:rsid w:val="006214F5"/>
    <w:rsid w:val="006276DE"/>
    <w:rsid w:val="00630AD0"/>
    <w:rsid w:val="00631CE8"/>
    <w:rsid w:val="006335C6"/>
    <w:rsid w:val="00635E51"/>
    <w:rsid w:val="006361D1"/>
    <w:rsid w:val="0063658A"/>
    <w:rsid w:val="00637604"/>
    <w:rsid w:val="00641AAA"/>
    <w:rsid w:val="00641ABF"/>
    <w:rsid w:val="0064260C"/>
    <w:rsid w:val="00642EE7"/>
    <w:rsid w:val="00644FC5"/>
    <w:rsid w:val="006459EC"/>
    <w:rsid w:val="0064602A"/>
    <w:rsid w:val="0064782C"/>
    <w:rsid w:val="006503DF"/>
    <w:rsid w:val="0065360D"/>
    <w:rsid w:val="006540F6"/>
    <w:rsid w:val="00654F59"/>
    <w:rsid w:val="006553D4"/>
    <w:rsid w:val="00656E66"/>
    <w:rsid w:val="00656FB7"/>
    <w:rsid w:val="006610F8"/>
    <w:rsid w:val="006628EF"/>
    <w:rsid w:val="0066407C"/>
    <w:rsid w:val="006662C4"/>
    <w:rsid w:val="00666799"/>
    <w:rsid w:val="00667453"/>
    <w:rsid w:val="00670287"/>
    <w:rsid w:val="00670A78"/>
    <w:rsid w:val="00670E21"/>
    <w:rsid w:val="00672394"/>
    <w:rsid w:val="00672ABA"/>
    <w:rsid w:val="00675E9C"/>
    <w:rsid w:val="00676A32"/>
    <w:rsid w:val="0068068F"/>
    <w:rsid w:val="006814BF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28C0"/>
    <w:rsid w:val="00693644"/>
    <w:rsid w:val="00696375"/>
    <w:rsid w:val="00696836"/>
    <w:rsid w:val="006A0ED1"/>
    <w:rsid w:val="006A203A"/>
    <w:rsid w:val="006A3722"/>
    <w:rsid w:val="006A3CC6"/>
    <w:rsid w:val="006A4CDA"/>
    <w:rsid w:val="006B0321"/>
    <w:rsid w:val="006B1738"/>
    <w:rsid w:val="006B2985"/>
    <w:rsid w:val="006B376C"/>
    <w:rsid w:val="006B4BC1"/>
    <w:rsid w:val="006B4D57"/>
    <w:rsid w:val="006B5A0D"/>
    <w:rsid w:val="006B7866"/>
    <w:rsid w:val="006B7A1B"/>
    <w:rsid w:val="006C0503"/>
    <w:rsid w:val="006C0557"/>
    <w:rsid w:val="006C4FD8"/>
    <w:rsid w:val="006C5644"/>
    <w:rsid w:val="006C5FDC"/>
    <w:rsid w:val="006D2066"/>
    <w:rsid w:val="006D2124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B2A"/>
    <w:rsid w:val="006E453E"/>
    <w:rsid w:val="006F01D6"/>
    <w:rsid w:val="006F0543"/>
    <w:rsid w:val="006F0675"/>
    <w:rsid w:val="006F1029"/>
    <w:rsid w:val="006F1491"/>
    <w:rsid w:val="006F2845"/>
    <w:rsid w:val="006F2B03"/>
    <w:rsid w:val="006F3ECC"/>
    <w:rsid w:val="006F60E3"/>
    <w:rsid w:val="006F6EC1"/>
    <w:rsid w:val="006F7967"/>
    <w:rsid w:val="007027EE"/>
    <w:rsid w:val="007034CC"/>
    <w:rsid w:val="0070666A"/>
    <w:rsid w:val="00707899"/>
    <w:rsid w:val="007101AC"/>
    <w:rsid w:val="00713FA8"/>
    <w:rsid w:val="00714695"/>
    <w:rsid w:val="007158E6"/>
    <w:rsid w:val="00716374"/>
    <w:rsid w:val="00716776"/>
    <w:rsid w:val="00717386"/>
    <w:rsid w:val="00717BC3"/>
    <w:rsid w:val="007210C6"/>
    <w:rsid w:val="00721A61"/>
    <w:rsid w:val="00721BE2"/>
    <w:rsid w:val="0072286B"/>
    <w:rsid w:val="007234E6"/>
    <w:rsid w:val="00724181"/>
    <w:rsid w:val="007249B5"/>
    <w:rsid w:val="00725333"/>
    <w:rsid w:val="007304A0"/>
    <w:rsid w:val="00731886"/>
    <w:rsid w:val="00731D76"/>
    <w:rsid w:val="00731FB7"/>
    <w:rsid w:val="0073417B"/>
    <w:rsid w:val="0073447E"/>
    <w:rsid w:val="007344D9"/>
    <w:rsid w:val="007351BE"/>
    <w:rsid w:val="00735224"/>
    <w:rsid w:val="00740830"/>
    <w:rsid w:val="00742CE1"/>
    <w:rsid w:val="007434A8"/>
    <w:rsid w:val="00745B5B"/>
    <w:rsid w:val="0075507C"/>
    <w:rsid w:val="007558DF"/>
    <w:rsid w:val="007610DF"/>
    <w:rsid w:val="007617BF"/>
    <w:rsid w:val="007672CE"/>
    <w:rsid w:val="00767AD9"/>
    <w:rsid w:val="00770980"/>
    <w:rsid w:val="007713BD"/>
    <w:rsid w:val="007732EC"/>
    <w:rsid w:val="007734D5"/>
    <w:rsid w:val="00773987"/>
    <w:rsid w:val="00773FC7"/>
    <w:rsid w:val="007741B5"/>
    <w:rsid w:val="00775D49"/>
    <w:rsid w:val="0077626A"/>
    <w:rsid w:val="007763F3"/>
    <w:rsid w:val="007800E7"/>
    <w:rsid w:val="00780207"/>
    <w:rsid w:val="00783AD5"/>
    <w:rsid w:val="00783B5B"/>
    <w:rsid w:val="00785015"/>
    <w:rsid w:val="007900ED"/>
    <w:rsid w:val="00791525"/>
    <w:rsid w:val="00791CB1"/>
    <w:rsid w:val="007928FD"/>
    <w:rsid w:val="007941E6"/>
    <w:rsid w:val="00794D37"/>
    <w:rsid w:val="00796B92"/>
    <w:rsid w:val="007A206A"/>
    <w:rsid w:val="007A393B"/>
    <w:rsid w:val="007A5A78"/>
    <w:rsid w:val="007B00FD"/>
    <w:rsid w:val="007B0583"/>
    <w:rsid w:val="007B129A"/>
    <w:rsid w:val="007B2504"/>
    <w:rsid w:val="007B2C49"/>
    <w:rsid w:val="007B67C6"/>
    <w:rsid w:val="007B6B76"/>
    <w:rsid w:val="007B7E34"/>
    <w:rsid w:val="007C2EE5"/>
    <w:rsid w:val="007C44C4"/>
    <w:rsid w:val="007C50B7"/>
    <w:rsid w:val="007C5AD0"/>
    <w:rsid w:val="007C6D0D"/>
    <w:rsid w:val="007C7E44"/>
    <w:rsid w:val="007D0E3B"/>
    <w:rsid w:val="007D34E6"/>
    <w:rsid w:val="007D4027"/>
    <w:rsid w:val="007D54B4"/>
    <w:rsid w:val="007D7420"/>
    <w:rsid w:val="007D79A4"/>
    <w:rsid w:val="007D7B77"/>
    <w:rsid w:val="007E0130"/>
    <w:rsid w:val="007E0372"/>
    <w:rsid w:val="007E0CEA"/>
    <w:rsid w:val="007E2550"/>
    <w:rsid w:val="007E59EA"/>
    <w:rsid w:val="007E5E2E"/>
    <w:rsid w:val="007E711C"/>
    <w:rsid w:val="007F0F3A"/>
    <w:rsid w:val="007F1BB2"/>
    <w:rsid w:val="007F4DAB"/>
    <w:rsid w:val="007F5B0A"/>
    <w:rsid w:val="007F6980"/>
    <w:rsid w:val="007F6ED2"/>
    <w:rsid w:val="007F7ED0"/>
    <w:rsid w:val="008014F6"/>
    <w:rsid w:val="008019FC"/>
    <w:rsid w:val="008022D0"/>
    <w:rsid w:val="00802B55"/>
    <w:rsid w:val="008064C3"/>
    <w:rsid w:val="00806B96"/>
    <w:rsid w:val="008070C3"/>
    <w:rsid w:val="00807545"/>
    <w:rsid w:val="008112E2"/>
    <w:rsid w:val="00815D45"/>
    <w:rsid w:val="00822CDD"/>
    <w:rsid w:val="00823608"/>
    <w:rsid w:val="008238F0"/>
    <w:rsid w:val="0082671B"/>
    <w:rsid w:val="0082727D"/>
    <w:rsid w:val="00840D02"/>
    <w:rsid w:val="00841181"/>
    <w:rsid w:val="00842033"/>
    <w:rsid w:val="008423A1"/>
    <w:rsid w:val="00842AE0"/>
    <w:rsid w:val="00842C66"/>
    <w:rsid w:val="008436C9"/>
    <w:rsid w:val="00843A00"/>
    <w:rsid w:val="00845EF1"/>
    <w:rsid w:val="00846D0A"/>
    <w:rsid w:val="00850E2B"/>
    <w:rsid w:val="00853BEF"/>
    <w:rsid w:val="008552B7"/>
    <w:rsid w:val="008577A4"/>
    <w:rsid w:val="00860966"/>
    <w:rsid w:val="0086125A"/>
    <w:rsid w:val="0086153C"/>
    <w:rsid w:val="00862926"/>
    <w:rsid w:val="008644F5"/>
    <w:rsid w:val="00866E7C"/>
    <w:rsid w:val="00873AC4"/>
    <w:rsid w:val="008753BC"/>
    <w:rsid w:val="008754E1"/>
    <w:rsid w:val="0087665E"/>
    <w:rsid w:val="008813EF"/>
    <w:rsid w:val="00883567"/>
    <w:rsid w:val="0088357E"/>
    <w:rsid w:val="008836B2"/>
    <w:rsid w:val="008836F7"/>
    <w:rsid w:val="00883744"/>
    <w:rsid w:val="0088475D"/>
    <w:rsid w:val="00884A97"/>
    <w:rsid w:val="00887061"/>
    <w:rsid w:val="0088786F"/>
    <w:rsid w:val="00890D4B"/>
    <w:rsid w:val="00893889"/>
    <w:rsid w:val="00893AEB"/>
    <w:rsid w:val="00893B6D"/>
    <w:rsid w:val="00893B93"/>
    <w:rsid w:val="00895901"/>
    <w:rsid w:val="008967D1"/>
    <w:rsid w:val="008972E6"/>
    <w:rsid w:val="008A0436"/>
    <w:rsid w:val="008A155D"/>
    <w:rsid w:val="008A1B2A"/>
    <w:rsid w:val="008A5734"/>
    <w:rsid w:val="008A58E4"/>
    <w:rsid w:val="008A5B7D"/>
    <w:rsid w:val="008A7982"/>
    <w:rsid w:val="008A7B16"/>
    <w:rsid w:val="008B05A1"/>
    <w:rsid w:val="008B0A69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4FBD"/>
    <w:rsid w:val="008C5C01"/>
    <w:rsid w:val="008C5EF2"/>
    <w:rsid w:val="008C773C"/>
    <w:rsid w:val="008D07FA"/>
    <w:rsid w:val="008D17CC"/>
    <w:rsid w:val="008D44AB"/>
    <w:rsid w:val="008D458B"/>
    <w:rsid w:val="008D49E9"/>
    <w:rsid w:val="008D5AEF"/>
    <w:rsid w:val="008D610C"/>
    <w:rsid w:val="008D6F3D"/>
    <w:rsid w:val="008E00E8"/>
    <w:rsid w:val="008E051C"/>
    <w:rsid w:val="008E118A"/>
    <w:rsid w:val="008E1731"/>
    <w:rsid w:val="008E1CD1"/>
    <w:rsid w:val="008E375E"/>
    <w:rsid w:val="008E4CCE"/>
    <w:rsid w:val="008E7C60"/>
    <w:rsid w:val="008E7E4F"/>
    <w:rsid w:val="008F11E1"/>
    <w:rsid w:val="008F3A5D"/>
    <w:rsid w:val="008F3BEC"/>
    <w:rsid w:val="008F40A6"/>
    <w:rsid w:val="008F5BAE"/>
    <w:rsid w:val="008F5EA0"/>
    <w:rsid w:val="008F6D41"/>
    <w:rsid w:val="008F7118"/>
    <w:rsid w:val="00900FD1"/>
    <w:rsid w:val="009016B5"/>
    <w:rsid w:val="009029E9"/>
    <w:rsid w:val="0090311C"/>
    <w:rsid w:val="00903965"/>
    <w:rsid w:val="009039BA"/>
    <w:rsid w:val="009039CB"/>
    <w:rsid w:val="00903CA0"/>
    <w:rsid w:val="0091092C"/>
    <w:rsid w:val="0091260F"/>
    <w:rsid w:val="00912EAF"/>
    <w:rsid w:val="00914141"/>
    <w:rsid w:val="00914A4F"/>
    <w:rsid w:val="00914AF5"/>
    <w:rsid w:val="0091545B"/>
    <w:rsid w:val="0091594D"/>
    <w:rsid w:val="00917D88"/>
    <w:rsid w:val="00920447"/>
    <w:rsid w:val="00920E8C"/>
    <w:rsid w:val="009210FF"/>
    <w:rsid w:val="009219E7"/>
    <w:rsid w:val="00922134"/>
    <w:rsid w:val="009228DE"/>
    <w:rsid w:val="009250CE"/>
    <w:rsid w:val="00931605"/>
    <w:rsid w:val="00931E63"/>
    <w:rsid w:val="00934524"/>
    <w:rsid w:val="0093620E"/>
    <w:rsid w:val="0093705F"/>
    <w:rsid w:val="00937077"/>
    <w:rsid w:val="00937C6F"/>
    <w:rsid w:val="00940D20"/>
    <w:rsid w:val="00941922"/>
    <w:rsid w:val="00944F34"/>
    <w:rsid w:val="009451AE"/>
    <w:rsid w:val="00945A2C"/>
    <w:rsid w:val="00946284"/>
    <w:rsid w:val="00946A9D"/>
    <w:rsid w:val="00951519"/>
    <w:rsid w:val="00951B79"/>
    <w:rsid w:val="00954FBB"/>
    <w:rsid w:val="00957E41"/>
    <w:rsid w:val="009605F5"/>
    <w:rsid w:val="00962891"/>
    <w:rsid w:val="009628F9"/>
    <w:rsid w:val="00963025"/>
    <w:rsid w:val="009642C6"/>
    <w:rsid w:val="0096590B"/>
    <w:rsid w:val="00965B03"/>
    <w:rsid w:val="00967335"/>
    <w:rsid w:val="00970F24"/>
    <w:rsid w:val="00971F25"/>
    <w:rsid w:val="00972E9C"/>
    <w:rsid w:val="00976422"/>
    <w:rsid w:val="00976575"/>
    <w:rsid w:val="009768EB"/>
    <w:rsid w:val="00976E58"/>
    <w:rsid w:val="0098171B"/>
    <w:rsid w:val="0098324F"/>
    <w:rsid w:val="0098445E"/>
    <w:rsid w:val="0098645A"/>
    <w:rsid w:val="00987572"/>
    <w:rsid w:val="0099454F"/>
    <w:rsid w:val="00994F62"/>
    <w:rsid w:val="0099742E"/>
    <w:rsid w:val="009A03E2"/>
    <w:rsid w:val="009A11DA"/>
    <w:rsid w:val="009A57BC"/>
    <w:rsid w:val="009A7678"/>
    <w:rsid w:val="009B0B85"/>
    <w:rsid w:val="009B1446"/>
    <w:rsid w:val="009B1F7B"/>
    <w:rsid w:val="009B2741"/>
    <w:rsid w:val="009B3983"/>
    <w:rsid w:val="009B3DE0"/>
    <w:rsid w:val="009B5D0B"/>
    <w:rsid w:val="009B7B82"/>
    <w:rsid w:val="009C0781"/>
    <w:rsid w:val="009C2F44"/>
    <w:rsid w:val="009C2F76"/>
    <w:rsid w:val="009C31BE"/>
    <w:rsid w:val="009C321E"/>
    <w:rsid w:val="009C413B"/>
    <w:rsid w:val="009C5324"/>
    <w:rsid w:val="009C5B95"/>
    <w:rsid w:val="009C79CF"/>
    <w:rsid w:val="009D15AF"/>
    <w:rsid w:val="009D23AA"/>
    <w:rsid w:val="009D349D"/>
    <w:rsid w:val="009D44BB"/>
    <w:rsid w:val="009D4676"/>
    <w:rsid w:val="009D49AB"/>
    <w:rsid w:val="009D4EE4"/>
    <w:rsid w:val="009D506B"/>
    <w:rsid w:val="009D68FE"/>
    <w:rsid w:val="009D7172"/>
    <w:rsid w:val="009D74BD"/>
    <w:rsid w:val="009D7FA9"/>
    <w:rsid w:val="009E0BFA"/>
    <w:rsid w:val="009E0E48"/>
    <w:rsid w:val="009E1EB8"/>
    <w:rsid w:val="009E387D"/>
    <w:rsid w:val="009E4051"/>
    <w:rsid w:val="009E704E"/>
    <w:rsid w:val="009E7809"/>
    <w:rsid w:val="009F0103"/>
    <w:rsid w:val="009F026F"/>
    <w:rsid w:val="009F03F0"/>
    <w:rsid w:val="009F13FE"/>
    <w:rsid w:val="009F38F0"/>
    <w:rsid w:val="009F6D33"/>
    <w:rsid w:val="009F727C"/>
    <w:rsid w:val="009F777C"/>
    <w:rsid w:val="00A0117E"/>
    <w:rsid w:val="00A02A0B"/>
    <w:rsid w:val="00A03944"/>
    <w:rsid w:val="00A04B43"/>
    <w:rsid w:val="00A054E9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50C3"/>
    <w:rsid w:val="00A27552"/>
    <w:rsid w:val="00A30C32"/>
    <w:rsid w:val="00A30C57"/>
    <w:rsid w:val="00A31358"/>
    <w:rsid w:val="00A32B50"/>
    <w:rsid w:val="00A36BCA"/>
    <w:rsid w:val="00A36DE3"/>
    <w:rsid w:val="00A37025"/>
    <w:rsid w:val="00A374EC"/>
    <w:rsid w:val="00A37F96"/>
    <w:rsid w:val="00A40CD2"/>
    <w:rsid w:val="00A41CC3"/>
    <w:rsid w:val="00A42AE6"/>
    <w:rsid w:val="00A43E4C"/>
    <w:rsid w:val="00A43E85"/>
    <w:rsid w:val="00A440D7"/>
    <w:rsid w:val="00A44170"/>
    <w:rsid w:val="00A44CE7"/>
    <w:rsid w:val="00A458EA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3873"/>
    <w:rsid w:val="00A642C6"/>
    <w:rsid w:val="00A674C0"/>
    <w:rsid w:val="00A67A71"/>
    <w:rsid w:val="00A70956"/>
    <w:rsid w:val="00A74B22"/>
    <w:rsid w:val="00A755D5"/>
    <w:rsid w:val="00A76DE1"/>
    <w:rsid w:val="00A76E4D"/>
    <w:rsid w:val="00A77BA3"/>
    <w:rsid w:val="00A77E9C"/>
    <w:rsid w:val="00A81470"/>
    <w:rsid w:val="00A81666"/>
    <w:rsid w:val="00A81C8D"/>
    <w:rsid w:val="00A83A46"/>
    <w:rsid w:val="00A83CBF"/>
    <w:rsid w:val="00A83F5C"/>
    <w:rsid w:val="00A85E8F"/>
    <w:rsid w:val="00A85F4F"/>
    <w:rsid w:val="00A86681"/>
    <w:rsid w:val="00A91041"/>
    <w:rsid w:val="00A91856"/>
    <w:rsid w:val="00A92562"/>
    <w:rsid w:val="00A956CE"/>
    <w:rsid w:val="00A95EA1"/>
    <w:rsid w:val="00A9663B"/>
    <w:rsid w:val="00A9666E"/>
    <w:rsid w:val="00A969BD"/>
    <w:rsid w:val="00A96F95"/>
    <w:rsid w:val="00AA0772"/>
    <w:rsid w:val="00AA0DF8"/>
    <w:rsid w:val="00AA293E"/>
    <w:rsid w:val="00AA2D8B"/>
    <w:rsid w:val="00AA33C8"/>
    <w:rsid w:val="00AA59B3"/>
    <w:rsid w:val="00AA5F78"/>
    <w:rsid w:val="00AA6255"/>
    <w:rsid w:val="00AA6720"/>
    <w:rsid w:val="00AA6E94"/>
    <w:rsid w:val="00AA7CB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6112"/>
    <w:rsid w:val="00AD0A43"/>
    <w:rsid w:val="00AD22ED"/>
    <w:rsid w:val="00AD7AC8"/>
    <w:rsid w:val="00AD7D52"/>
    <w:rsid w:val="00AE0BEB"/>
    <w:rsid w:val="00AE0C05"/>
    <w:rsid w:val="00AE0D27"/>
    <w:rsid w:val="00AE1B23"/>
    <w:rsid w:val="00AE2CB3"/>
    <w:rsid w:val="00AE305A"/>
    <w:rsid w:val="00AE43DA"/>
    <w:rsid w:val="00AE45BC"/>
    <w:rsid w:val="00AE52FA"/>
    <w:rsid w:val="00AE7D52"/>
    <w:rsid w:val="00AF00E3"/>
    <w:rsid w:val="00AF0112"/>
    <w:rsid w:val="00AF04E7"/>
    <w:rsid w:val="00AF0649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1017D"/>
    <w:rsid w:val="00B105AD"/>
    <w:rsid w:val="00B14D82"/>
    <w:rsid w:val="00B156A5"/>
    <w:rsid w:val="00B17014"/>
    <w:rsid w:val="00B24CED"/>
    <w:rsid w:val="00B25268"/>
    <w:rsid w:val="00B2678D"/>
    <w:rsid w:val="00B278E5"/>
    <w:rsid w:val="00B3565B"/>
    <w:rsid w:val="00B35E07"/>
    <w:rsid w:val="00B37DFB"/>
    <w:rsid w:val="00B4368D"/>
    <w:rsid w:val="00B43E24"/>
    <w:rsid w:val="00B45BFF"/>
    <w:rsid w:val="00B46722"/>
    <w:rsid w:val="00B47360"/>
    <w:rsid w:val="00B476D1"/>
    <w:rsid w:val="00B47A70"/>
    <w:rsid w:val="00B47CB1"/>
    <w:rsid w:val="00B47EE4"/>
    <w:rsid w:val="00B47F2D"/>
    <w:rsid w:val="00B502B2"/>
    <w:rsid w:val="00B56C0E"/>
    <w:rsid w:val="00B573AB"/>
    <w:rsid w:val="00B576DF"/>
    <w:rsid w:val="00B57C30"/>
    <w:rsid w:val="00B6082A"/>
    <w:rsid w:val="00B63FD8"/>
    <w:rsid w:val="00B64F5F"/>
    <w:rsid w:val="00B65EE9"/>
    <w:rsid w:val="00B66D01"/>
    <w:rsid w:val="00B66EC6"/>
    <w:rsid w:val="00B672E3"/>
    <w:rsid w:val="00B7254C"/>
    <w:rsid w:val="00B731AF"/>
    <w:rsid w:val="00B7473B"/>
    <w:rsid w:val="00B7706A"/>
    <w:rsid w:val="00B7748A"/>
    <w:rsid w:val="00B8051A"/>
    <w:rsid w:val="00B81A28"/>
    <w:rsid w:val="00B81C00"/>
    <w:rsid w:val="00B82120"/>
    <w:rsid w:val="00B82CBF"/>
    <w:rsid w:val="00B853FA"/>
    <w:rsid w:val="00B85B85"/>
    <w:rsid w:val="00B87D3B"/>
    <w:rsid w:val="00B920BF"/>
    <w:rsid w:val="00B93279"/>
    <w:rsid w:val="00B9333F"/>
    <w:rsid w:val="00B93D1C"/>
    <w:rsid w:val="00B9425A"/>
    <w:rsid w:val="00B953F6"/>
    <w:rsid w:val="00B9609A"/>
    <w:rsid w:val="00B97CE6"/>
    <w:rsid w:val="00BA0686"/>
    <w:rsid w:val="00BA1964"/>
    <w:rsid w:val="00BA2ED2"/>
    <w:rsid w:val="00BA42A9"/>
    <w:rsid w:val="00BA52F3"/>
    <w:rsid w:val="00BA5858"/>
    <w:rsid w:val="00BA7A2D"/>
    <w:rsid w:val="00BB06CE"/>
    <w:rsid w:val="00BB0741"/>
    <w:rsid w:val="00BB1FC8"/>
    <w:rsid w:val="00BB3865"/>
    <w:rsid w:val="00BB4D8D"/>
    <w:rsid w:val="00BB79FE"/>
    <w:rsid w:val="00BB7B7B"/>
    <w:rsid w:val="00BC3F1B"/>
    <w:rsid w:val="00BC4968"/>
    <w:rsid w:val="00BC50B2"/>
    <w:rsid w:val="00BC5D14"/>
    <w:rsid w:val="00BC5D1C"/>
    <w:rsid w:val="00BC71DF"/>
    <w:rsid w:val="00BC7253"/>
    <w:rsid w:val="00BC7614"/>
    <w:rsid w:val="00BD1164"/>
    <w:rsid w:val="00BD1324"/>
    <w:rsid w:val="00BD4913"/>
    <w:rsid w:val="00BD52F0"/>
    <w:rsid w:val="00BD69C5"/>
    <w:rsid w:val="00BE0D2C"/>
    <w:rsid w:val="00BE1BE9"/>
    <w:rsid w:val="00BE2110"/>
    <w:rsid w:val="00BE4C40"/>
    <w:rsid w:val="00BE5788"/>
    <w:rsid w:val="00BE57A7"/>
    <w:rsid w:val="00BE7635"/>
    <w:rsid w:val="00BF0351"/>
    <w:rsid w:val="00BF155C"/>
    <w:rsid w:val="00BF322D"/>
    <w:rsid w:val="00BF56B4"/>
    <w:rsid w:val="00C0033A"/>
    <w:rsid w:val="00C0271F"/>
    <w:rsid w:val="00C03225"/>
    <w:rsid w:val="00C03E3D"/>
    <w:rsid w:val="00C0414D"/>
    <w:rsid w:val="00C072CC"/>
    <w:rsid w:val="00C07458"/>
    <w:rsid w:val="00C11D36"/>
    <w:rsid w:val="00C130F4"/>
    <w:rsid w:val="00C15A11"/>
    <w:rsid w:val="00C15A97"/>
    <w:rsid w:val="00C163B9"/>
    <w:rsid w:val="00C17CF5"/>
    <w:rsid w:val="00C17D30"/>
    <w:rsid w:val="00C207D0"/>
    <w:rsid w:val="00C209DF"/>
    <w:rsid w:val="00C21B71"/>
    <w:rsid w:val="00C21FCC"/>
    <w:rsid w:val="00C22B6F"/>
    <w:rsid w:val="00C23722"/>
    <w:rsid w:val="00C23D05"/>
    <w:rsid w:val="00C249E4"/>
    <w:rsid w:val="00C26D54"/>
    <w:rsid w:val="00C277BF"/>
    <w:rsid w:val="00C2799A"/>
    <w:rsid w:val="00C27E86"/>
    <w:rsid w:val="00C300C9"/>
    <w:rsid w:val="00C30553"/>
    <w:rsid w:val="00C30671"/>
    <w:rsid w:val="00C30940"/>
    <w:rsid w:val="00C33ABE"/>
    <w:rsid w:val="00C34281"/>
    <w:rsid w:val="00C35659"/>
    <w:rsid w:val="00C35866"/>
    <w:rsid w:val="00C372B1"/>
    <w:rsid w:val="00C432C3"/>
    <w:rsid w:val="00C44FBD"/>
    <w:rsid w:val="00C45301"/>
    <w:rsid w:val="00C45970"/>
    <w:rsid w:val="00C45ECB"/>
    <w:rsid w:val="00C46C96"/>
    <w:rsid w:val="00C5118A"/>
    <w:rsid w:val="00C51301"/>
    <w:rsid w:val="00C53660"/>
    <w:rsid w:val="00C54B63"/>
    <w:rsid w:val="00C54F7F"/>
    <w:rsid w:val="00C56CB0"/>
    <w:rsid w:val="00C57191"/>
    <w:rsid w:val="00C57AC8"/>
    <w:rsid w:val="00C57DAB"/>
    <w:rsid w:val="00C60A92"/>
    <w:rsid w:val="00C61C89"/>
    <w:rsid w:val="00C61FF9"/>
    <w:rsid w:val="00C62F97"/>
    <w:rsid w:val="00C665E1"/>
    <w:rsid w:val="00C6795D"/>
    <w:rsid w:val="00C700CB"/>
    <w:rsid w:val="00C71484"/>
    <w:rsid w:val="00C72B12"/>
    <w:rsid w:val="00C75CFD"/>
    <w:rsid w:val="00C7619B"/>
    <w:rsid w:val="00C761E7"/>
    <w:rsid w:val="00C76399"/>
    <w:rsid w:val="00C76D16"/>
    <w:rsid w:val="00C77299"/>
    <w:rsid w:val="00C773C1"/>
    <w:rsid w:val="00C80912"/>
    <w:rsid w:val="00C82A0B"/>
    <w:rsid w:val="00C82B51"/>
    <w:rsid w:val="00C82FC6"/>
    <w:rsid w:val="00C83544"/>
    <w:rsid w:val="00C86903"/>
    <w:rsid w:val="00C8786D"/>
    <w:rsid w:val="00C90156"/>
    <w:rsid w:val="00C939BB"/>
    <w:rsid w:val="00C94666"/>
    <w:rsid w:val="00C947A3"/>
    <w:rsid w:val="00C95E36"/>
    <w:rsid w:val="00C9655D"/>
    <w:rsid w:val="00CA18C3"/>
    <w:rsid w:val="00CA23E1"/>
    <w:rsid w:val="00CA2A63"/>
    <w:rsid w:val="00CA304A"/>
    <w:rsid w:val="00CA45AA"/>
    <w:rsid w:val="00CA5ACF"/>
    <w:rsid w:val="00CA610E"/>
    <w:rsid w:val="00CA681D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7109"/>
    <w:rsid w:val="00CB7CC9"/>
    <w:rsid w:val="00CC05EC"/>
    <w:rsid w:val="00CC11C3"/>
    <w:rsid w:val="00CC1A11"/>
    <w:rsid w:val="00CC3ADB"/>
    <w:rsid w:val="00CC4128"/>
    <w:rsid w:val="00CC778F"/>
    <w:rsid w:val="00CC7C41"/>
    <w:rsid w:val="00CD02E7"/>
    <w:rsid w:val="00CD06FD"/>
    <w:rsid w:val="00CD2B9A"/>
    <w:rsid w:val="00CD35FE"/>
    <w:rsid w:val="00CD4C2D"/>
    <w:rsid w:val="00CE109F"/>
    <w:rsid w:val="00CE26EC"/>
    <w:rsid w:val="00CE2ACF"/>
    <w:rsid w:val="00CE3636"/>
    <w:rsid w:val="00CE420E"/>
    <w:rsid w:val="00CE4790"/>
    <w:rsid w:val="00CE4C89"/>
    <w:rsid w:val="00CE59A0"/>
    <w:rsid w:val="00CE61F8"/>
    <w:rsid w:val="00CE6A22"/>
    <w:rsid w:val="00CE79BE"/>
    <w:rsid w:val="00CF0359"/>
    <w:rsid w:val="00CF119F"/>
    <w:rsid w:val="00CF5B72"/>
    <w:rsid w:val="00D02514"/>
    <w:rsid w:val="00D02C85"/>
    <w:rsid w:val="00D03604"/>
    <w:rsid w:val="00D0398A"/>
    <w:rsid w:val="00D05E6E"/>
    <w:rsid w:val="00D0698F"/>
    <w:rsid w:val="00D0704F"/>
    <w:rsid w:val="00D079A6"/>
    <w:rsid w:val="00D07A4B"/>
    <w:rsid w:val="00D11FF7"/>
    <w:rsid w:val="00D125B2"/>
    <w:rsid w:val="00D1284D"/>
    <w:rsid w:val="00D1339B"/>
    <w:rsid w:val="00D14A92"/>
    <w:rsid w:val="00D166B2"/>
    <w:rsid w:val="00D2042E"/>
    <w:rsid w:val="00D20ED3"/>
    <w:rsid w:val="00D230D9"/>
    <w:rsid w:val="00D26278"/>
    <w:rsid w:val="00D272AF"/>
    <w:rsid w:val="00D27DB2"/>
    <w:rsid w:val="00D30422"/>
    <w:rsid w:val="00D30EA6"/>
    <w:rsid w:val="00D31E53"/>
    <w:rsid w:val="00D3293C"/>
    <w:rsid w:val="00D337B9"/>
    <w:rsid w:val="00D427F9"/>
    <w:rsid w:val="00D43511"/>
    <w:rsid w:val="00D452E0"/>
    <w:rsid w:val="00D5136C"/>
    <w:rsid w:val="00D52C12"/>
    <w:rsid w:val="00D5444A"/>
    <w:rsid w:val="00D55F5C"/>
    <w:rsid w:val="00D5704B"/>
    <w:rsid w:val="00D5799F"/>
    <w:rsid w:val="00D57E87"/>
    <w:rsid w:val="00D6081B"/>
    <w:rsid w:val="00D6232A"/>
    <w:rsid w:val="00D70390"/>
    <w:rsid w:val="00D7282E"/>
    <w:rsid w:val="00D74836"/>
    <w:rsid w:val="00D75508"/>
    <w:rsid w:val="00D800DE"/>
    <w:rsid w:val="00D806A3"/>
    <w:rsid w:val="00D8153E"/>
    <w:rsid w:val="00D86E5A"/>
    <w:rsid w:val="00D86FA0"/>
    <w:rsid w:val="00D90028"/>
    <w:rsid w:val="00D904B0"/>
    <w:rsid w:val="00D90EA5"/>
    <w:rsid w:val="00D90EEF"/>
    <w:rsid w:val="00D91473"/>
    <w:rsid w:val="00D91873"/>
    <w:rsid w:val="00D95B1B"/>
    <w:rsid w:val="00D97870"/>
    <w:rsid w:val="00DA0A9E"/>
    <w:rsid w:val="00DA3614"/>
    <w:rsid w:val="00DA3910"/>
    <w:rsid w:val="00DA439A"/>
    <w:rsid w:val="00DB1B3B"/>
    <w:rsid w:val="00DB2353"/>
    <w:rsid w:val="00DB6CFC"/>
    <w:rsid w:val="00DC19AA"/>
    <w:rsid w:val="00DC1A4E"/>
    <w:rsid w:val="00DC4191"/>
    <w:rsid w:val="00DC4722"/>
    <w:rsid w:val="00DC5354"/>
    <w:rsid w:val="00DC59DC"/>
    <w:rsid w:val="00DC7DD8"/>
    <w:rsid w:val="00DD2C31"/>
    <w:rsid w:val="00DD2DBD"/>
    <w:rsid w:val="00DD2EA7"/>
    <w:rsid w:val="00DD781F"/>
    <w:rsid w:val="00DD7B07"/>
    <w:rsid w:val="00DE2FC9"/>
    <w:rsid w:val="00DE497C"/>
    <w:rsid w:val="00DE498A"/>
    <w:rsid w:val="00DE674F"/>
    <w:rsid w:val="00DE7E7E"/>
    <w:rsid w:val="00DF2102"/>
    <w:rsid w:val="00DF27EA"/>
    <w:rsid w:val="00DF38B9"/>
    <w:rsid w:val="00DF4176"/>
    <w:rsid w:val="00DF5027"/>
    <w:rsid w:val="00DF64D3"/>
    <w:rsid w:val="00E0030F"/>
    <w:rsid w:val="00E00397"/>
    <w:rsid w:val="00E019D5"/>
    <w:rsid w:val="00E021BA"/>
    <w:rsid w:val="00E037F1"/>
    <w:rsid w:val="00E04338"/>
    <w:rsid w:val="00E04688"/>
    <w:rsid w:val="00E054AC"/>
    <w:rsid w:val="00E06687"/>
    <w:rsid w:val="00E1033B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7480"/>
    <w:rsid w:val="00E27AA6"/>
    <w:rsid w:val="00E302FA"/>
    <w:rsid w:val="00E3214E"/>
    <w:rsid w:val="00E340C6"/>
    <w:rsid w:val="00E3547C"/>
    <w:rsid w:val="00E35C51"/>
    <w:rsid w:val="00E371DF"/>
    <w:rsid w:val="00E371E7"/>
    <w:rsid w:val="00E37F45"/>
    <w:rsid w:val="00E40F67"/>
    <w:rsid w:val="00E4254A"/>
    <w:rsid w:val="00E44260"/>
    <w:rsid w:val="00E44399"/>
    <w:rsid w:val="00E4747D"/>
    <w:rsid w:val="00E517F7"/>
    <w:rsid w:val="00E5195A"/>
    <w:rsid w:val="00E519DD"/>
    <w:rsid w:val="00E51E89"/>
    <w:rsid w:val="00E53342"/>
    <w:rsid w:val="00E53B59"/>
    <w:rsid w:val="00E5643F"/>
    <w:rsid w:val="00E56C44"/>
    <w:rsid w:val="00E60B0F"/>
    <w:rsid w:val="00E62152"/>
    <w:rsid w:val="00E65265"/>
    <w:rsid w:val="00E6579F"/>
    <w:rsid w:val="00E65AB3"/>
    <w:rsid w:val="00E702B1"/>
    <w:rsid w:val="00E70F5B"/>
    <w:rsid w:val="00E746AA"/>
    <w:rsid w:val="00E75809"/>
    <w:rsid w:val="00E75F0B"/>
    <w:rsid w:val="00E80425"/>
    <w:rsid w:val="00E82EDB"/>
    <w:rsid w:val="00E83D5A"/>
    <w:rsid w:val="00E86CE7"/>
    <w:rsid w:val="00E91612"/>
    <w:rsid w:val="00E91FE4"/>
    <w:rsid w:val="00E9230A"/>
    <w:rsid w:val="00E937F1"/>
    <w:rsid w:val="00E95833"/>
    <w:rsid w:val="00E95D46"/>
    <w:rsid w:val="00EA0E72"/>
    <w:rsid w:val="00EA1E7D"/>
    <w:rsid w:val="00EA26D1"/>
    <w:rsid w:val="00EA31D1"/>
    <w:rsid w:val="00EA4E93"/>
    <w:rsid w:val="00EA500D"/>
    <w:rsid w:val="00EA7548"/>
    <w:rsid w:val="00EB1A37"/>
    <w:rsid w:val="00EB529A"/>
    <w:rsid w:val="00EB656A"/>
    <w:rsid w:val="00EB67BC"/>
    <w:rsid w:val="00EC0446"/>
    <w:rsid w:val="00EC0DA5"/>
    <w:rsid w:val="00EC1807"/>
    <w:rsid w:val="00EC2A09"/>
    <w:rsid w:val="00EC3452"/>
    <w:rsid w:val="00EC37E7"/>
    <w:rsid w:val="00EC504F"/>
    <w:rsid w:val="00EC57A7"/>
    <w:rsid w:val="00EC683A"/>
    <w:rsid w:val="00EC6B4E"/>
    <w:rsid w:val="00ED018B"/>
    <w:rsid w:val="00ED0611"/>
    <w:rsid w:val="00ED0652"/>
    <w:rsid w:val="00ED09E6"/>
    <w:rsid w:val="00ED14CE"/>
    <w:rsid w:val="00ED1689"/>
    <w:rsid w:val="00ED17BE"/>
    <w:rsid w:val="00ED37DB"/>
    <w:rsid w:val="00ED4C3D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F26D3"/>
    <w:rsid w:val="00EF2A52"/>
    <w:rsid w:val="00EF383A"/>
    <w:rsid w:val="00EF488C"/>
    <w:rsid w:val="00F013DC"/>
    <w:rsid w:val="00F023FB"/>
    <w:rsid w:val="00F06BFE"/>
    <w:rsid w:val="00F1248F"/>
    <w:rsid w:val="00F1261A"/>
    <w:rsid w:val="00F15EAD"/>
    <w:rsid w:val="00F17F88"/>
    <w:rsid w:val="00F245BF"/>
    <w:rsid w:val="00F25CFF"/>
    <w:rsid w:val="00F263FB"/>
    <w:rsid w:val="00F271BC"/>
    <w:rsid w:val="00F2777B"/>
    <w:rsid w:val="00F342C9"/>
    <w:rsid w:val="00F34D2A"/>
    <w:rsid w:val="00F3586D"/>
    <w:rsid w:val="00F36D17"/>
    <w:rsid w:val="00F40EF1"/>
    <w:rsid w:val="00F41D9A"/>
    <w:rsid w:val="00F42416"/>
    <w:rsid w:val="00F426FC"/>
    <w:rsid w:val="00F42DD2"/>
    <w:rsid w:val="00F43CA5"/>
    <w:rsid w:val="00F441C5"/>
    <w:rsid w:val="00F4453D"/>
    <w:rsid w:val="00F44C3F"/>
    <w:rsid w:val="00F462BC"/>
    <w:rsid w:val="00F5070E"/>
    <w:rsid w:val="00F524DA"/>
    <w:rsid w:val="00F5322A"/>
    <w:rsid w:val="00F546E9"/>
    <w:rsid w:val="00F56FB1"/>
    <w:rsid w:val="00F5762D"/>
    <w:rsid w:val="00F57C64"/>
    <w:rsid w:val="00F60B64"/>
    <w:rsid w:val="00F61A8D"/>
    <w:rsid w:val="00F648F5"/>
    <w:rsid w:val="00F65B6E"/>
    <w:rsid w:val="00F710D2"/>
    <w:rsid w:val="00F71BCA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3584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55B0"/>
    <w:rsid w:val="00F962C4"/>
    <w:rsid w:val="00F966EA"/>
    <w:rsid w:val="00FA20C2"/>
    <w:rsid w:val="00FA5092"/>
    <w:rsid w:val="00FA6478"/>
    <w:rsid w:val="00FA650C"/>
    <w:rsid w:val="00FA67F5"/>
    <w:rsid w:val="00FA6AA7"/>
    <w:rsid w:val="00FA781D"/>
    <w:rsid w:val="00FB0958"/>
    <w:rsid w:val="00FB0E78"/>
    <w:rsid w:val="00FB356F"/>
    <w:rsid w:val="00FB3919"/>
    <w:rsid w:val="00FB57F6"/>
    <w:rsid w:val="00FB693A"/>
    <w:rsid w:val="00FB6F77"/>
    <w:rsid w:val="00FB74EB"/>
    <w:rsid w:val="00FB766D"/>
    <w:rsid w:val="00FB77C8"/>
    <w:rsid w:val="00FB78E8"/>
    <w:rsid w:val="00FC206E"/>
    <w:rsid w:val="00FC3AFB"/>
    <w:rsid w:val="00FC4147"/>
    <w:rsid w:val="00FC66DA"/>
    <w:rsid w:val="00FC7ECD"/>
    <w:rsid w:val="00FD073D"/>
    <w:rsid w:val="00FD2043"/>
    <w:rsid w:val="00FD3DCC"/>
    <w:rsid w:val="00FD427F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CE4"/>
    <w:rsid w:val="00FE68EA"/>
    <w:rsid w:val="00FF08B1"/>
    <w:rsid w:val="00FF1D2D"/>
    <w:rsid w:val="00FF275A"/>
    <w:rsid w:val="00FF32CE"/>
    <w:rsid w:val="00FF38FF"/>
    <w:rsid w:val="00FF39AF"/>
    <w:rsid w:val="00FF526E"/>
    <w:rsid w:val="00FF5ED6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FF64C"/>
  <w15:docId w15:val="{6E107B32-C537-4DE7-A25D-CE45F141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9230A"/>
    <w:rPr>
      <w:sz w:val="24"/>
      <w:szCs w:val="24"/>
    </w:rPr>
  </w:style>
  <w:style w:type="paragraph" w:styleId="Ttulo5">
    <w:name w:val="heading 5"/>
    <w:basedOn w:val="Normal"/>
    <w:next w:val="Normal"/>
    <w:qFormat/>
    <w:rsid w:val="00E923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E9230A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E9230A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E9230A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E9230A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E9230A"/>
    <w:pPr>
      <w:jc w:val="both"/>
    </w:pPr>
    <w:rPr>
      <w:szCs w:val="20"/>
    </w:rPr>
  </w:style>
  <w:style w:type="paragraph" w:styleId="Ttulo">
    <w:name w:val="Title"/>
    <w:basedOn w:val="Normal"/>
    <w:qFormat/>
    <w:rsid w:val="00E9230A"/>
    <w:pPr>
      <w:jc w:val="center"/>
    </w:pPr>
    <w:rPr>
      <w:szCs w:val="20"/>
    </w:rPr>
  </w:style>
  <w:style w:type="paragraph" w:styleId="Remetente">
    <w:name w:val="envelope return"/>
    <w:basedOn w:val="Normal"/>
    <w:rsid w:val="00E9230A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E9230A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E9230A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9230A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E9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E9230A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E9230A"/>
    <w:rPr>
      <w:sz w:val="16"/>
      <w:szCs w:val="16"/>
    </w:rPr>
  </w:style>
  <w:style w:type="paragraph" w:styleId="Textodecomentrio">
    <w:name w:val="annotation text"/>
    <w:basedOn w:val="Normal"/>
    <w:semiHidden/>
    <w:rsid w:val="00E923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E9230A"/>
    <w:rPr>
      <w:b/>
      <w:bCs/>
    </w:rPr>
  </w:style>
  <w:style w:type="character" w:customStyle="1" w:styleId="RodapChar">
    <w:name w:val="Rodapé Char"/>
    <w:link w:val="Rodap"/>
    <w:uiPriority w:val="99"/>
    <w:rsid w:val="00E9230A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E9230A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E9230A"/>
    <w:rPr>
      <w:sz w:val="16"/>
      <w:szCs w:val="16"/>
    </w:rPr>
  </w:style>
  <w:style w:type="character" w:styleId="Hyperlink">
    <w:name w:val="Hyperlink"/>
    <w:rsid w:val="00E9230A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E923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A89CF1-575A-4933-A365-62608A4D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Vertical.dotx</Template>
  <TotalTime>129</TotalTime>
  <Pages>1</Pages>
  <Words>125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Queiroz do Nascimento</dc:creator>
  <cp:lastModifiedBy>Jhonny Riley Muniz Correa</cp:lastModifiedBy>
  <cp:revision>15</cp:revision>
  <cp:lastPrinted>2011-07-14T20:52:00Z</cp:lastPrinted>
  <dcterms:created xsi:type="dcterms:W3CDTF">2013-08-06T12:28:00Z</dcterms:created>
  <dcterms:modified xsi:type="dcterms:W3CDTF">2018-06-06T17:13:00Z</dcterms:modified>
</cp:coreProperties>
</file>