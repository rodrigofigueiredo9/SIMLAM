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2B6" w:rsidRPr="00EE79CE" w:rsidRDefault="000C02B6" w:rsidP="007E68A0">
      <w:pPr>
        <w:rPr>
          <w:rFonts w:asciiTheme="minorHAnsi" w:hAnsiTheme="minorHAnsi" w:cstheme="minorHAnsi"/>
          <w:sz w:val="6"/>
          <w:szCs w:val="6"/>
        </w:rPr>
      </w:pPr>
    </w:p>
    <w:p w:rsidR="007E68A0" w:rsidRPr="00EE79CE" w:rsidRDefault="000C56B1" w:rsidP="007E68A0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  <w:sz w:val="6"/>
          <w:szCs w:val="6"/>
        </w:rPr>
        <w:fldChar w:fldCharType="begin"/>
      </w:r>
      <w:r w:rsidR="007E68A0" w:rsidRPr="00EE79CE">
        <w:rPr>
          <w:rFonts w:asciiTheme="minorHAnsi" w:hAnsiTheme="minorHAnsi" w:cstheme="minorHAnsi"/>
          <w:sz w:val="6"/>
          <w:szCs w:val="6"/>
        </w:rPr>
        <w:instrText xml:space="preserve"> MERGEFIELD TableStart:Documento \* MERGEFORMAT </w:instrText>
      </w:r>
      <w:r w:rsidRPr="00EE79CE">
        <w:rPr>
          <w:rFonts w:asciiTheme="minorHAnsi" w:hAnsiTheme="minorHAnsi" w:cstheme="minorHAnsi"/>
          <w:sz w:val="6"/>
          <w:szCs w:val="6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«TableStart:Documento»</w:t>
      </w:r>
      <w:r w:rsidRPr="00EE79CE">
        <w:rPr>
          <w:rFonts w:asciiTheme="minorHAnsi" w:hAnsiTheme="minorHAnsi" w:cstheme="minorHAnsi"/>
          <w:sz w:val="6"/>
          <w:szCs w:val="6"/>
        </w:rPr>
        <w:fldChar w:fldCharType="end"/>
      </w:r>
    </w:p>
    <w:tbl>
      <w:tblPr>
        <w:tblStyle w:val="Tabelacomgrade"/>
        <w:tblW w:w="1049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94"/>
        <w:gridCol w:w="1843"/>
        <w:gridCol w:w="1418"/>
        <w:gridCol w:w="2126"/>
      </w:tblGrid>
      <w:tr w:rsidR="00BB2A92" w:rsidRPr="00EE79CE" w:rsidTr="00AA7B71">
        <w:trPr>
          <w:trHeight w:val="523"/>
        </w:trPr>
        <w:tc>
          <w:tcPr>
            <w:tcW w:w="709" w:type="dxa"/>
            <w:vMerge w:val="restart"/>
            <w:tcBorders>
              <w:bottom w:val="nil"/>
              <w:right w:val="nil"/>
            </w:tcBorders>
            <w:vAlign w:val="center"/>
          </w:tcPr>
          <w:p w:rsidR="00BB2A92" w:rsidRPr="00EE79CE" w:rsidRDefault="00C4088D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image:LogoBrasao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«image:LogoBrasao»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4394" w:type="dxa"/>
            <w:vMerge w:val="restart"/>
            <w:tcBorders>
              <w:left w:val="nil"/>
              <w:bottom w:val="nil"/>
              <w:right w:val="nil"/>
            </w:tcBorders>
            <w:vAlign w:val="center"/>
          </w:tcPr>
          <w:p w:rsidR="00BB2A92" w:rsidRPr="00EE79CE" w:rsidRDefault="009C33BF" w:rsidP="005C76BE">
            <w:pPr>
              <w:pStyle w:val="Cabealho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GovernoNome  \* MERGEFORMAT </w:instrText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«GovernoNome»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BB2A92" w:rsidRPr="00EE79CE" w:rsidRDefault="009C33BF" w:rsidP="005C76BE">
            <w:pPr>
              <w:pStyle w:val="Cabealho"/>
              <w:jc w:val="center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SecretariaNome  \* MERGEFORMAT </w:instrText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«SecretariaNome»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  <w:p w:rsidR="00BB2A92" w:rsidRPr="00EE79CE" w:rsidRDefault="00C6389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instrText xml:space="preserve"> MERGEFIELD  OrgaoNome  \* MERGEFORMAT </w:instrText>
            </w:r>
            <w:r w:rsidRPr="00EE79CE">
              <w:rPr>
                <w:rFonts w:asciiTheme="minorHAnsi" w:hAnsiTheme="minorHAnsi" w:cstheme="minorHAnsi"/>
                <w:sz w:val="10"/>
                <w:szCs w:val="10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«OrgaoNome»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843" w:type="dxa"/>
            <w:vMerge w:val="restart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EE79CE" w:rsidRDefault="00C4088D" w:rsidP="00AA7B71">
            <w:pPr>
              <w:pStyle w:val="Cabealho"/>
              <w:ind w:left="282"/>
              <w:rPr>
                <w:rFonts w:asciiTheme="minorHAnsi" w:hAnsiTheme="minorHAnsi" w:cstheme="minorHAnsi"/>
                <w:noProof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image:Logomarca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t>«image:Logomarca»</w:t>
            </w:r>
            <w:r w:rsidRPr="00EE79CE">
              <w:rPr>
                <w:rFonts w:asciiTheme="minorHAnsi" w:hAnsiTheme="minorHAnsi" w:cstheme="minorHAnsi"/>
                <w:noProof/>
                <w:sz w:val="10"/>
                <w:szCs w:val="10"/>
              </w:rPr>
              <w:fldChar w:fldCharType="end"/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06422" w:rsidRPr="00EE79CE" w:rsidRDefault="00306422" w:rsidP="005C76BE">
            <w:pPr>
              <w:pStyle w:val="PargrafodaLista"/>
              <w:numPr>
                <w:ilvl w:val="1"/>
                <w:numId w:val="27"/>
              </w:numPr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Departamento</w:t>
            </w:r>
          </w:p>
          <w:p w:rsidR="00306422" w:rsidRPr="00EE79CE" w:rsidRDefault="00306422" w:rsidP="005C76BE">
            <w:pPr>
              <w:ind w:left="60"/>
              <w:rPr>
                <w:rFonts w:asciiTheme="minorHAnsi" w:hAnsiTheme="minorHAnsi" w:cstheme="minorHAnsi"/>
                <w:b/>
                <w:sz w:val="4"/>
                <w:szCs w:val="4"/>
              </w:rPr>
            </w:pPr>
          </w:p>
          <w:tbl>
            <w:tblPr>
              <w:tblStyle w:val="Tabelacomgrade"/>
              <w:tblW w:w="851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8"/>
              <w:gridCol w:w="633"/>
            </w:tblGrid>
            <w:tr w:rsidR="00BB2A92" w:rsidRPr="00EE79CE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bookmarkStart w:id="0" w:name="OLE_LINK1"/>
                <w:bookmarkStart w:id="1" w:name="OLE_LINK2"/>
                <w:p w:rsidR="00BB2A92" w:rsidRPr="00EE79CE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</w:instrText>
                  </w:r>
                  <w:r w:rsidR="00306422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DDSIA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30642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«IsDDSIA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0"/>
                  <w:bookmarkEnd w:id="1"/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EE79CE" w:rsidRDefault="0034708C" w:rsidP="005C76BE">
                  <w:pPr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DDSIA</w:t>
                  </w:r>
                </w:p>
              </w:tc>
            </w:tr>
            <w:tr w:rsidR="00BB2A92" w:rsidRPr="00EE79CE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E79CE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="00306422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IsDDSIV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</w:t>
                  </w:r>
                  <w:r w:rsidR="0030642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DDSIV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EE79CE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DDSIV</w:t>
                  </w:r>
                </w:p>
              </w:tc>
            </w:tr>
            <w:tr w:rsidR="00BB2A92" w:rsidRPr="00EE79CE" w:rsidTr="00283A2E">
              <w:trPr>
                <w:trHeight w:val="113"/>
                <w:jc w:val="center"/>
              </w:trPr>
              <w:tc>
                <w:tcPr>
                  <w:tcW w:w="218" w:type="dxa"/>
                  <w:vAlign w:val="center"/>
                </w:tcPr>
                <w:p w:rsidR="00BB2A92" w:rsidRPr="00EE79CE" w:rsidRDefault="009C33BF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="00306422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IsDRNRE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30642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«IsDRNRE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3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B2A92" w:rsidRPr="00EE79CE" w:rsidRDefault="0034708C" w:rsidP="005C76BE">
                  <w:pPr>
                    <w:tabs>
                      <w:tab w:val="left" w:pos="7755"/>
                    </w:tabs>
                    <w:ind w:right="-1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DRNRE</w:t>
                  </w:r>
                </w:p>
              </w:tc>
            </w:tr>
          </w:tbl>
          <w:p w:rsidR="00BB2A92" w:rsidRPr="00EE79CE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6"/>
                <w:szCs w:val="6"/>
              </w:rPr>
            </w:pPr>
          </w:p>
        </w:tc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tbl>
            <w:tblPr>
              <w:tblStyle w:val="Tabelacomgrade"/>
              <w:tblW w:w="1562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62"/>
            </w:tblGrid>
            <w:tr w:rsidR="00BB2A92" w:rsidRPr="00EE79CE" w:rsidTr="009A3755">
              <w:trPr>
                <w:jc w:val="center"/>
              </w:trPr>
              <w:tc>
                <w:tcPr>
                  <w:tcW w:w="1562" w:type="dxa"/>
                  <w:vAlign w:val="center"/>
                </w:tcPr>
                <w:p w:rsidR="00471482" w:rsidRPr="00EE79CE" w:rsidRDefault="004F2A9B" w:rsidP="005C76BE">
                  <w:pPr>
                    <w:pStyle w:val="PargrafodaLista"/>
                    <w:numPr>
                      <w:ilvl w:val="1"/>
                      <w:numId w:val="27"/>
                    </w:num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color w:val="595959" w:themeColor="text1" w:themeTint="A6"/>
                      <w:sz w:val="14"/>
                      <w:szCs w:val="14"/>
                    </w:rPr>
                    <w:t>Número</w:t>
                  </w:r>
                </w:p>
              </w:tc>
            </w:tr>
            <w:tr w:rsidR="00BB2A92" w:rsidRPr="00EE79CE" w:rsidTr="00B360A2">
              <w:trPr>
                <w:trHeight w:val="397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EE79CE" w:rsidRDefault="00BB2A92" w:rsidP="005C76BE">
                  <w:pPr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</w:pP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 xml:space="preserve"> MERGEFIELD  Numero</w:instrText>
                  </w:r>
                  <w:r w:rsidR="00471482"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>IUF</w:instrText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20"/>
                      <w:szCs w:val="2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«Numero</w:t>
                  </w:r>
                  <w:r w:rsidR="00471482"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IUF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B2A92" w:rsidRPr="00EE79CE" w:rsidTr="00B360A2">
              <w:trPr>
                <w:trHeight w:val="54"/>
                <w:jc w:val="center"/>
              </w:trPr>
              <w:tc>
                <w:tcPr>
                  <w:tcW w:w="1562" w:type="dxa"/>
                  <w:vAlign w:val="center"/>
                </w:tcPr>
                <w:p w:rsidR="00BB2A92" w:rsidRPr="00EE79CE" w:rsidRDefault="004F2A9B" w:rsidP="005C76BE">
                  <w:pPr>
                    <w:tabs>
                      <w:tab w:val="left" w:pos="7755"/>
                    </w:tabs>
                    <w:ind w:right="-1"/>
                    <w:jc w:val="center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Série</w:t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F27DD5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="00F27DD5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Serie  \* MERGEFORMAT </w:instrText>
                  </w:r>
                  <w:r w:rsidR="00F27DD5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="00BB2A92"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«Serie»</w:t>
                  </w:r>
                  <w:r w:rsidR="00F27DD5"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B2A92" w:rsidRPr="00EE79CE" w:rsidRDefault="00BB2A92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BB2A92" w:rsidRPr="00EE79CE" w:rsidTr="00AA7B71">
        <w:trPr>
          <w:trHeight w:val="256"/>
        </w:trPr>
        <w:tc>
          <w:tcPr>
            <w:tcW w:w="709" w:type="dxa"/>
            <w:vMerge/>
            <w:tcBorders>
              <w:top w:val="nil"/>
              <w:bottom w:val="nil"/>
              <w:right w:val="nil"/>
            </w:tcBorders>
            <w:vAlign w:val="center"/>
          </w:tcPr>
          <w:p w:rsidR="00BB2A92" w:rsidRPr="00EE79CE" w:rsidRDefault="00BB2A92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4394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2A92" w:rsidRPr="00EE79CE" w:rsidRDefault="00BB2A92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84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B2A92" w:rsidRPr="00EE79CE" w:rsidRDefault="00BB2A92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B2A92" w:rsidRPr="00EE79CE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left w:val="single" w:sz="4" w:space="0" w:color="auto"/>
              <w:bottom w:val="nil"/>
            </w:tcBorders>
            <w:vAlign w:val="center"/>
          </w:tcPr>
          <w:p w:rsidR="00BB2A92" w:rsidRPr="00EE79CE" w:rsidRDefault="009A3755" w:rsidP="005C76BE">
            <w:pPr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1.3      </w:t>
            </w:r>
            <w:r w:rsidR="00650EC0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Data da lavratura</w:t>
            </w:r>
          </w:p>
        </w:tc>
      </w:tr>
      <w:tr w:rsidR="00BB2A92" w:rsidRPr="00EE79CE" w:rsidTr="00AA7B71">
        <w:trPr>
          <w:trHeight w:val="47"/>
        </w:trPr>
        <w:tc>
          <w:tcPr>
            <w:tcW w:w="6944" w:type="dxa"/>
            <w:gridSpan w:val="3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EE79CE" w:rsidRDefault="00C63899" w:rsidP="005C76BE">
            <w:pPr>
              <w:pStyle w:val="Cabealho"/>
              <w:jc w:val="center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instrText xml:space="preserve"> MERGEFIELD  DocumentoNome  \* MERGEFORMAT </w:instrText>
            </w:r>
            <w:r w:rsidRPr="00EE79CE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t>«DocumentoNome»</w:t>
            </w:r>
            <w:r w:rsidRPr="00EE79CE">
              <w:rPr>
                <w:rFonts w:asciiTheme="minorHAnsi" w:hAnsiTheme="minorHAnsi" w:cstheme="minorHAnsi"/>
                <w:b/>
                <w:noProof/>
                <w:sz w:val="16"/>
                <w:szCs w:val="16"/>
              </w:rPr>
              <w:fldChar w:fldCharType="end"/>
            </w: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2A92" w:rsidRPr="00EE79CE" w:rsidRDefault="00BB2A92" w:rsidP="005C76BE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</w:tcBorders>
            <w:vAlign w:val="center"/>
          </w:tcPr>
          <w:p w:rsidR="00BB2A92" w:rsidRPr="00EE79CE" w:rsidRDefault="00C4088D" w:rsidP="005C76BE">
            <w:pPr>
              <w:pStyle w:val="PargrafodaLista"/>
              <w:tabs>
                <w:tab w:val="left" w:pos="7755"/>
              </w:tabs>
              <w:ind w:left="34"/>
              <w:contextualSpacing w:val="0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DataVencimento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B2A92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«DataVencimento»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5E4086" w:rsidRPr="00EE79CE" w:rsidRDefault="005E4086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5"/>
        <w:gridCol w:w="4398"/>
        <w:gridCol w:w="2140"/>
        <w:gridCol w:w="837"/>
        <w:gridCol w:w="2410"/>
      </w:tblGrid>
      <w:tr w:rsidR="001A5FE3" w:rsidRPr="00EE79CE" w:rsidTr="000C02B6">
        <w:trPr>
          <w:trHeight w:val="181"/>
        </w:trPr>
        <w:tc>
          <w:tcPr>
            <w:tcW w:w="705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(2) IDENTIFICAÇÃO DO AUTUADO</w:t>
            </w:r>
          </w:p>
        </w:tc>
        <w:tc>
          <w:tcPr>
            <w:tcW w:w="4398" w:type="dxa"/>
            <w:tcBorders>
              <w:top w:val="single" w:sz="4" w:space="0" w:color="auto"/>
              <w:bottom w:val="nil"/>
            </w:tcBorders>
            <w:vAlign w:val="center"/>
          </w:tcPr>
          <w:p w:rsidR="001A5FE3" w:rsidRPr="00EE79CE" w:rsidRDefault="001A5FE3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2.1 Nome /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razão s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ocial:</w:t>
            </w:r>
          </w:p>
          <w:p w:rsidR="001A5FE3" w:rsidRPr="00EE79CE" w:rsidRDefault="001A5FE3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«AutuadoNomeRazaoSocial»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bottom w:val="nil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2.2 CPF / CNPJ:</w:t>
            </w:r>
          </w:p>
          <w:p w:rsidR="001A5FE3" w:rsidRPr="00EE79CE" w:rsidRDefault="00C4088D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1A5FE3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«AutuadoCPFCNPJ»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1A5FE3" w:rsidRPr="00EE79CE" w:rsidTr="000C02B6">
        <w:trPr>
          <w:trHeight w:val="284"/>
        </w:trPr>
        <w:tc>
          <w:tcPr>
            <w:tcW w:w="705" w:type="dxa"/>
            <w:vMerge/>
            <w:shd w:val="clear" w:color="auto" w:fill="D9D9D9" w:themeFill="background1" w:themeFillShade="D9"/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653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2.3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(rua, av., logradouro, nº, e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tc.):</w:t>
            </w:r>
          </w:p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AutuadoEndNumero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«AutuadoEndNumero»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AutuadoEndComplemento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«AutuadoEndComplemento»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324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FE3" w:rsidRPr="00EE79CE" w:rsidRDefault="001A5FE3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2.4 CEP:</w:t>
            </w:r>
          </w:p>
          <w:p w:rsidR="001A5FE3" w:rsidRPr="00EE79CE" w:rsidRDefault="001A5FE3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AutuadoEndCEP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«AutuadoEndCEP»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AD112D" w:rsidRPr="00EE79CE" w:rsidTr="000C02B6">
        <w:trPr>
          <w:trHeight w:val="244"/>
        </w:trPr>
        <w:tc>
          <w:tcPr>
            <w:tcW w:w="705" w:type="dxa"/>
            <w:vMerge/>
            <w:shd w:val="clear" w:color="auto" w:fill="FFFFFF" w:themeFill="background1"/>
            <w:vAlign w:val="center"/>
          </w:tcPr>
          <w:p w:rsidR="00AD112D" w:rsidRPr="00EE79CE" w:rsidRDefault="00AD112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2.5 Bairro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d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istrito:</w:t>
            </w:r>
          </w:p>
          <w:p w:rsidR="00AD112D" w:rsidRPr="00EE79CE" w:rsidRDefault="00E03840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AutuadoEndBairro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«AutuadoEndBairro»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AutuadoEndDistrito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«AutuadoEndDistrito»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2.6 Município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E03840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2.7 UF</w:t>
            </w:r>
            <w:r w:rsidRPr="00EE79CE">
              <w:rPr>
                <w:rFonts w:asciiTheme="minorHAnsi" w:hAnsiTheme="minorHAnsi" w:cstheme="minorHAnsi"/>
                <w:color w:val="7F7F7F" w:themeColor="text1" w:themeTint="80"/>
                <w:sz w:val="14"/>
                <w:szCs w:val="14"/>
              </w:rPr>
              <w:t>:</w:t>
            </w:r>
          </w:p>
          <w:p w:rsidR="00AD112D" w:rsidRPr="00EE79CE" w:rsidRDefault="00E03840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AutuadoEndUF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«AutuadoEndUF»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AD112D" w:rsidRPr="00EE79CE" w:rsidRDefault="00AD112D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670"/>
        <w:gridCol w:w="1701"/>
        <w:gridCol w:w="2518"/>
        <w:gridCol w:w="481"/>
        <w:gridCol w:w="5120"/>
      </w:tblGrid>
      <w:tr w:rsidR="002503A1" w:rsidRPr="00EE79CE" w:rsidTr="000C02B6">
        <w:trPr>
          <w:trHeight w:val="284"/>
        </w:trPr>
        <w:tc>
          <w:tcPr>
            <w:tcW w:w="69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(3) ENQUADRAMENTO</w:t>
            </w: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Endereço da infração / ocorrência:</w:t>
            </w:r>
          </w:p>
          <w:p w:rsidR="002503A1" w:rsidRPr="00EE79CE" w:rsidRDefault="002503A1" w:rsidP="005C76BE">
            <w:pPr>
              <w:tabs>
                <w:tab w:val="left" w:pos="436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Local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«Local»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C02B6">
        <w:trPr>
          <w:trHeight w:val="230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3.2 Município: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Municipio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«Municipio»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3.3 Coordenadas:</w:t>
            </w:r>
          </w:p>
          <w:p w:rsidR="002503A1" w:rsidRPr="00EE79CE" w:rsidRDefault="002503A1" w:rsidP="000C02B6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E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Lon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CoordenadaEasting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«CoordenadaEasting»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      N</w:t>
            </w:r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/</w:t>
            </w:r>
            <w:proofErr w:type="spellStart"/>
            <w:r w:rsidR="00770AD6" w:rsidRPr="00EE79CE">
              <w:rPr>
                <w:rFonts w:asciiTheme="minorHAnsi" w:hAnsiTheme="minorHAnsi" w:cstheme="minorHAnsi"/>
                <w:sz w:val="14"/>
                <w:szCs w:val="14"/>
              </w:rPr>
              <w:t>Lat</w:t>
            </w:r>
            <w:proofErr w:type="spellEnd"/>
            <w:r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: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CoordenadaNorthing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«CoordenadaNorthing»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072E94">
        <w:trPr>
          <w:trHeight w:val="46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9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</w:tcPr>
          <w:p w:rsidR="002503A1" w:rsidRPr="00EE79CE" w:rsidRDefault="002503A1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INFRAÇÃO</w:t>
            </w:r>
          </w:p>
          <w:p w:rsidR="00072E94" w:rsidRPr="00EE79CE" w:rsidRDefault="00072E94" w:rsidP="00072E94">
            <w:pPr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8"/>
                <w:szCs w:val="8"/>
              </w:rPr>
            </w:pPr>
          </w:p>
        </w:tc>
      </w:tr>
      <w:tr w:rsidR="002503A1" w:rsidRPr="00EE79CE" w:rsidTr="000C02B6">
        <w:trPr>
          <w:trHeight w:val="244"/>
        </w:trPr>
        <w:tc>
          <w:tcPr>
            <w:tcW w:w="699" w:type="dxa"/>
            <w:vMerge/>
            <w:shd w:val="clear" w:color="auto" w:fill="FFFFFF" w:themeFill="background1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3.4 Artigo:</w:t>
            </w:r>
          </w:p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6215D7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3.5 Item / parágrafo / a</w:t>
            </w:r>
            <w:r w:rsidR="002503A1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línea:</w:t>
            </w:r>
          </w:p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EnquadramentoArtigoItemParagrafo1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3.6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Lei / decreto / resolução / portaria / instrução normativa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EnquadramentoCitarNormaLegal1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«EnquadramentoCitarNormaLegal1»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EnquadramentoCitarNormaLegal2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«EnquadramentoCitarNormaLegal2»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  <w:tr w:rsidR="002503A1" w:rsidRPr="00EE79CE" w:rsidTr="00F64108">
        <w:trPr>
          <w:trHeight w:val="308"/>
        </w:trPr>
        <w:tc>
          <w:tcPr>
            <w:tcW w:w="699" w:type="dxa"/>
            <w:vMerge/>
            <w:shd w:val="clear" w:color="auto" w:fill="D9D9D9" w:themeFill="background1" w:themeFillShade="D9"/>
            <w:vAlign w:val="center"/>
          </w:tcPr>
          <w:p w:rsidR="002503A1" w:rsidRPr="00EE79CE" w:rsidRDefault="002503A1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1624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142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225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EnquadramentoArtigoItemParagrafo3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«EnquadramentoArtigoItemParagrafo3»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  <w:tc>
          <w:tcPr>
            <w:tcW w:w="5916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503A1" w:rsidRPr="00EE79CE" w:rsidRDefault="00C4088D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EnquadramentoCitarNormaLegal3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503A1"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t>«EnquadramentoCitarNormaLegal3»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4"/>
              </w:rPr>
              <w:fldChar w:fldCharType="end"/>
            </w:r>
          </w:p>
        </w:tc>
      </w:tr>
    </w:tbl>
    <w:p w:rsidR="00F540C1" w:rsidRPr="00EE79CE" w:rsidRDefault="00F540C1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94"/>
        <w:gridCol w:w="3417"/>
        <w:gridCol w:w="2693"/>
        <w:gridCol w:w="3686"/>
      </w:tblGrid>
      <w:tr w:rsidR="002F748D" w:rsidRPr="00EE79CE" w:rsidTr="00C60557">
        <w:trPr>
          <w:trHeight w:val="1361"/>
        </w:trPr>
        <w:tc>
          <w:tcPr>
            <w:tcW w:w="694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(4) DESCRIÇÃO DA</w:t>
            </w:r>
          </w:p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0"/>
                <w:szCs w:val="10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INFRAÇÃO / OCORRÊNCIA</w:t>
            </w:r>
          </w:p>
        </w:tc>
        <w:tc>
          <w:tcPr>
            <w:tcW w:w="9796" w:type="dxa"/>
            <w:gridSpan w:val="3"/>
          </w:tcPr>
          <w:p w:rsidR="006C5553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4.1 </w:t>
            </w:r>
            <w:r w:rsidR="006215D7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Descrição da infração / ocorrência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  <w:bookmarkStart w:id="2" w:name="OLE_LINK5"/>
          </w:p>
          <w:p w:rsidR="00C60557" w:rsidRPr="00EE79CE" w:rsidRDefault="003612C4" w:rsidP="00C60557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2"/>
          </w:p>
        </w:tc>
      </w:tr>
      <w:tr w:rsidR="0050382F" w:rsidRPr="00EE79CE" w:rsidTr="000C02B6">
        <w:trPr>
          <w:trHeight w:val="423"/>
        </w:trPr>
        <w:tc>
          <w:tcPr>
            <w:tcW w:w="694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3612C4" w:rsidRPr="00EE79CE" w:rsidRDefault="003612C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0"/>
                <w:szCs w:val="10"/>
              </w:rPr>
            </w:pPr>
          </w:p>
        </w:tc>
        <w:tc>
          <w:tcPr>
            <w:tcW w:w="3417" w:type="dxa"/>
          </w:tcPr>
          <w:p w:rsidR="0035285C" w:rsidRPr="00EE79CE" w:rsidRDefault="007C47C5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4.2 Classificação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infração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tbl>
            <w:tblPr>
              <w:tblStyle w:val="Tabelacomgrade"/>
              <w:tblW w:w="3304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6"/>
              <w:gridCol w:w="375"/>
              <w:gridCol w:w="283"/>
              <w:gridCol w:w="567"/>
              <w:gridCol w:w="284"/>
              <w:gridCol w:w="567"/>
              <w:gridCol w:w="283"/>
              <w:gridCol w:w="709"/>
            </w:tblGrid>
            <w:tr w:rsidR="002F748D" w:rsidRPr="00EE79CE" w:rsidTr="004F795E">
              <w:tc>
                <w:tcPr>
                  <w:tcW w:w="236" w:type="dxa"/>
                  <w:vAlign w:val="center"/>
                </w:tcPr>
                <w:bookmarkStart w:id="3" w:name="OLE_LINK3"/>
                <w:bookmarkStart w:id="4" w:name="OLE_LINK25"/>
                <w:bookmarkStart w:id="5" w:name="OLE_LINK26"/>
                <w:bookmarkStart w:id="6" w:name="OLE_LINK27"/>
                <w:bookmarkStart w:id="7" w:name="OLE_LINK28"/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InfrLeve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«InfrLeve»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  <w:bookmarkEnd w:id="3"/>
                </w:p>
              </w:tc>
              <w:tc>
                <w:tcPr>
                  <w:tcW w:w="375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ind w:left="-15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Leve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InfrMedia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8" w:name="OLE_LINK4"/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InfrMedia</w:t>
                  </w:r>
                  <w:bookmarkEnd w:id="8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Média</w:t>
                  </w:r>
                </w:p>
              </w:tc>
              <w:tc>
                <w:tcPr>
                  <w:tcW w:w="284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Grave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Grave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Grave</w:t>
                  </w:r>
                </w:p>
              </w:tc>
              <w:tc>
                <w:tcPr>
                  <w:tcW w:w="283" w:type="dxa"/>
                  <w:vAlign w:val="center"/>
                </w:tcPr>
                <w:p w:rsidR="00B40886" w:rsidRPr="00EE79CE" w:rsidRDefault="009675DE" w:rsidP="005C76BE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Infr</w:instrText>
                  </w:r>
                  <w:r w:rsidR="002F748D"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>Gravissima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«Infr</w:t>
                  </w:r>
                  <w:r w:rsidR="002F748D"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Gravissima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B40886" w:rsidRPr="00EE79CE" w:rsidRDefault="004F795E" w:rsidP="005C76BE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t xml:space="preserve"> </w:t>
                  </w:r>
                  <w:r w:rsidR="00B40886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Gravíssima</w:t>
                  </w:r>
                </w:p>
              </w:tc>
            </w:tr>
            <w:bookmarkEnd w:id="4"/>
            <w:bookmarkEnd w:id="5"/>
            <w:bookmarkEnd w:id="6"/>
            <w:bookmarkEnd w:id="7"/>
          </w:tbl>
          <w:p w:rsidR="00B40886" w:rsidRPr="00EE79CE" w:rsidRDefault="00B4088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2693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4.3 Data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DataInfracao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«DataInfracao»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3686" w:type="dxa"/>
          </w:tcPr>
          <w:p w:rsidR="003612C4" w:rsidRPr="00EE79CE" w:rsidRDefault="007C47C5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4.4 Hora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constatação da infração:</w:t>
            </w:r>
          </w:p>
          <w:p w:rsidR="0050382F" w:rsidRPr="00EE79CE" w:rsidRDefault="0050382F" w:rsidP="00270E1E">
            <w:pPr>
              <w:keepNext/>
              <w:tabs>
                <w:tab w:val="left" w:pos="7755"/>
              </w:tabs>
              <w:spacing w:line="276" w:lineRule="auto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HoraInfracao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«HoraInfracao»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09"/>
        <w:gridCol w:w="9781"/>
      </w:tblGrid>
      <w:tr w:rsidR="00DF712F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DF712F" w:rsidRPr="00EE79CE" w:rsidRDefault="00D231B8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9" w:name="OLE_LINK11"/>
            <w:bookmarkStart w:id="10" w:name="OLE_LINK12"/>
            <w:bookmarkStart w:id="11" w:name="OLE_LINK1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(5) PENALIDADE</w:t>
            </w:r>
            <w:bookmarkEnd w:id="9"/>
            <w:bookmarkEnd w:id="10"/>
            <w:bookmarkEnd w:id="11"/>
          </w:p>
        </w:tc>
        <w:tc>
          <w:tcPr>
            <w:tcW w:w="9781" w:type="dxa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8B2375" w:rsidRPr="00EE79CE" w:rsidRDefault="00DF712F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ENQUADRAMENTO DA PENALIDADE CONFORME LEI 10.476/2015</w:t>
            </w:r>
          </w:p>
          <w:p w:rsidR="00072E94" w:rsidRPr="00EE79CE" w:rsidRDefault="00072E94" w:rsidP="00072E94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DF712F" w:rsidRPr="00EE79CE" w:rsidTr="00BD44B6">
        <w:trPr>
          <w:trHeight w:val="837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DF712F" w:rsidRPr="00EE79CE" w:rsidRDefault="00DF712F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tcBorders>
              <w:top w:val="single" w:sz="4" w:space="0" w:color="auto"/>
            </w:tcBorders>
            <w:vAlign w:val="center"/>
          </w:tcPr>
          <w:p w:rsidR="008B2375" w:rsidRPr="00EE79CE" w:rsidRDefault="008B2375" w:rsidP="005C76BE">
            <w:pPr>
              <w:keepNext/>
              <w:ind w:right="-1"/>
              <w:rPr>
                <w:rFonts w:asciiTheme="minorHAnsi" w:hAnsiTheme="minorHAnsi" w:cstheme="minorHAnsi"/>
                <w:sz w:val="4"/>
                <w:szCs w:val="4"/>
              </w:rPr>
            </w:pPr>
          </w:p>
          <w:tbl>
            <w:tblPr>
              <w:tblStyle w:val="Tabelacomgrade"/>
              <w:tblW w:w="96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2"/>
              <w:gridCol w:w="2439"/>
              <w:gridCol w:w="283"/>
              <w:gridCol w:w="6663"/>
            </w:tblGrid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TemAdvertencia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«TemAdvertencia»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Art.2º Item I </w:t>
                  </w:r>
                  <w:bookmarkStart w:id="12" w:name="OLE_LINK6"/>
                  <w:bookmarkStart w:id="13" w:name="OLE_LINK7"/>
                  <w:bookmarkStart w:id="14" w:name="OLE_LINK8"/>
                  <w:bookmarkStart w:id="15" w:name="OLE_LINK9"/>
                  <w:bookmarkStart w:id="16" w:name="OLE_LINK10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–</w:t>
                  </w:r>
                  <w:bookmarkEnd w:id="12"/>
                  <w:bookmarkEnd w:id="13"/>
                  <w:bookmarkEnd w:id="14"/>
                  <w:bookmarkEnd w:id="15"/>
                  <w:bookmarkEnd w:id="16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Advertência</w:t>
                  </w:r>
                  <w:proofErr w:type="spellEnd"/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TemOutra01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DescricaoOutra01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«DescricaoOutra01»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TemMulta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«TemMulta»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 xml:space="preserve"> – </w:t>
                  </w:r>
                  <w:proofErr w:type="spellStart"/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  <w:lang w:val="en-US"/>
                    </w:rPr>
                    <w:t>Multa</w:t>
                  </w:r>
                  <w:proofErr w:type="spellEnd"/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TemOutra02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DescricaoOutra02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«DescricaoOutra02»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TemApreensao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«TemApreensao»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II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 – Apreensão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TemOutra03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DescricaoOutra03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«DescricaoOutra03»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  <w:tr w:rsidR="00B43C12" w:rsidRPr="00EE79CE" w:rsidTr="00EF709A">
              <w:trPr>
                <w:trHeight w:val="70"/>
              </w:trPr>
              <w:tc>
                <w:tcPr>
                  <w:tcW w:w="3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TemInterdicao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«TemInterdicao»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2439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Art.2º Item I</w:t>
                  </w:r>
                  <w:r w:rsidR="00563D2C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V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 – Interdição ou embargo</w:t>
                  </w:r>
                </w:p>
              </w:tc>
              <w:tc>
                <w:tcPr>
                  <w:tcW w:w="2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B43C12" w:rsidRPr="00EE79CE" w:rsidRDefault="00650650" w:rsidP="005C76BE">
                  <w:pPr>
                    <w:keepNext/>
                    <w:ind w:right="-1"/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TemOutra04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«TemOutra04»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6663" w:type="dxa"/>
                  <w:tcBorders>
                    <w:left w:val="single" w:sz="4" w:space="0" w:color="auto"/>
                  </w:tcBorders>
                  <w:vAlign w:val="center"/>
                </w:tcPr>
                <w:p w:rsidR="00B43C12" w:rsidRPr="00EE79CE" w:rsidRDefault="00B43C12" w:rsidP="005C76BE">
                  <w:pPr>
                    <w:keepNext/>
                    <w:ind w:right="-1"/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 xml:space="preserve">Art.2º Item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="00B41A22"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–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 xml:space="preserve"> </w: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instrText xml:space="preserve"> MERGEFIELD  DescricaoOutra04  \* MERGEFORMAT </w:instrText>
                  </w: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t>«DescricaoOutra04»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4"/>
                      <w:szCs w:val="14"/>
                    </w:rPr>
                    <w:fldChar w:fldCharType="end"/>
                  </w:r>
                </w:p>
              </w:tc>
            </w:tr>
          </w:tbl>
          <w:p w:rsidR="00B43C12" w:rsidRPr="00EE79CE" w:rsidRDefault="00B43C12" w:rsidP="005C76BE">
            <w:pPr>
              <w:keepNext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:rsidR="00DF712F" w:rsidRPr="00EE79CE" w:rsidRDefault="00DF712F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2552"/>
        <w:gridCol w:w="4536"/>
        <w:gridCol w:w="2693"/>
      </w:tblGrid>
      <w:tr w:rsidR="00070E44" w:rsidRPr="00EE79CE" w:rsidTr="00072E94">
        <w:trPr>
          <w:cantSplit/>
          <w:trHeight w:val="4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bookmarkStart w:id="17" w:name="OLE_LINK34"/>
            <w:bookmarkStart w:id="18" w:name="OLE_LINK35"/>
            <w:bookmarkStart w:id="19" w:name="OLE_LINK3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(6) MULTA</w:t>
            </w:r>
          </w:p>
        </w:tc>
        <w:tc>
          <w:tcPr>
            <w:tcW w:w="978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tcMar>
              <w:top w:w="113" w:type="dxa"/>
            </w:tcMar>
            <w:vAlign w:val="center"/>
          </w:tcPr>
          <w:p w:rsidR="00070E44" w:rsidRPr="00EE79CE" w:rsidRDefault="00B74519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b/>
                <w:color w:val="595959" w:themeColor="text1" w:themeTint="A6"/>
                <w:sz w:val="14"/>
                <w:szCs w:val="14"/>
              </w:rPr>
              <w:t>VALOR DA MULTA CONFORME ART. 3º, § 2º DA LEI 10.476/2015</w:t>
            </w:r>
          </w:p>
          <w:p w:rsidR="00072E94" w:rsidRPr="00EE79CE" w:rsidRDefault="00072E94" w:rsidP="005C76BE">
            <w:pPr>
              <w:keepNext/>
              <w:jc w:val="center"/>
              <w:rPr>
                <w:rFonts w:asciiTheme="minorHAnsi" w:hAnsiTheme="minorHAnsi" w:cstheme="minorHAnsi"/>
                <w:b/>
                <w:color w:val="595959" w:themeColor="text1" w:themeTint="A6"/>
                <w:sz w:val="8"/>
                <w:szCs w:val="8"/>
              </w:rPr>
            </w:pPr>
          </w:p>
        </w:tc>
      </w:tr>
      <w:tr w:rsidR="00070E44" w:rsidRPr="00EE79C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070E44" w:rsidRPr="00EE79CE" w:rsidRDefault="00070E44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8"/>
                <w:szCs w:val="16"/>
              </w:rPr>
            </w:pPr>
            <w:bookmarkStart w:id="20" w:name="_Hlk500792947"/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6.1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da multa 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(R$):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ValorMulta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70E44" w:rsidRPr="00EE79CE" w:rsidRDefault="00231642" w:rsidP="005C76BE">
            <w:pPr>
              <w:keepNext/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6.2 Valor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multa por extenso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0E44" w:rsidRPr="00EE79CE" w:rsidRDefault="00070E44" w:rsidP="005C76BE">
            <w:pPr>
              <w:keepNext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begin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instrText xml:space="preserve"> MERGEFIELD  ValorMultaPorExtenso  \* MERGEFORMAT </w:instrTex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«ValorMultaPorExtenso»</w:t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fldChar w:fldCharType="end"/>
            </w:r>
          </w:p>
        </w:tc>
      </w:tr>
      <w:bookmarkEnd w:id="20"/>
      <w:tr w:rsidR="00070E44" w:rsidRPr="00EE79CE" w:rsidTr="00E03CBA">
        <w:trPr>
          <w:trHeight w:val="284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070E44" w:rsidRPr="00EE79CE" w:rsidRDefault="00070E44" w:rsidP="005C76BE">
            <w:pPr>
              <w:keepNext/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708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0E44" w:rsidRPr="00EE79CE" w:rsidRDefault="00070E44" w:rsidP="00072E94">
            <w:pPr>
              <w:keepNext/>
              <w:ind w:right="-1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Fica o autuado notificado a retirar o DUA eletrônico e pagar a multa ou apresentar defesa administrativa no prazo de 30 dias, contado</w:t>
            </w:r>
            <w:r w:rsidR="00072E94"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>s</w:t>
            </w:r>
            <w:r w:rsidRPr="00EE79CE">
              <w:rPr>
                <w:rFonts w:asciiTheme="minorHAnsi" w:hAnsiTheme="minorHAnsi" w:cstheme="minorHAnsi"/>
                <w:b/>
                <w:sz w:val="14"/>
                <w:szCs w:val="14"/>
              </w:rPr>
              <w:t xml:space="preserve"> do dia seguinte ao da notificação da lavratura do Instrumento Único de Fiscalização, sob pena de inscrição de seu débito em dívida ativa. Haverá desconto de 20% para o pagamento realizado dentro do prazo acima previsto.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D00605" w:rsidRPr="00EE79CE" w:rsidRDefault="00231642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6.3 Código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da receita:</w:t>
            </w:r>
          </w:p>
          <w:p w:rsidR="00070E44" w:rsidRPr="00EE79CE" w:rsidRDefault="00C4088D" w:rsidP="007463D7">
            <w:pPr>
              <w:keepNext/>
              <w:spacing w:line="276" w:lineRule="auto"/>
              <w:ind w:right="-1"/>
              <w:rPr>
                <w:rFonts w:asciiTheme="minorHAnsi" w:hAnsiTheme="minorHAnsi" w:cstheme="minorHAnsi"/>
                <w:sz w:val="16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</w:instrText>
            </w:r>
            <w:r w:rsidRPr="00EE79CE">
              <w:rPr>
                <w:rFonts w:asciiTheme="minorHAnsi" w:hAnsiTheme="minorHAnsi" w:cstheme="minorHAnsi"/>
              </w:rPr>
              <w:instrText xml:space="preserve">D  CodigoReceita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70E44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«CodigoReceita»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bookmarkEnd w:id="17"/>
      <w:bookmarkEnd w:id="18"/>
      <w:bookmarkEnd w:id="19"/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09"/>
        <w:gridCol w:w="4394"/>
        <w:gridCol w:w="1276"/>
        <w:gridCol w:w="4111"/>
      </w:tblGrid>
      <w:tr w:rsidR="00CF56E1" w:rsidRPr="00EE79CE" w:rsidTr="00E03CBA">
        <w:trPr>
          <w:trHeight w:val="27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CF56E1" w:rsidRPr="00EE79CE" w:rsidRDefault="00CF56E1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21" w:name="OLE_LINK14"/>
            <w:bookmarkStart w:id="22" w:name="OLE_LINK15"/>
            <w:bookmarkStart w:id="23" w:name="OLE_LINK16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lastRenderedPageBreak/>
              <w:t>(7) APREENSÃO</w:t>
            </w:r>
            <w:bookmarkEnd w:id="21"/>
            <w:bookmarkEnd w:id="22"/>
            <w:bookmarkEnd w:id="23"/>
          </w:p>
        </w:tc>
        <w:tc>
          <w:tcPr>
            <w:tcW w:w="9781" w:type="dxa"/>
            <w:gridSpan w:val="3"/>
            <w:vAlign w:val="center"/>
          </w:tcPr>
          <w:p w:rsidR="00CF56E1" w:rsidRPr="00EE79CE" w:rsidRDefault="00CF56E1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.1</w:t>
            </w:r>
            <w:r w:rsidR="00BC497B" w:rsidRPr="00EE79CE">
              <w:rPr>
                <w:rFonts w:asciiTheme="minorHAnsi" w:hAnsiTheme="minorHAnsi" w:cstheme="minorHAnsi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Bens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 produtos / animais apreendidos</w:t>
            </w:r>
            <w:r w:rsidR="00C50E59" w:rsidRPr="00EE79CE">
              <w:rPr>
                <w:rFonts w:asciiTheme="minorHAnsi" w:hAnsiTheme="minorHAnsi" w:cstheme="minorHAnsi"/>
                <w:sz w:val="14"/>
                <w:szCs w:val="14"/>
              </w:rPr>
              <w:t>:</w:t>
            </w:r>
          </w:p>
          <w:p w:rsidR="0007646C" w:rsidRPr="00EE79CE" w:rsidRDefault="00C4088D" w:rsidP="0007646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DescreverApreensao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«DescreverApreensao»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CF56E1" w:rsidRPr="00EE79C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BC497B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7.2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Valor dos bens apreendidos (R$ e por extenso):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ValorBemProdutoArbitrado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«ValorBemProdutoArbitrado»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( </w:t>
            </w: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ValorBemPorExtenso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«ValorBemPorExtenso»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="00CF56E1"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)</w:t>
            </w:r>
          </w:p>
        </w:tc>
      </w:tr>
      <w:tr w:rsidR="00CF56E1" w:rsidRPr="00EE79CE" w:rsidTr="00E03CBA">
        <w:trPr>
          <w:trHeight w:val="158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CF56E1" w:rsidRPr="00EE79CE" w:rsidRDefault="00CF56E1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439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24" w:name="OLE_LINK17"/>
            <w:bookmarkStart w:id="25" w:name="OLE_LINK19"/>
            <w:bookmarkStart w:id="26" w:name="OLE_LINK20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.3 Nome 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do depositário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bookmarkStart w:id="27" w:name="OLE_LINK18"/>
          <w:bookmarkStart w:id="28" w:name="OLE_LINK24"/>
          <w:bookmarkEnd w:id="24"/>
          <w:bookmarkEnd w:id="25"/>
          <w:bookmarkEnd w:id="26"/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«DepositarioNome»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27"/>
            <w:bookmarkEnd w:id="28"/>
          </w:p>
        </w:tc>
        <w:tc>
          <w:tcPr>
            <w:tcW w:w="538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F56E1" w:rsidRPr="00EE79CE" w:rsidRDefault="00CF56E1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7.4 CPF:</w:t>
            </w:r>
          </w:p>
          <w:p w:rsidR="00CF56E1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DepositarioCPF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CF56E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«DepositarioCPF»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293B47" w:rsidRPr="00EE79CE" w:rsidTr="00E03CBA">
        <w:trPr>
          <w:trHeight w:val="522"/>
        </w:trPr>
        <w:tc>
          <w:tcPr>
            <w:tcW w:w="709" w:type="dxa"/>
            <w:vMerge/>
            <w:shd w:val="clear" w:color="auto" w:fill="D9D9D9" w:themeFill="background1" w:themeFillShade="D9"/>
            <w:vAlign w:val="center"/>
          </w:tcPr>
          <w:p w:rsidR="00293B47" w:rsidRPr="00EE79CE" w:rsidRDefault="00293B47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9781" w:type="dxa"/>
            <w:gridSpan w:val="3"/>
            <w:tcBorders>
              <w:top w:val="single" w:sz="4" w:space="0" w:color="auto"/>
            </w:tcBorders>
          </w:tcPr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bookmarkStart w:id="29" w:name="OLE_LINK21"/>
            <w:bookmarkStart w:id="30" w:name="OLE_LINK22"/>
            <w:bookmarkStart w:id="31" w:name="OLE_LINK23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.5 Endereço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/</w:t>
            </w:r>
            <w:r w:rsidR="00C50E59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 localização do depósito:</w:t>
            </w:r>
          </w:p>
          <w:bookmarkEnd w:id="29"/>
          <w:bookmarkEnd w:id="30"/>
          <w:bookmarkEnd w:id="31"/>
          <w:p w:rsidR="00293B47" w:rsidRPr="00EE79CE" w:rsidRDefault="00293B47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DepositarioLogradouro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«DepositarioLogradouro»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DepositarioBairro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«DepositarioBairro»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DepositarioDistrito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«DepositarioDistrito»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,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DepositarioMunicipio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«DepositarioMunicipio»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r w:rsidRPr="00EE79CE">
              <w:rPr>
                <w:rFonts w:asciiTheme="minorHAnsi" w:hAnsiTheme="minorHAnsi" w:cstheme="minorHAnsi"/>
                <w:sz w:val="14"/>
                <w:szCs w:val="16"/>
              </w:rPr>
              <w:t xml:space="preserve"> - </w:t>
            </w:r>
            <w:r w:rsidR="00C4088D" w:rsidRPr="00EE79CE">
              <w:rPr>
                <w:rFonts w:asciiTheme="minorHAnsi" w:hAnsiTheme="minorHAnsi" w:cstheme="minorHAnsi"/>
              </w:rPr>
              <w:fldChar w:fldCharType="begin"/>
            </w:r>
            <w:r w:rsidR="00C4088D" w:rsidRPr="00EE79CE">
              <w:rPr>
                <w:rFonts w:asciiTheme="minorHAnsi" w:hAnsiTheme="minorHAnsi" w:cstheme="minorHAnsi"/>
              </w:rPr>
              <w:instrText xml:space="preserve"> MERGEFIELD  DepositarioUF  \* MERGEFORMAT </w:instrText>
            </w:r>
            <w:r w:rsidR="00C4088D" w:rsidRPr="00EE79CE">
              <w:rPr>
                <w:rFonts w:asciiTheme="minorHAnsi" w:hAnsiTheme="minorHAnsi" w:cstheme="minorHAnsi"/>
              </w:rPr>
              <w:fldChar w:fldCharType="separate"/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«DepositarioUF»</w:t>
            </w:r>
            <w:r w:rsidR="00C4088D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</w:tr>
      <w:tr w:rsidR="00B240F6" w:rsidRPr="00EE79CE" w:rsidTr="00E03CBA">
        <w:trPr>
          <w:trHeight w:val="145"/>
        </w:trPr>
        <w:tc>
          <w:tcPr>
            <w:tcW w:w="709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40F6" w:rsidRPr="00EE79CE" w:rsidRDefault="00B240F6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sz w:val="18"/>
                <w:szCs w:val="16"/>
              </w:rPr>
            </w:pPr>
          </w:p>
        </w:tc>
        <w:tc>
          <w:tcPr>
            <w:tcW w:w="567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F6" w:rsidRPr="00EE79CE" w:rsidRDefault="00B240F6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</w:t>
            </w:r>
            <w:r w:rsidR="00BC497B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.6 Lacres:</w:t>
            </w:r>
          </w:p>
          <w:p w:rsidR="00B240F6" w:rsidRPr="00EE79CE" w:rsidRDefault="00C4088D" w:rsidP="005C76BE">
            <w:pPr>
              <w:keepNext/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</w:instrText>
            </w:r>
            <w:r w:rsidRPr="00EE79CE">
              <w:rPr>
                <w:rFonts w:asciiTheme="minorHAnsi" w:hAnsiTheme="minorHAnsi" w:cstheme="minorHAnsi"/>
              </w:rPr>
              <w:instrText xml:space="preserve">GEFIELD  ApreensaoLacres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B240F6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«ApreensaoLacres»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240F6" w:rsidRPr="00EE79CE" w:rsidRDefault="00BC497B" w:rsidP="005C76BE">
            <w:pPr>
              <w:keepNext/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7.7 Assinatura: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1107"/>
        <w:gridCol w:w="8654"/>
      </w:tblGrid>
      <w:tr w:rsidR="007D5151" w:rsidRPr="00EE79CE" w:rsidTr="004F069F">
        <w:trPr>
          <w:trHeight w:val="335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b/>
                <w:sz w:val="12"/>
                <w:szCs w:val="12"/>
              </w:rPr>
            </w:pPr>
            <w:bookmarkStart w:id="32" w:name="OLE_LINK37"/>
            <w:bookmarkStart w:id="33" w:name="OLE_LINK40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8) INTERDIÇÃO / EMBARGO</w:t>
            </w:r>
            <w:bookmarkEnd w:id="32"/>
            <w:bookmarkEnd w:id="33"/>
          </w:p>
        </w:tc>
        <w:tc>
          <w:tcPr>
            <w:tcW w:w="1077" w:type="dxa"/>
            <w:tcBorders>
              <w:right w:val="nil"/>
            </w:tcBorders>
            <w:tcMar>
              <w:right w:w="28" w:type="dxa"/>
            </w:tcMar>
          </w:tcPr>
          <w:p w:rsidR="00756DE3" w:rsidRPr="00EE79CE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8.1 Neste ato fica</w:t>
            </w:r>
          </w:p>
          <w:p w:rsidR="00AA7B71" w:rsidRPr="00EE79CE" w:rsidRDefault="00AA7B7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  <w:tc>
          <w:tcPr>
            <w:tcW w:w="8420" w:type="dxa"/>
            <w:tcBorders>
              <w:left w:val="nil"/>
            </w:tcBorders>
          </w:tcPr>
          <w:tbl>
            <w:tblPr>
              <w:tblStyle w:val="Tabelacomgrade"/>
              <w:tblW w:w="8313" w:type="dxa"/>
              <w:tblLayout w:type="fixed"/>
              <w:tblLook w:val="0600" w:firstRow="0" w:lastRow="0" w:firstColumn="0" w:lastColumn="0" w:noHBand="1" w:noVBand="1"/>
            </w:tblPr>
            <w:tblGrid>
              <w:gridCol w:w="284"/>
              <w:gridCol w:w="1157"/>
              <w:gridCol w:w="284"/>
              <w:gridCol w:w="1037"/>
              <w:gridCol w:w="284"/>
              <w:gridCol w:w="1275"/>
              <w:gridCol w:w="284"/>
              <w:gridCol w:w="3708"/>
            </w:tblGrid>
            <w:tr w:rsidR="00AA7B71" w:rsidRPr="00EE79CE" w:rsidTr="00AA7B71">
              <w:trPr>
                <w:trHeight w:val="119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15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03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127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  <w:tc>
                <w:tcPr>
                  <w:tcW w:w="370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AA7B71" w:rsidRPr="00EE79CE" w:rsidRDefault="00AA7B7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2"/>
                      <w:szCs w:val="2"/>
                    </w:rPr>
                  </w:pPr>
                </w:p>
              </w:tc>
            </w:tr>
            <w:tr w:rsidR="00874375" w:rsidRPr="00EE79CE" w:rsidTr="00873F0C"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IsInterditado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4" w:name="OLE_LINK29"/>
                  <w:bookmarkStart w:id="35" w:name="OLE_LINK30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IsInterditado</w:t>
                  </w:r>
                  <w:bookmarkEnd w:id="34"/>
                  <w:bookmarkEnd w:id="35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15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6" w:name="OLE_LINK31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IsEmbargado</w:t>
                  </w:r>
                  <w:bookmarkEnd w:id="36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037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Embargado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IsDesinterditado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«IsDesinterditado»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1275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:rsidR="007D5151" w:rsidRPr="00EE79CE" w:rsidRDefault="007D5151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Desinterditado (a)</w:t>
                  </w:r>
                </w:p>
              </w:tc>
              <w:tc>
                <w:tcPr>
                  <w:tcW w:w="2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7D5151" w:rsidRPr="00EE79CE" w:rsidRDefault="00650650" w:rsidP="00FD5F54">
                  <w:pPr>
                    <w:keepNext/>
                    <w:tabs>
                      <w:tab w:val="left" w:pos="7755"/>
                    </w:tabs>
                    <w:jc w:val="center"/>
                    <w:rPr>
                      <w:rFonts w:asciiTheme="minorHAnsi" w:hAnsiTheme="minorHAnsi" w:cstheme="minorHAnsi"/>
                      <w:sz w:val="10"/>
                      <w:szCs w:val="10"/>
                    </w:rPr>
                  </w:pP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begin"/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MERGEFIELD  </w:instrTex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instrText>IsDesembargado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instrText xml:space="preserve">  \* MERGEFORMAT </w:instrText>
                  </w:r>
                  <w:r w:rsidRPr="00EE79CE">
                    <w:rPr>
                      <w:rFonts w:asciiTheme="minorHAnsi" w:hAnsiTheme="minorHAnsi" w:cstheme="minorHAnsi"/>
                      <w:sz w:val="10"/>
                      <w:szCs w:val="10"/>
                    </w:rPr>
                    <w:fldChar w:fldCharType="separate"/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«</w:t>
                  </w:r>
                  <w:bookmarkStart w:id="37" w:name="OLE_LINK32"/>
                  <w:bookmarkStart w:id="38" w:name="OLE_LINK33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IsDesembargado</w:t>
                  </w:r>
                  <w:bookmarkEnd w:id="37"/>
                  <w:bookmarkEnd w:id="38"/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t>»</w:t>
                  </w:r>
                  <w:r w:rsidRPr="00EE79CE">
                    <w:rPr>
                      <w:rFonts w:asciiTheme="minorHAnsi" w:hAnsiTheme="minorHAnsi" w:cstheme="minorHAnsi"/>
                      <w:noProof/>
                      <w:sz w:val="10"/>
                      <w:szCs w:val="10"/>
                    </w:rPr>
                    <w:fldChar w:fldCharType="end"/>
                  </w:r>
                </w:p>
              </w:tc>
              <w:tc>
                <w:tcPr>
                  <w:tcW w:w="3708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7D5151" w:rsidRPr="00EE79CE" w:rsidRDefault="000704A2" w:rsidP="00FD5F54">
                  <w:pPr>
                    <w:keepNext/>
                    <w:tabs>
                      <w:tab w:val="left" w:pos="7755"/>
                    </w:tabs>
                    <w:rPr>
                      <w:rFonts w:asciiTheme="minorHAnsi" w:hAnsiTheme="minorHAnsi" w:cstheme="minorHAnsi"/>
                      <w:sz w:val="14"/>
                      <w:szCs w:val="14"/>
                    </w:rPr>
                  </w:pPr>
                  <w:r w:rsidRPr="00EE79CE">
                    <w:rPr>
                      <w:rFonts w:asciiTheme="minorHAnsi" w:hAnsiTheme="minorHAnsi" w:cstheme="minorHAnsi"/>
                      <w:sz w:val="14"/>
                      <w:szCs w:val="14"/>
                    </w:rPr>
                    <w:t>Desembargado (a)</w:t>
                  </w:r>
                </w:p>
              </w:tc>
            </w:tr>
          </w:tbl>
          <w:p w:rsidR="007D5151" w:rsidRPr="00EE79CE" w:rsidRDefault="007D5151" w:rsidP="00FD5F54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7D5151" w:rsidRPr="00EE79CE" w:rsidTr="00291EA9">
        <w:trPr>
          <w:trHeight w:val="680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7D5151" w:rsidRPr="00EE79CE" w:rsidRDefault="007D5151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bookmarkStart w:id="39" w:name="OLE_LINK38"/>
        <w:bookmarkStart w:id="40" w:name="OLE_LINK39"/>
        <w:tc>
          <w:tcPr>
            <w:tcW w:w="9497" w:type="dxa"/>
            <w:gridSpan w:val="2"/>
          </w:tcPr>
          <w:p w:rsidR="0007646C" w:rsidRPr="00EE79CE" w:rsidRDefault="00936D29" w:rsidP="009175A7">
            <w:pPr>
              <w:keepNext/>
              <w:tabs>
                <w:tab w:val="left" w:pos="7755"/>
              </w:tabs>
              <w:spacing w:before="60" w:after="60"/>
              <w:ind w:left="43"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DescricaoTermoEmbargo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7D5151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«DescricaoTermoEmbargo»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End w:id="39"/>
            <w:bookmarkEnd w:id="40"/>
          </w:p>
        </w:tc>
      </w:tr>
    </w:tbl>
    <w:p w:rsidR="00C73A72" w:rsidRPr="00EE79CE" w:rsidRDefault="00C73A7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49"/>
        <w:gridCol w:w="9741"/>
      </w:tblGrid>
      <w:tr w:rsidR="00337E67" w:rsidRPr="00EE79CE" w:rsidTr="00543FEC">
        <w:trPr>
          <w:trHeight w:val="1021"/>
        </w:trPr>
        <w:tc>
          <w:tcPr>
            <w:tcW w:w="729" w:type="dxa"/>
            <w:shd w:val="clear" w:color="auto" w:fill="D9D9D9" w:themeFill="background1" w:themeFillShade="D9"/>
            <w:textDirection w:val="btLr"/>
            <w:vAlign w:val="center"/>
          </w:tcPr>
          <w:p w:rsidR="00337E67" w:rsidRPr="00EE79CE" w:rsidRDefault="00337E67" w:rsidP="005C76BE">
            <w:pPr>
              <w:keepNext/>
              <w:ind w:right="-1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sz w:val="14"/>
                <w:szCs w:val="14"/>
              </w:rPr>
              <w:t>(</w:t>
            </w:r>
            <w:r w:rsidR="00887600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9) DESCRIÇÃO DE OUTRAS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PENALIDADES</w:t>
            </w:r>
          </w:p>
        </w:tc>
        <w:tc>
          <w:tcPr>
            <w:tcW w:w="9477" w:type="dxa"/>
          </w:tcPr>
          <w:p w:rsidR="00BD44B6" w:rsidRPr="00EE79CE" w:rsidRDefault="00C4088D" w:rsidP="00543FEC">
            <w:pPr>
              <w:keepNext/>
              <w:rPr>
                <w:rFonts w:asciiTheme="minorHAnsi" w:hAnsiTheme="minorHAnsi" w:cstheme="minorHAnsi"/>
                <w:noProof/>
                <w:sz w:val="14"/>
                <w:szCs w:val="16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DescricaoOutrasPenalidades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337E67"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t>«DescricaoOutrasPenalidades»</w:t>
            </w:r>
            <w:r w:rsidRPr="00EE79CE">
              <w:rPr>
                <w:rFonts w:asciiTheme="minorHAnsi" w:hAnsiTheme="minorHAnsi" w:cstheme="minorHAnsi"/>
                <w:noProof/>
                <w:sz w:val="14"/>
                <w:szCs w:val="16"/>
              </w:rPr>
              <w:fldChar w:fldCharType="end"/>
            </w:r>
            <w:bookmarkStart w:id="41" w:name="_GoBack"/>
            <w:bookmarkEnd w:id="41"/>
          </w:p>
        </w:tc>
      </w:tr>
    </w:tbl>
    <w:p w:rsidR="008A5962" w:rsidRPr="00EE79CE" w:rsidRDefault="008A5962" w:rsidP="005C76BE">
      <w:pPr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ook w:val="04A0" w:firstRow="1" w:lastRow="0" w:firstColumn="1" w:lastColumn="0" w:noHBand="0" w:noVBand="1"/>
      </w:tblPr>
      <w:tblGrid>
        <w:gridCol w:w="728"/>
        <w:gridCol w:w="3351"/>
        <w:gridCol w:w="3352"/>
        <w:gridCol w:w="3059"/>
      </w:tblGrid>
      <w:tr w:rsidR="002D4D36" w:rsidRPr="00EE79CE" w:rsidTr="00146A7F">
        <w:trPr>
          <w:trHeight w:val="310"/>
        </w:trPr>
        <w:tc>
          <w:tcPr>
            <w:tcW w:w="709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AD44BC">
            <w:pPr>
              <w:keepNext/>
              <w:keepLines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color w:val="000000" w:themeColor="text1"/>
                <w:sz w:val="12"/>
                <w:szCs w:val="12"/>
              </w:rPr>
            </w:pPr>
            <w:bookmarkStart w:id="42" w:name="OLE_LINK43"/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(10)</w:t>
            </w:r>
            <w:r w:rsidR="00BD44B6" w:rsidRPr="00EE79CE">
              <w:rPr>
                <w:rFonts w:asciiTheme="minorHAnsi" w:hAnsiTheme="minorHAnsi" w:cstheme="minorHAnsi"/>
                <w:sz w:val="12"/>
                <w:szCs w:val="12"/>
              </w:rPr>
              <w:t xml:space="preserve"> </w:t>
            </w: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ASSINATURAS</w:t>
            </w:r>
            <w:bookmarkEnd w:id="42"/>
          </w:p>
        </w:tc>
        <w:tc>
          <w:tcPr>
            <w:tcW w:w="3260" w:type="dxa"/>
          </w:tcPr>
          <w:p w:rsidR="00BD44B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10.1 </w:t>
            </w:r>
            <w:r w:rsidR="002169FF"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</w:t>
            </w: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 xml:space="preserve">utoridade </w:t>
            </w:r>
            <w:proofErr w:type="spellStart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autuante</w:t>
            </w:r>
            <w:proofErr w:type="spellEnd"/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:</w:t>
            </w:r>
          </w:p>
          <w:p w:rsidR="000861BC" w:rsidRPr="00EE79CE" w:rsidRDefault="00C4088D" w:rsidP="000861B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NomeUsuarioCadastro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861BC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«NomeUsuarioCadastro»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3261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10.3 Nome legível do autuado ou responsável: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ResponsavelEmpNomeRazaoSocial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«ResponsavelEmpNomeRazaoSocial»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2976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10.4 CPF:</w:t>
            </w:r>
          </w:p>
          <w:p w:rsidR="002D4D36" w:rsidRPr="00EE79CE" w:rsidRDefault="00C4088D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ResponsavelEmpCPFCNPJ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2D4D36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«ResponsavelEmpCPFCNPJ»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2D4D36" w:rsidRPr="00EE79CE" w:rsidTr="00AD44BC">
        <w:trPr>
          <w:trHeight w:val="992"/>
        </w:trPr>
        <w:tc>
          <w:tcPr>
            <w:tcW w:w="709" w:type="dxa"/>
            <w:vMerge/>
            <w:shd w:val="clear" w:color="auto" w:fill="D9D9D9" w:themeFill="background1" w:themeFillShade="D9"/>
            <w:textDirection w:val="btLr"/>
            <w:vAlign w:val="center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ind w:left="113"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3260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10.2 Assinatura:</w:t>
            </w:r>
          </w:p>
        </w:tc>
        <w:tc>
          <w:tcPr>
            <w:tcW w:w="3261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10.5 Assinatura:</w:t>
            </w:r>
          </w:p>
        </w:tc>
        <w:tc>
          <w:tcPr>
            <w:tcW w:w="2976" w:type="dxa"/>
          </w:tcPr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10.6 Data do recebimento:</w:t>
            </w: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4"/>
                <w:szCs w:val="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  <w:p w:rsidR="00AA7B71" w:rsidRPr="00EE79CE" w:rsidRDefault="00AA7B71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6"/>
                <w:szCs w:val="6"/>
              </w:rPr>
            </w:pPr>
          </w:p>
          <w:p w:rsidR="002D4D36" w:rsidRPr="00EE79CE" w:rsidRDefault="002D4D36" w:rsidP="005C76BE">
            <w:pPr>
              <w:keepNext/>
              <w:tabs>
                <w:tab w:val="left" w:pos="775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EE79CE">
              <w:rPr>
                <w:rFonts w:asciiTheme="minorHAnsi" w:hAnsiTheme="minorHAnsi" w:cstheme="minorHAnsi"/>
                <w:sz w:val="22"/>
                <w:szCs w:val="22"/>
              </w:rPr>
              <w:t>____/____/____</w:t>
            </w:r>
          </w:p>
        </w:tc>
      </w:tr>
    </w:tbl>
    <w:p w:rsidR="007E68A0" w:rsidRPr="00EE79CE" w:rsidRDefault="007E68A0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2"/>
          <w:szCs w:val="2"/>
        </w:rPr>
      </w:pPr>
    </w:p>
    <w:tbl>
      <w:tblPr>
        <w:tblStyle w:val="Tabelacomgrade"/>
        <w:tblW w:w="104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9"/>
        <w:gridCol w:w="4516"/>
        <w:gridCol w:w="5245"/>
      </w:tblGrid>
      <w:tr w:rsidR="000234B4" w:rsidRPr="00EE79CE" w:rsidTr="00E53688">
        <w:trPr>
          <w:trHeight w:val="284"/>
        </w:trPr>
        <w:tc>
          <w:tcPr>
            <w:tcW w:w="709" w:type="dxa"/>
            <w:vMerge w:val="restart"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sz w:val="12"/>
                <w:szCs w:val="12"/>
              </w:rPr>
              <w:t>(11) TESTEMUNHA</w:t>
            </w:r>
          </w:p>
        </w:tc>
        <w:tc>
          <w:tcPr>
            <w:tcW w:w="4394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11.1 Testemunha – Nome legível: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TestemunhaNome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«TestemunhaNome»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  <w:tc>
          <w:tcPr>
            <w:tcW w:w="5103" w:type="dxa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11.2 CPF:</w:t>
            </w:r>
          </w:p>
          <w:p w:rsidR="000234B4" w:rsidRPr="00EE79CE" w:rsidRDefault="00C4088D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</w:rPr>
              <w:fldChar w:fldCharType="begin"/>
            </w:r>
            <w:r w:rsidRPr="00EE79CE">
              <w:rPr>
                <w:rFonts w:asciiTheme="minorHAnsi" w:hAnsiTheme="minorHAnsi" w:cstheme="minorHAnsi"/>
              </w:rPr>
              <w:instrText xml:space="preserve"> MERGEFIELD  TestemunhaCPF  \* MERGEFORMAT </w:instrText>
            </w:r>
            <w:r w:rsidRPr="00EE79CE">
              <w:rPr>
                <w:rFonts w:asciiTheme="minorHAnsi" w:hAnsiTheme="minorHAnsi" w:cstheme="minorHAnsi"/>
              </w:rPr>
              <w:fldChar w:fldCharType="separate"/>
            </w:r>
            <w:r w:rsidR="000234B4"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t>«TestemunhaCPF»</w:t>
            </w:r>
            <w:r w:rsidRPr="00EE79CE">
              <w:rPr>
                <w:rFonts w:asciiTheme="minorHAnsi" w:hAnsiTheme="minorHAnsi" w:cstheme="minorHAnsi"/>
                <w:noProof/>
                <w:color w:val="000000" w:themeColor="text1"/>
                <w:sz w:val="14"/>
                <w:szCs w:val="16"/>
              </w:rPr>
              <w:fldChar w:fldCharType="end"/>
            </w:r>
          </w:p>
        </w:tc>
      </w:tr>
      <w:tr w:rsidR="000234B4" w:rsidRPr="00EE79CE" w:rsidTr="00E53688">
        <w:trPr>
          <w:trHeight w:val="397"/>
        </w:trPr>
        <w:tc>
          <w:tcPr>
            <w:tcW w:w="709" w:type="dxa"/>
            <w:vMerge/>
            <w:shd w:val="clear" w:color="auto" w:fill="D9D9D9" w:themeFill="background1" w:themeFillShade="D9"/>
            <w:tcMar>
              <w:top w:w="57" w:type="dxa"/>
            </w:tcMar>
            <w:textDirection w:val="btLr"/>
            <w:vAlign w:val="center"/>
          </w:tcPr>
          <w:p w:rsidR="000234B4" w:rsidRPr="00EE79CE" w:rsidRDefault="000234B4" w:rsidP="005C76BE">
            <w:pPr>
              <w:keepNext/>
              <w:tabs>
                <w:tab w:val="left" w:pos="7755"/>
              </w:tabs>
              <w:ind w:right="-1"/>
              <w:jc w:val="center"/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  <w:tc>
          <w:tcPr>
            <w:tcW w:w="9497" w:type="dxa"/>
            <w:gridSpan w:val="2"/>
          </w:tcPr>
          <w:p w:rsidR="000234B4" w:rsidRPr="00EE79CE" w:rsidRDefault="000234B4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  <w:r w:rsidRPr="00EE79CE"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  <w:t>11.3 Assinatura:</w:t>
            </w:r>
          </w:p>
          <w:p w:rsidR="00BD44B6" w:rsidRPr="00EE79CE" w:rsidRDefault="00BD44B6" w:rsidP="009F2EDC">
            <w:pPr>
              <w:keepNext/>
              <w:tabs>
                <w:tab w:val="left" w:pos="7755"/>
              </w:tabs>
              <w:rPr>
                <w:rFonts w:asciiTheme="minorHAnsi" w:hAnsiTheme="minorHAnsi" w:cstheme="minorHAnsi"/>
                <w:color w:val="595959" w:themeColor="text1" w:themeTint="A6"/>
                <w:sz w:val="14"/>
                <w:szCs w:val="14"/>
              </w:rPr>
            </w:pPr>
          </w:p>
        </w:tc>
      </w:tr>
      <w:tr w:rsidR="00054838" w:rsidRPr="00EE79CE" w:rsidTr="00A7475C">
        <w:tc>
          <w:tcPr>
            <w:tcW w:w="1020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54838" w:rsidRPr="00EE79CE" w:rsidRDefault="00DA65BB" w:rsidP="005C76BE">
            <w:pPr>
              <w:tabs>
                <w:tab w:val="left" w:pos="7755"/>
              </w:tabs>
              <w:ind w:right="-1"/>
              <w:rPr>
                <w:rFonts w:asciiTheme="minorHAnsi" w:hAnsiTheme="minorHAnsi" w:cstheme="minorHAnsi"/>
                <w:i/>
                <w:sz w:val="12"/>
                <w:szCs w:val="12"/>
              </w:rPr>
            </w:pPr>
            <w:r w:rsidRPr="00EE79CE">
              <w:rPr>
                <w:rFonts w:asciiTheme="minorHAnsi" w:hAnsiTheme="minorHAnsi" w:cstheme="minorHAnsi"/>
                <w:i/>
                <w:sz w:val="12"/>
                <w:szCs w:val="12"/>
              </w:rPr>
              <w:t xml:space="preserve">1ª Via: Autuado     2ª Via: Processo      </w:t>
            </w:r>
          </w:p>
        </w:tc>
      </w:tr>
    </w:tbl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054838" w:rsidRPr="00EE79CE" w:rsidRDefault="00054838" w:rsidP="005C76BE">
      <w:pPr>
        <w:tabs>
          <w:tab w:val="left" w:pos="7755"/>
        </w:tabs>
        <w:ind w:right="-1"/>
        <w:rPr>
          <w:rFonts w:asciiTheme="minorHAnsi" w:hAnsiTheme="minorHAnsi" w:cstheme="minorHAnsi"/>
          <w:sz w:val="4"/>
          <w:szCs w:val="4"/>
        </w:rPr>
      </w:pPr>
    </w:p>
    <w:p w:rsidR="00DD5A6D" w:rsidRPr="00EE79CE" w:rsidRDefault="00C4088D" w:rsidP="005C76BE">
      <w:pPr>
        <w:rPr>
          <w:rFonts w:asciiTheme="minorHAnsi" w:hAnsiTheme="minorHAnsi" w:cstheme="minorHAnsi"/>
          <w:sz w:val="6"/>
          <w:szCs w:val="6"/>
        </w:rPr>
      </w:pPr>
      <w:r w:rsidRPr="00EE79CE">
        <w:rPr>
          <w:rFonts w:asciiTheme="minorHAnsi" w:hAnsiTheme="minorHAnsi" w:cstheme="minorHAnsi"/>
        </w:rPr>
        <w:fldChar w:fldCharType="begin"/>
      </w:r>
      <w:r w:rsidRPr="00EE79CE">
        <w:rPr>
          <w:rFonts w:asciiTheme="minorHAnsi" w:hAnsiTheme="minorHAnsi" w:cstheme="minorHAnsi"/>
        </w:rPr>
        <w:instrText xml:space="preserve"> MERGEFIELD  TableEnd:Documento  \* MERGEFORMAT </w:instrText>
      </w:r>
      <w:r w:rsidRPr="00EE79CE">
        <w:rPr>
          <w:rFonts w:asciiTheme="minorHAnsi" w:hAnsiTheme="minorHAnsi" w:cstheme="minorHAnsi"/>
        </w:rPr>
        <w:fldChar w:fldCharType="separate"/>
      </w:r>
      <w:r w:rsidR="007E68A0" w:rsidRPr="00EE79CE">
        <w:rPr>
          <w:rFonts w:asciiTheme="minorHAnsi" w:hAnsiTheme="minorHAnsi" w:cstheme="minorHAnsi"/>
          <w:noProof/>
          <w:sz w:val="6"/>
          <w:szCs w:val="6"/>
        </w:rPr>
        <w:t>«TableEnd:Documento»</w:t>
      </w:r>
      <w:r w:rsidRPr="00EE79CE">
        <w:rPr>
          <w:rFonts w:asciiTheme="minorHAnsi" w:hAnsiTheme="minorHAnsi" w:cstheme="minorHAnsi"/>
          <w:noProof/>
          <w:sz w:val="6"/>
          <w:szCs w:val="6"/>
        </w:rPr>
        <w:fldChar w:fldCharType="end"/>
      </w:r>
    </w:p>
    <w:sectPr w:rsidR="00DD5A6D" w:rsidRPr="00EE79CE" w:rsidSect="00311F2B">
      <w:headerReference w:type="default" r:id="rId7"/>
      <w:footerReference w:type="default" r:id="rId8"/>
      <w:pgSz w:w="11907" w:h="16840" w:code="9"/>
      <w:pgMar w:top="-41" w:right="851" w:bottom="284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88D" w:rsidRDefault="00C4088D">
      <w:r>
        <w:separator/>
      </w:r>
    </w:p>
  </w:endnote>
  <w:endnote w:type="continuationSeparator" w:id="0">
    <w:p w:rsidR="00C4088D" w:rsidRDefault="00C40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072E94" w:rsidP="00311F2B">
    <w:pPr>
      <w:pStyle w:val="Rodap"/>
      <w:tabs>
        <w:tab w:val="clear" w:pos="4419"/>
        <w:tab w:val="clear" w:pos="8838"/>
        <w:tab w:val="left" w:pos="211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88D" w:rsidRDefault="00C4088D">
      <w:r>
        <w:separator/>
      </w:r>
    </w:p>
  </w:footnote>
  <w:footnote w:type="continuationSeparator" w:id="0">
    <w:p w:rsidR="00C4088D" w:rsidRDefault="00C408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2E94" w:rsidRDefault="00C4088D" w:rsidP="0051275C">
    <w:pPr>
      <w:pStyle w:val="Cabealho"/>
      <w:tabs>
        <w:tab w:val="clear" w:pos="4419"/>
        <w:tab w:val="clear" w:pos="8838"/>
        <w:tab w:val="left" w:pos="1950"/>
      </w:tabs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922611" o:spid="_x0000_s2050" type="#_x0000_t136" style="position:absolute;margin-left:-84.25pt;margin-top:370.85pt;width:695.15pt;height:60.75pt;rotation:67124458fd;z-index:-251658752;mso-position-horizontal-relative:margin;mso-position-vertical-relative:margin" o:allowincell="f" fillcolor="#7f7f7f" stroked="f">
          <v:fill opacity="19661f"/>
          <v:textpath style="font-family:&quot;Arial Unicode MS&quot;;font-size:40pt" string="PARA SIMPLES CONFERÊNCIA"/>
          <w10:wrap anchorx="margin" anchory="margin"/>
        </v:shape>
      </w:pict>
    </w:r>
    <w:sdt>
      <w:sdtPr>
        <w:id w:val="-1934653856"/>
        <w:docPartObj>
          <w:docPartGallery w:val="Watermarks"/>
          <w:docPartUnique/>
        </w:docPartObj>
      </w:sdtPr>
      <w:sdtEndPr/>
      <w:sdtContent/>
    </w:sdt>
    <w:r w:rsidR="00072E9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5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12055E8"/>
    <w:multiLevelType w:val="hybridMultilevel"/>
    <w:tmpl w:val="F2AAFFBE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638D9"/>
    <w:multiLevelType w:val="hybridMultilevel"/>
    <w:tmpl w:val="4544D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214C5"/>
    <w:multiLevelType w:val="hybridMultilevel"/>
    <w:tmpl w:val="16727B1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A4356"/>
    <w:multiLevelType w:val="multilevel"/>
    <w:tmpl w:val="D3889F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</w:rPr>
    </w:lvl>
  </w:abstractNum>
  <w:abstractNum w:abstractNumId="5" w15:restartNumberingAfterBreak="0">
    <w:nsid w:val="0C4A23F0"/>
    <w:multiLevelType w:val="multilevel"/>
    <w:tmpl w:val="B9E647D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6" w15:restartNumberingAfterBreak="0">
    <w:nsid w:val="0FE034AB"/>
    <w:multiLevelType w:val="hybridMultilevel"/>
    <w:tmpl w:val="A4280A9C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2F8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F8F6673"/>
    <w:multiLevelType w:val="hybridMultilevel"/>
    <w:tmpl w:val="52F2822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D37FD"/>
    <w:multiLevelType w:val="hybridMultilevel"/>
    <w:tmpl w:val="8814D1C2"/>
    <w:lvl w:ilvl="0" w:tplc="020C092E">
      <w:start w:val="1"/>
      <w:numFmt w:val="decimal"/>
      <w:lvlText w:val="2.%1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10" w15:restartNumberingAfterBreak="0">
    <w:nsid w:val="2207255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AD123C"/>
    <w:multiLevelType w:val="hybridMultilevel"/>
    <w:tmpl w:val="8D1A9814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625369"/>
    <w:multiLevelType w:val="hybridMultilevel"/>
    <w:tmpl w:val="2DD6C1EA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A771C1"/>
    <w:multiLevelType w:val="hybridMultilevel"/>
    <w:tmpl w:val="8398DB5A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62621A"/>
    <w:multiLevelType w:val="multilevel"/>
    <w:tmpl w:val="88CC6D4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15" w15:restartNumberingAfterBreak="0">
    <w:nsid w:val="3C280FCB"/>
    <w:multiLevelType w:val="hybridMultilevel"/>
    <w:tmpl w:val="6D5C0416"/>
    <w:lvl w:ilvl="0" w:tplc="2682B0D2">
      <w:start w:val="1"/>
      <w:numFmt w:val="decimal"/>
      <w:lvlText w:val="%1-"/>
      <w:lvlJc w:val="left"/>
      <w:pPr>
        <w:ind w:left="720" w:hanging="360"/>
      </w:pPr>
      <w:rPr>
        <w:rFonts w:hint="default"/>
        <w:color w:val="595959" w:themeColor="text1" w:themeTint="A6"/>
        <w:sz w:val="1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DB1F68"/>
    <w:multiLevelType w:val="multilevel"/>
    <w:tmpl w:val="A4280A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815C6A"/>
    <w:multiLevelType w:val="multilevel"/>
    <w:tmpl w:val="56928F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2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7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0" w:hanging="1080"/>
      </w:pPr>
      <w:rPr>
        <w:rFonts w:hint="default"/>
      </w:rPr>
    </w:lvl>
  </w:abstractNum>
  <w:abstractNum w:abstractNumId="18" w15:restartNumberingAfterBreak="0">
    <w:nsid w:val="4EBB1204"/>
    <w:multiLevelType w:val="hybridMultilevel"/>
    <w:tmpl w:val="96222F0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092A59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F63E67"/>
    <w:multiLevelType w:val="multilevel"/>
    <w:tmpl w:val="8F0E98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1" w15:restartNumberingAfterBreak="0">
    <w:nsid w:val="512B2ECB"/>
    <w:multiLevelType w:val="multilevel"/>
    <w:tmpl w:val="B9C2C91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22" w15:restartNumberingAfterBreak="0">
    <w:nsid w:val="51D652CA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A31080"/>
    <w:multiLevelType w:val="hybridMultilevel"/>
    <w:tmpl w:val="AEF46098"/>
    <w:lvl w:ilvl="0" w:tplc="6C7E8D68">
      <w:start w:val="1"/>
      <w:numFmt w:val="decimal"/>
      <w:lvlText w:val="%1-"/>
      <w:lvlJc w:val="left"/>
      <w:pPr>
        <w:ind w:left="893" w:hanging="360"/>
      </w:pPr>
      <w:rPr>
        <w:rFonts w:ascii="Arial Narrow" w:hAnsi="Arial Narrow" w:hint="default"/>
        <w:color w:val="595959" w:themeColor="text1" w:themeTint="A6"/>
        <w:sz w:val="12"/>
        <w:szCs w:val="18"/>
      </w:rPr>
    </w:lvl>
    <w:lvl w:ilvl="1" w:tplc="04160019" w:tentative="1">
      <w:start w:val="1"/>
      <w:numFmt w:val="lowerLetter"/>
      <w:lvlText w:val="%2."/>
      <w:lvlJc w:val="left"/>
      <w:pPr>
        <w:ind w:left="272" w:hanging="360"/>
      </w:pPr>
    </w:lvl>
    <w:lvl w:ilvl="2" w:tplc="0416001B" w:tentative="1">
      <w:start w:val="1"/>
      <w:numFmt w:val="lowerRoman"/>
      <w:lvlText w:val="%3."/>
      <w:lvlJc w:val="right"/>
      <w:pPr>
        <w:ind w:left="992" w:hanging="180"/>
      </w:pPr>
    </w:lvl>
    <w:lvl w:ilvl="3" w:tplc="0416000F" w:tentative="1">
      <w:start w:val="1"/>
      <w:numFmt w:val="decimal"/>
      <w:lvlText w:val="%4."/>
      <w:lvlJc w:val="left"/>
      <w:pPr>
        <w:ind w:left="1712" w:hanging="360"/>
      </w:pPr>
    </w:lvl>
    <w:lvl w:ilvl="4" w:tplc="04160019" w:tentative="1">
      <w:start w:val="1"/>
      <w:numFmt w:val="lowerLetter"/>
      <w:lvlText w:val="%5."/>
      <w:lvlJc w:val="left"/>
      <w:pPr>
        <w:ind w:left="2432" w:hanging="360"/>
      </w:pPr>
    </w:lvl>
    <w:lvl w:ilvl="5" w:tplc="0416001B" w:tentative="1">
      <w:start w:val="1"/>
      <w:numFmt w:val="lowerRoman"/>
      <w:lvlText w:val="%6."/>
      <w:lvlJc w:val="right"/>
      <w:pPr>
        <w:ind w:left="3152" w:hanging="180"/>
      </w:pPr>
    </w:lvl>
    <w:lvl w:ilvl="6" w:tplc="0416000F" w:tentative="1">
      <w:start w:val="1"/>
      <w:numFmt w:val="decimal"/>
      <w:lvlText w:val="%7."/>
      <w:lvlJc w:val="left"/>
      <w:pPr>
        <w:ind w:left="3872" w:hanging="360"/>
      </w:pPr>
    </w:lvl>
    <w:lvl w:ilvl="7" w:tplc="04160019" w:tentative="1">
      <w:start w:val="1"/>
      <w:numFmt w:val="lowerLetter"/>
      <w:lvlText w:val="%8."/>
      <w:lvlJc w:val="left"/>
      <w:pPr>
        <w:ind w:left="4592" w:hanging="360"/>
      </w:pPr>
    </w:lvl>
    <w:lvl w:ilvl="8" w:tplc="0416001B" w:tentative="1">
      <w:start w:val="1"/>
      <w:numFmt w:val="lowerRoman"/>
      <w:lvlText w:val="%9."/>
      <w:lvlJc w:val="right"/>
      <w:pPr>
        <w:ind w:left="5312" w:hanging="180"/>
      </w:pPr>
    </w:lvl>
  </w:abstractNum>
  <w:abstractNum w:abstractNumId="24" w15:restartNumberingAfterBreak="0">
    <w:nsid w:val="5927032A"/>
    <w:multiLevelType w:val="multilevel"/>
    <w:tmpl w:val="2FF054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1"/>
      <w:numFmt w:val="decimal"/>
      <w:lvlText w:val="%1.%2"/>
      <w:lvlJc w:val="left"/>
      <w:pPr>
        <w:ind w:left="45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54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63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108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117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126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71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800" w:hanging="1080"/>
      </w:pPr>
      <w:rPr>
        <w:rFonts w:hint="default"/>
        <w:color w:val="595959" w:themeColor="text1" w:themeTint="A6"/>
      </w:rPr>
    </w:lvl>
  </w:abstractNum>
  <w:abstractNum w:abstractNumId="25" w15:restartNumberingAfterBreak="0">
    <w:nsid w:val="5A640ABD"/>
    <w:multiLevelType w:val="hybridMultilevel"/>
    <w:tmpl w:val="404AB8F8"/>
    <w:lvl w:ilvl="0" w:tplc="9A3A33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2"/>
        <w:szCs w:val="12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E75F12"/>
    <w:multiLevelType w:val="hybridMultilevel"/>
    <w:tmpl w:val="F6604CAA"/>
    <w:lvl w:ilvl="0" w:tplc="6AA6F5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27865"/>
    <w:multiLevelType w:val="hybridMultilevel"/>
    <w:tmpl w:val="0E1A759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253769"/>
    <w:multiLevelType w:val="hybridMultilevel"/>
    <w:tmpl w:val="DBD03B0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734E7"/>
    <w:multiLevelType w:val="hybridMultilevel"/>
    <w:tmpl w:val="93B4D3F0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460335"/>
    <w:multiLevelType w:val="hybridMultilevel"/>
    <w:tmpl w:val="88FCB87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C8561F"/>
    <w:multiLevelType w:val="multilevel"/>
    <w:tmpl w:val="34BE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8801D1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777D513B"/>
    <w:multiLevelType w:val="multilevel"/>
    <w:tmpl w:val="239EBEF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595959" w:themeColor="text1" w:themeTint="A6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color w:val="595959" w:themeColor="text1" w:themeTint="A6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  <w:color w:val="595959" w:themeColor="text1" w:themeTint="A6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  <w:color w:val="595959" w:themeColor="text1" w:themeTint="A6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595959" w:themeColor="text1" w:themeTint="A6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default"/>
        <w:color w:val="595959" w:themeColor="text1" w:themeTint="A6"/>
      </w:rPr>
    </w:lvl>
    <w:lvl w:ilvl="6">
      <w:start w:val="1"/>
      <w:numFmt w:val="decimal"/>
      <w:lvlText w:val="%1.%2.%3.%4.%5.%6.%7"/>
      <w:lvlJc w:val="left"/>
      <w:pPr>
        <w:ind w:left="720" w:hanging="720"/>
      </w:pPr>
      <w:rPr>
        <w:rFonts w:hint="default"/>
        <w:color w:val="595959" w:themeColor="text1" w:themeTint="A6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  <w:color w:val="595959" w:themeColor="text1" w:themeTint="A6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default"/>
        <w:color w:val="595959" w:themeColor="text1" w:themeTint="A6"/>
      </w:rPr>
    </w:lvl>
  </w:abstractNum>
  <w:abstractNum w:abstractNumId="34" w15:restartNumberingAfterBreak="0">
    <w:nsid w:val="78AB0FF6"/>
    <w:multiLevelType w:val="hybridMultilevel"/>
    <w:tmpl w:val="A62EC76E"/>
    <w:lvl w:ilvl="0" w:tplc="8210334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0"/>
  </w:num>
  <w:num w:numId="3">
    <w:abstractNumId w:val="7"/>
  </w:num>
  <w:num w:numId="4">
    <w:abstractNumId w:val="30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29"/>
  </w:num>
  <w:num w:numId="10">
    <w:abstractNumId w:val="12"/>
  </w:num>
  <w:num w:numId="11">
    <w:abstractNumId w:val="16"/>
  </w:num>
  <w:num w:numId="12">
    <w:abstractNumId w:val="19"/>
  </w:num>
  <w:num w:numId="13">
    <w:abstractNumId w:val="13"/>
  </w:num>
  <w:num w:numId="14">
    <w:abstractNumId w:val="27"/>
  </w:num>
  <w:num w:numId="15">
    <w:abstractNumId w:val="11"/>
  </w:num>
  <w:num w:numId="16">
    <w:abstractNumId w:val="26"/>
  </w:num>
  <w:num w:numId="17">
    <w:abstractNumId w:val="18"/>
  </w:num>
  <w:num w:numId="18">
    <w:abstractNumId w:val="25"/>
  </w:num>
  <w:num w:numId="19">
    <w:abstractNumId w:val="10"/>
  </w:num>
  <w:num w:numId="20">
    <w:abstractNumId w:val="22"/>
  </w:num>
  <w:num w:numId="21">
    <w:abstractNumId w:val="31"/>
  </w:num>
  <w:num w:numId="22">
    <w:abstractNumId w:val="2"/>
  </w:num>
  <w:num w:numId="23">
    <w:abstractNumId w:val="34"/>
  </w:num>
  <w:num w:numId="24">
    <w:abstractNumId w:val="9"/>
  </w:num>
  <w:num w:numId="25">
    <w:abstractNumId w:val="15"/>
  </w:num>
  <w:num w:numId="26">
    <w:abstractNumId w:val="23"/>
  </w:num>
  <w:num w:numId="27">
    <w:abstractNumId w:val="17"/>
  </w:num>
  <w:num w:numId="28">
    <w:abstractNumId w:val="5"/>
  </w:num>
  <w:num w:numId="29">
    <w:abstractNumId w:val="4"/>
  </w:num>
  <w:num w:numId="30">
    <w:abstractNumId w:val="21"/>
  </w:num>
  <w:num w:numId="31">
    <w:abstractNumId w:val="24"/>
  </w:num>
  <w:num w:numId="32">
    <w:abstractNumId w:val="14"/>
  </w:num>
  <w:num w:numId="33">
    <w:abstractNumId w:val="20"/>
  </w:num>
  <w:num w:numId="34">
    <w:abstractNumId w:val="33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878"/>
    <w:rsid w:val="000005D9"/>
    <w:rsid w:val="00000B7A"/>
    <w:rsid w:val="00000DDC"/>
    <w:rsid w:val="00001707"/>
    <w:rsid w:val="0000203D"/>
    <w:rsid w:val="000022AF"/>
    <w:rsid w:val="00002560"/>
    <w:rsid w:val="00002FCA"/>
    <w:rsid w:val="000030FF"/>
    <w:rsid w:val="000035DE"/>
    <w:rsid w:val="000040CE"/>
    <w:rsid w:val="00004986"/>
    <w:rsid w:val="00004AB2"/>
    <w:rsid w:val="00004C53"/>
    <w:rsid w:val="00005144"/>
    <w:rsid w:val="00005216"/>
    <w:rsid w:val="0000641E"/>
    <w:rsid w:val="000079A1"/>
    <w:rsid w:val="0001062C"/>
    <w:rsid w:val="00010EC7"/>
    <w:rsid w:val="00010FEE"/>
    <w:rsid w:val="0001160B"/>
    <w:rsid w:val="00012C8C"/>
    <w:rsid w:val="00014A1E"/>
    <w:rsid w:val="000161C3"/>
    <w:rsid w:val="000161F0"/>
    <w:rsid w:val="0001701F"/>
    <w:rsid w:val="00020468"/>
    <w:rsid w:val="00021489"/>
    <w:rsid w:val="0002235E"/>
    <w:rsid w:val="0002277E"/>
    <w:rsid w:val="00022853"/>
    <w:rsid w:val="000234B4"/>
    <w:rsid w:val="00023BBC"/>
    <w:rsid w:val="00025F1F"/>
    <w:rsid w:val="00027A50"/>
    <w:rsid w:val="0003037E"/>
    <w:rsid w:val="00030387"/>
    <w:rsid w:val="00030BC0"/>
    <w:rsid w:val="00031DF3"/>
    <w:rsid w:val="000328C9"/>
    <w:rsid w:val="000346F8"/>
    <w:rsid w:val="0003548D"/>
    <w:rsid w:val="00035900"/>
    <w:rsid w:val="00036C63"/>
    <w:rsid w:val="0004087A"/>
    <w:rsid w:val="00040D00"/>
    <w:rsid w:val="00041F05"/>
    <w:rsid w:val="000442D4"/>
    <w:rsid w:val="00044D55"/>
    <w:rsid w:val="00045D1C"/>
    <w:rsid w:val="00045D5E"/>
    <w:rsid w:val="00045EE9"/>
    <w:rsid w:val="00046C6D"/>
    <w:rsid w:val="000505FB"/>
    <w:rsid w:val="00051D6D"/>
    <w:rsid w:val="0005286E"/>
    <w:rsid w:val="00054838"/>
    <w:rsid w:val="0005512F"/>
    <w:rsid w:val="00055A94"/>
    <w:rsid w:val="0005689C"/>
    <w:rsid w:val="00056A37"/>
    <w:rsid w:val="00057087"/>
    <w:rsid w:val="00060D0C"/>
    <w:rsid w:val="00060DDD"/>
    <w:rsid w:val="00061021"/>
    <w:rsid w:val="00061FA8"/>
    <w:rsid w:val="000623D1"/>
    <w:rsid w:val="00063D5A"/>
    <w:rsid w:val="00063D70"/>
    <w:rsid w:val="00064DF5"/>
    <w:rsid w:val="000664B2"/>
    <w:rsid w:val="0006699B"/>
    <w:rsid w:val="00067927"/>
    <w:rsid w:val="00067A6B"/>
    <w:rsid w:val="000704A2"/>
    <w:rsid w:val="00070E44"/>
    <w:rsid w:val="00071B2A"/>
    <w:rsid w:val="00072AAF"/>
    <w:rsid w:val="00072C5E"/>
    <w:rsid w:val="00072E94"/>
    <w:rsid w:val="00073FCC"/>
    <w:rsid w:val="00073FF3"/>
    <w:rsid w:val="0007552B"/>
    <w:rsid w:val="0007646C"/>
    <w:rsid w:val="00076E9A"/>
    <w:rsid w:val="0007711C"/>
    <w:rsid w:val="000778CA"/>
    <w:rsid w:val="00080767"/>
    <w:rsid w:val="00081327"/>
    <w:rsid w:val="0008285B"/>
    <w:rsid w:val="00085962"/>
    <w:rsid w:val="000861BC"/>
    <w:rsid w:val="00086A3D"/>
    <w:rsid w:val="000873D6"/>
    <w:rsid w:val="00087A80"/>
    <w:rsid w:val="00090171"/>
    <w:rsid w:val="00091CE3"/>
    <w:rsid w:val="00092A16"/>
    <w:rsid w:val="00094C5E"/>
    <w:rsid w:val="00095647"/>
    <w:rsid w:val="00096BBF"/>
    <w:rsid w:val="0009732D"/>
    <w:rsid w:val="00097444"/>
    <w:rsid w:val="00097705"/>
    <w:rsid w:val="000A0108"/>
    <w:rsid w:val="000A06CF"/>
    <w:rsid w:val="000A12DF"/>
    <w:rsid w:val="000A4B5F"/>
    <w:rsid w:val="000A50EC"/>
    <w:rsid w:val="000A53A4"/>
    <w:rsid w:val="000A562B"/>
    <w:rsid w:val="000A601E"/>
    <w:rsid w:val="000A67E3"/>
    <w:rsid w:val="000A7F0C"/>
    <w:rsid w:val="000B09AF"/>
    <w:rsid w:val="000B14A7"/>
    <w:rsid w:val="000B14F8"/>
    <w:rsid w:val="000B1D9C"/>
    <w:rsid w:val="000B1DEA"/>
    <w:rsid w:val="000B2A19"/>
    <w:rsid w:val="000B4469"/>
    <w:rsid w:val="000B46A8"/>
    <w:rsid w:val="000B4837"/>
    <w:rsid w:val="000B5208"/>
    <w:rsid w:val="000B586B"/>
    <w:rsid w:val="000B73C3"/>
    <w:rsid w:val="000C02B6"/>
    <w:rsid w:val="000C055D"/>
    <w:rsid w:val="000C17B3"/>
    <w:rsid w:val="000C1B30"/>
    <w:rsid w:val="000C1DD8"/>
    <w:rsid w:val="000C33E0"/>
    <w:rsid w:val="000C56B1"/>
    <w:rsid w:val="000C72D5"/>
    <w:rsid w:val="000D0B27"/>
    <w:rsid w:val="000D19A5"/>
    <w:rsid w:val="000D2B45"/>
    <w:rsid w:val="000D2E96"/>
    <w:rsid w:val="000D327A"/>
    <w:rsid w:val="000D3C8D"/>
    <w:rsid w:val="000D4D96"/>
    <w:rsid w:val="000D5A8F"/>
    <w:rsid w:val="000D69EE"/>
    <w:rsid w:val="000D6F54"/>
    <w:rsid w:val="000D7121"/>
    <w:rsid w:val="000D7538"/>
    <w:rsid w:val="000D761A"/>
    <w:rsid w:val="000E02E6"/>
    <w:rsid w:val="000E0D18"/>
    <w:rsid w:val="000E1B78"/>
    <w:rsid w:val="000E27BA"/>
    <w:rsid w:val="000E414F"/>
    <w:rsid w:val="000E5C29"/>
    <w:rsid w:val="000E6211"/>
    <w:rsid w:val="000F0A30"/>
    <w:rsid w:val="000F321F"/>
    <w:rsid w:val="000F4CCF"/>
    <w:rsid w:val="000F5E03"/>
    <w:rsid w:val="000F6226"/>
    <w:rsid w:val="000F76FB"/>
    <w:rsid w:val="0010013C"/>
    <w:rsid w:val="0010218B"/>
    <w:rsid w:val="00102B22"/>
    <w:rsid w:val="00102CD5"/>
    <w:rsid w:val="00103A20"/>
    <w:rsid w:val="00107D4A"/>
    <w:rsid w:val="00110DFD"/>
    <w:rsid w:val="0011325E"/>
    <w:rsid w:val="001137E9"/>
    <w:rsid w:val="00120657"/>
    <w:rsid w:val="00121907"/>
    <w:rsid w:val="00123C9E"/>
    <w:rsid w:val="0012630C"/>
    <w:rsid w:val="00126679"/>
    <w:rsid w:val="00126E47"/>
    <w:rsid w:val="0013332E"/>
    <w:rsid w:val="001336A9"/>
    <w:rsid w:val="00133C97"/>
    <w:rsid w:val="001341B4"/>
    <w:rsid w:val="00136E4B"/>
    <w:rsid w:val="00137DF0"/>
    <w:rsid w:val="001447BF"/>
    <w:rsid w:val="00146277"/>
    <w:rsid w:val="001468C8"/>
    <w:rsid w:val="00146A7F"/>
    <w:rsid w:val="00151707"/>
    <w:rsid w:val="001533CE"/>
    <w:rsid w:val="00155F61"/>
    <w:rsid w:val="00156B1F"/>
    <w:rsid w:val="001574E5"/>
    <w:rsid w:val="00157638"/>
    <w:rsid w:val="00157E61"/>
    <w:rsid w:val="00161B32"/>
    <w:rsid w:val="0016264B"/>
    <w:rsid w:val="00163863"/>
    <w:rsid w:val="0016399C"/>
    <w:rsid w:val="00163D9F"/>
    <w:rsid w:val="00164069"/>
    <w:rsid w:val="00164144"/>
    <w:rsid w:val="001654D4"/>
    <w:rsid w:val="001654E1"/>
    <w:rsid w:val="00165AA0"/>
    <w:rsid w:val="00167C1E"/>
    <w:rsid w:val="001700C0"/>
    <w:rsid w:val="00171CD4"/>
    <w:rsid w:val="001730FC"/>
    <w:rsid w:val="001737F0"/>
    <w:rsid w:val="0017390A"/>
    <w:rsid w:val="00173937"/>
    <w:rsid w:val="00174863"/>
    <w:rsid w:val="00175882"/>
    <w:rsid w:val="00177298"/>
    <w:rsid w:val="0017783B"/>
    <w:rsid w:val="001808E3"/>
    <w:rsid w:val="00181346"/>
    <w:rsid w:val="00181B08"/>
    <w:rsid w:val="00182275"/>
    <w:rsid w:val="0018302F"/>
    <w:rsid w:val="00183570"/>
    <w:rsid w:val="00183907"/>
    <w:rsid w:val="00184ECA"/>
    <w:rsid w:val="0018608A"/>
    <w:rsid w:val="00187FA2"/>
    <w:rsid w:val="001915C5"/>
    <w:rsid w:val="0019240E"/>
    <w:rsid w:val="001924BF"/>
    <w:rsid w:val="001928ED"/>
    <w:rsid w:val="001940AC"/>
    <w:rsid w:val="00194442"/>
    <w:rsid w:val="00194754"/>
    <w:rsid w:val="00194B07"/>
    <w:rsid w:val="00194C2B"/>
    <w:rsid w:val="00195739"/>
    <w:rsid w:val="00196100"/>
    <w:rsid w:val="0019675B"/>
    <w:rsid w:val="00196EDF"/>
    <w:rsid w:val="001971C7"/>
    <w:rsid w:val="001A15C2"/>
    <w:rsid w:val="001A275E"/>
    <w:rsid w:val="001A2D88"/>
    <w:rsid w:val="001A2E7B"/>
    <w:rsid w:val="001A34E9"/>
    <w:rsid w:val="001A3C15"/>
    <w:rsid w:val="001A4A7A"/>
    <w:rsid w:val="001A4D21"/>
    <w:rsid w:val="001A5FE3"/>
    <w:rsid w:val="001A6F87"/>
    <w:rsid w:val="001A7845"/>
    <w:rsid w:val="001A7DCC"/>
    <w:rsid w:val="001B0E35"/>
    <w:rsid w:val="001B0F4E"/>
    <w:rsid w:val="001B27FC"/>
    <w:rsid w:val="001B28FF"/>
    <w:rsid w:val="001B2EA4"/>
    <w:rsid w:val="001B4DCF"/>
    <w:rsid w:val="001B595E"/>
    <w:rsid w:val="001B6A97"/>
    <w:rsid w:val="001B7637"/>
    <w:rsid w:val="001C0354"/>
    <w:rsid w:val="001C0DA8"/>
    <w:rsid w:val="001C0DEC"/>
    <w:rsid w:val="001C1D0C"/>
    <w:rsid w:val="001C2211"/>
    <w:rsid w:val="001C2761"/>
    <w:rsid w:val="001C290A"/>
    <w:rsid w:val="001C4A38"/>
    <w:rsid w:val="001C4C81"/>
    <w:rsid w:val="001C556E"/>
    <w:rsid w:val="001C5DB8"/>
    <w:rsid w:val="001C651F"/>
    <w:rsid w:val="001D04CE"/>
    <w:rsid w:val="001D1388"/>
    <w:rsid w:val="001D2D47"/>
    <w:rsid w:val="001D5F70"/>
    <w:rsid w:val="001D63DC"/>
    <w:rsid w:val="001D7208"/>
    <w:rsid w:val="001D7F98"/>
    <w:rsid w:val="001E05DC"/>
    <w:rsid w:val="001E0AFA"/>
    <w:rsid w:val="001E131A"/>
    <w:rsid w:val="001E183E"/>
    <w:rsid w:val="001E1981"/>
    <w:rsid w:val="001E1F77"/>
    <w:rsid w:val="001E2702"/>
    <w:rsid w:val="001E2D5E"/>
    <w:rsid w:val="001E3989"/>
    <w:rsid w:val="001E3DA6"/>
    <w:rsid w:val="001E4DDB"/>
    <w:rsid w:val="001E5B7C"/>
    <w:rsid w:val="001E5DC2"/>
    <w:rsid w:val="001E6319"/>
    <w:rsid w:val="001E6664"/>
    <w:rsid w:val="001E68D2"/>
    <w:rsid w:val="001E74B8"/>
    <w:rsid w:val="001F0BF9"/>
    <w:rsid w:val="001F10DF"/>
    <w:rsid w:val="001F1ED3"/>
    <w:rsid w:val="001F2AD0"/>
    <w:rsid w:val="001F66E4"/>
    <w:rsid w:val="001F7943"/>
    <w:rsid w:val="001F7D5B"/>
    <w:rsid w:val="00201663"/>
    <w:rsid w:val="00202E10"/>
    <w:rsid w:val="00203AEB"/>
    <w:rsid w:val="00204EF7"/>
    <w:rsid w:val="002067D7"/>
    <w:rsid w:val="00207E5B"/>
    <w:rsid w:val="00210310"/>
    <w:rsid w:val="00211534"/>
    <w:rsid w:val="00211C65"/>
    <w:rsid w:val="00212A12"/>
    <w:rsid w:val="00213529"/>
    <w:rsid w:val="002139AF"/>
    <w:rsid w:val="00213B9F"/>
    <w:rsid w:val="00214F98"/>
    <w:rsid w:val="002152E2"/>
    <w:rsid w:val="00215604"/>
    <w:rsid w:val="002169FF"/>
    <w:rsid w:val="00216CC9"/>
    <w:rsid w:val="002178E8"/>
    <w:rsid w:val="002207D4"/>
    <w:rsid w:val="00221964"/>
    <w:rsid w:val="002228CB"/>
    <w:rsid w:val="00223C73"/>
    <w:rsid w:val="002240CD"/>
    <w:rsid w:val="00224337"/>
    <w:rsid w:val="002247E5"/>
    <w:rsid w:val="00224C8C"/>
    <w:rsid w:val="00224D74"/>
    <w:rsid w:val="00224E9C"/>
    <w:rsid w:val="0022501A"/>
    <w:rsid w:val="0022542A"/>
    <w:rsid w:val="00225637"/>
    <w:rsid w:val="00225FEF"/>
    <w:rsid w:val="00226D0B"/>
    <w:rsid w:val="00230067"/>
    <w:rsid w:val="00231642"/>
    <w:rsid w:val="002323BD"/>
    <w:rsid w:val="00237C05"/>
    <w:rsid w:val="00237FCC"/>
    <w:rsid w:val="00241070"/>
    <w:rsid w:val="00241562"/>
    <w:rsid w:val="00242A51"/>
    <w:rsid w:val="00242BBF"/>
    <w:rsid w:val="00242F6E"/>
    <w:rsid w:val="0024324E"/>
    <w:rsid w:val="00244EAD"/>
    <w:rsid w:val="00245EBC"/>
    <w:rsid w:val="00246B1F"/>
    <w:rsid w:val="002502A5"/>
    <w:rsid w:val="002503A1"/>
    <w:rsid w:val="002518E8"/>
    <w:rsid w:val="00251A3C"/>
    <w:rsid w:val="00255F43"/>
    <w:rsid w:val="0025640C"/>
    <w:rsid w:val="002566CD"/>
    <w:rsid w:val="00256CC1"/>
    <w:rsid w:val="00257663"/>
    <w:rsid w:val="0025776B"/>
    <w:rsid w:val="002602EA"/>
    <w:rsid w:val="0026057B"/>
    <w:rsid w:val="00260D98"/>
    <w:rsid w:val="00260E22"/>
    <w:rsid w:val="002612AD"/>
    <w:rsid w:val="0026165A"/>
    <w:rsid w:val="0026199F"/>
    <w:rsid w:val="00261E72"/>
    <w:rsid w:val="00262B88"/>
    <w:rsid w:val="00264E66"/>
    <w:rsid w:val="0026538F"/>
    <w:rsid w:val="00265436"/>
    <w:rsid w:val="00267B93"/>
    <w:rsid w:val="00267CE9"/>
    <w:rsid w:val="002704B8"/>
    <w:rsid w:val="002708A4"/>
    <w:rsid w:val="00270E1E"/>
    <w:rsid w:val="00271425"/>
    <w:rsid w:val="00271485"/>
    <w:rsid w:val="00271B17"/>
    <w:rsid w:val="00272AC3"/>
    <w:rsid w:val="0027313A"/>
    <w:rsid w:val="00273671"/>
    <w:rsid w:val="002760D1"/>
    <w:rsid w:val="0027690A"/>
    <w:rsid w:val="00277187"/>
    <w:rsid w:val="002774B2"/>
    <w:rsid w:val="00281B75"/>
    <w:rsid w:val="00281F09"/>
    <w:rsid w:val="0028231F"/>
    <w:rsid w:val="00283A2E"/>
    <w:rsid w:val="0028427B"/>
    <w:rsid w:val="0028489C"/>
    <w:rsid w:val="00284EE4"/>
    <w:rsid w:val="00286F95"/>
    <w:rsid w:val="00287E97"/>
    <w:rsid w:val="00287EA0"/>
    <w:rsid w:val="002905A5"/>
    <w:rsid w:val="00290AFC"/>
    <w:rsid w:val="002918E8"/>
    <w:rsid w:val="00291EA9"/>
    <w:rsid w:val="002920F5"/>
    <w:rsid w:val="002929F5"/>
    <w:rsid w:val="00292FAC"/>
    <w:rsid w:val="00293635"/>
    <w:rsid w:val="00293883"/>
    <w:rsid w:val="00293B47"/>
    <w:rsid w:val="00294046"/>
    <w:rsid w:val="002941B9"/>
    <w:rsid w:val="002950F5"/>
    <w:rsid w:val="00295363"/>
    <w:rsid w:val="00295BE8"/>
    <w:rsid w:val="002968EB"/>
    <w:rsid w:val="00296C55"/>
    <w:rsid w:val="00296E1C"/>
    <w:rsid w:val="00297BF8"/>
    <w:rsid w:val="002A051B"/>
    <w:rsid w:val="002A0BE8"/>
    <w:rsid w:val="002A1612"/>
    <w:rsid w:val="002A2199"/>
    <w:rsid w:val="002A3377"/>
    <w:rsid w:val="002A3B27"/>
    <w:rsid w:val="002A5CD8"/>
    <w:rsid w:val="002B164D"/>
    <w:rsid w:val="002B1F2C"/>
    <w:rsid w:val="002B2359"/>
    <w:rsid w:val="002B2B34"/>
    <w:rsid w:val="002B2F4C"/>
    <w:rsid w:val="002B364E"/>
    <w:rsid w:val="002B393C"/>
    <w:rsid w:val="002B48EC"/>
    <w:rsid w:val="002B625A"/>
    <w:rsid w:val="002C023D"/>
    <w:rsid w:val="002C0384"/>
    <w:rsid w:val="002C0A05"/>
    <w:rsid w:val="002C0E10"/>
    <w:rsid w:val="002C102F"/>
    <w:rsid w:val="002C16F2"/>
    <w:rsid w:val="002C3DCA"/>
    <w:rsid w:val="002C3EEA"/>
    <w:rsid w:val="002C472C"/>
    <w:rsid w:val="002C4F6A"/>
    <w:rsid w:val="002C6DA5"/>
    <w:rsid w:val="002C7B3F"/>
    <w:rsid w:val="002C7F2C"/>
    <w:rsid w:val="002D0EB0"/>
    <w:rsid w:val="002D241D"/>
    <w:rsid w:val="002D2F23"/>
    <w:rsid w:val="002D2FC8"/>
    <w:rsid w:val="002D3D0D"/>
    <w:rsid w:val="002D3D13"/>
    <w:rsid w:val="002D464A"/>
    <w:rsid w:val="002D4D36"/>
    <w:rsid w:val="002D5709"/>
    <w:rsid w:val="002D609C"/>
    <w:rsid w:val="002D626B"/>
    <w:rsid w:val="002D6789"/>
    <w:rsid w:val="002D6EC4"/>
    <w:rsid w:val="002D7A44"/>
    <w:rsid w:val="002D7C86"/>
    <w:rsid w:val="002E0121"/>
    <w:rsid w:val="002E025B"/>
    <w:rsid w:val="002E3021"/>
    <w:rsid w:val="002E3418"/>
    <w:rsid w:val="002E38B7"/>
    <w:rsid w:val="002E4DEC"/>
    <w:rsid w:val="002E53BB"/>
    <w:rsid w:val="002E565E"/>
    <w:rsid w:val="002E594E"/>
    <w:rsid w:val="002E59E8"/>
    <w:rsid w:val="002E5EC1"/>
    <w:rsid w:val="002E6534"/>
    <w:rsid w:val="002E6EE8"/>
    <w:rsid w:val="002F062E"/>
    <w:rsid w:val="002F281B"/>
    <w:rsid w:val="002F3A77"/>
    <w:rsid w:val="002F43BA"/>
    <w:rsid w:val="002F54AE"/>
    <w:rsid w:val="002F748D"/>
    <w:rsid w:val="002F7BDE"/>
    <w:rsid w:val="0030025F"/>
    <w:rsid w:val="00300561"/>
    <w:rsid w:val="00301863"/>
    <w:rsid w:val="0030242A"/>
    <w:rsid w:val="003026F7"/>
    <w:rsid w:val="00303186"/>
    <w:rsid w:val="003054E4"/>
    <w:rsid w:val="00305B0F"/>
    <w:rsid w:val="00306422"/>
    <w:rsid w:val="00306C23"/>
    <w:rsid w:val="00307D67"/>
    <w:rsid w:val="00310D47"/>
    <w:rsid w:val="00311387"/>
    <w:rsid w:val="00311F2B"/>
    <w:rsid w:val="003132B2"/>
    <w:rsid w:val="003133BA"/>
    <w:rsid w:val="00313CE5"/>
    <w:rsid w:val="003143B1"/>
    <w:rsid w:val="003147AC"/>
    <w:rsid w:val="00314E82"/>
    <w:rsid w:val="003173F9"/>
    <w:rsid w:val="00317BDC"/>
    <w:rsid w:val="00320630"/>
    <w:rsid w:val="00320EC2"/>
    <w:rsid w:val="003231A9"/>
    <w:rsid w:val="00323EF2"/>
    <w:rsid w:val="0032453E"/>
    <w:rsid w:val="0032599F"/>
    <w:rsid w:val="00326DC5"/>
    <w:rsid w:val="003271BD"/>
    <w:rsid w:val="00327D54"/>
    <w:rsid w:val="00330027"/>
    <w:rsid w:val="003314F1"/>
    <w:rsid w:val="00331936"/>
    <w:rsid w:val="00331E05"/>
    <w:rsid w:val="00333611"/>
    <w:rsid w:val="003338EF"/>
    <w:rsid w:val="00333AEC"/>
    <w:rsid w:val="00334299"/>
    <w:rsid w:val="00334E51"/>
    <w:rsid w:val="003358B5"/>
    <w:rsid w:val="00336AB1"/>
    <w:rsid w:val="00337144"/>
    <w:rsid w:val="00337937"/>
    <w:rsid w:val="00337E67"/>
    <w:rsid w:val="0034237F"/>
    <w:rsid w:val="00342CB3"/>
    <w:rsid w:val="00343DE7"/>
    <w:rsid w:val="0034467D"/>
    <w:rsid w:val="00346056"/>
    <w:rsid w:val="003465FA"/>
    <w:rsid w:val="0034708C"/>
    <w:rsid w:val="00350274"/>
    <w:rsid w:val="003506A8"/>
    <w:rsid w:val="00350E99"/>
    <w:rsid w:val="00351260"/>
    <w:rsid w:val="003514A9"/>
    <w:rsid w:val="003516AA"/>
    <w:rsid w:val="0035285C"/>
    <w:rsid w:val="00353AB7"/>
    <w:rsid w:val="00354556"/>
    <w:rsid w:val="00355237"/>
    <w:rsid w:val="003570D2"/>
    <w:rsid w:val="003602E8"/>
    <w:rsid w:val="003605FC"/>
    <w:rsid w:val="003612C4"/>
    <w:rsid w:val="00363261"/>
    <w:rsid w:val="0036355B"/>
    <w:rsid w:val="00363C77"/>
    <w:rsid w:val="00363CFE"/>
    <w:rsid w:val="003654A0"/>
    <w:rsid w:val="00365EF5"/>
    <w:rsid w:val="003669CA"/>
    <w:rsid w:val="00366C8F"/>
    <w:rsid w:val="00366FC5"/>
    <w:rsid w:val="003679AE"/>
    <w:rsid w:val="00370A51"/>
    <w:rsid w:val="00372064"/>
    <w:rsid w:val="003727A0"/>
    <w:rsid w:val="003733AA"/>
    <w:rsid w:val="003746DD"/>
    <w:rsid w:val="00375972"/>
    <w:rsid w:val="00375FEB"/>
    <w:rsid w:val="003763A9"/>
    <w:rsid w:val="00380740"/>
    <w:rsid w:val="003816E6"/>
    <w:rsid w:val="00382621"/>
    <w:rsid w:val="00383229"/>
    <w:rsid w:val="00383B36"/>
    <w:rsid w:val="00383D36"/>
    <w:rsid w:val="00384542"/>
    <w:rsid w:val="003862B2"/>
    <w:rsid w:val="003862DC"/>
    <w:rsid w:val="00386F07"/>
    <w:rsid w:val="00390EC9"/>
    <w:rsid w:val="00390FE8"/>
    <w:rsid w:val="0039109C"/>
    <w:rsid w:val="00392E58"/>
    <w:rsid w:val="00393BD7"/>
    <w:rsid w:val="00393C36"/>
    <w:rsid w:val="00394847"/>
    <w:rsid w:val="00394A1C"/>
    <w:rsid w:val="00394F18"/>
    <w:rsid w:val="003953B8"/>
    <w:rsid w:val="00396637"/>
    <w:rsid w:val="00396A4F"/>
    <w:rsid w:val="003973CA"/>
    <w:rsid w:val="003975FE"/>
    <w:rsid w:val="003A0EC3"/>
    <w:rsid w:val="003A16B7"/>
    <w:rsid w:val="003A2032"/>
    <w:rsid w:val="003A2044"/>
    <w:rsid w:val="003A36D2"/>
    <w:rsid w:val="003A3A78"/>
    <w:rsid w:val="003A3C2F"/>
    <w:rsid w:val="003A43C9"/>
    <w:rsid w:val="003A664D"/>
    <w:rsid w:val="003A7387"/>
    <w:rsid w:val="003A7C0D"/>
    <w:rsid w:val="003B03C7"/>
    <w:rsid w:val="003B0837"/>
    <w:rsid w:val="003B10B0"/>
    <w:rsid w:val="003B1E7B"/>
    <w:rsid w:val="003B2383"/>
    <w:rsid w:val="003B263B"/>
    <w:rsid w:val="003B29E4"/>
    <w:rsid w:val="003B2AB3"/>
    <w:rsid w:val="003B2B6E"/>
    <w:rsid w:val="003B2F59"/>
    <w:rsid w:val="003B4163"/>
    <w:rsid w:val="003B477C"/>
    <w:rsid w:val="003B68EB"/>
    <w:rsid w:val="003B73FF"/>
    <w:rsid w:val="003B79E8"/>
    <w:rsid w:val="003C0D8B"/>
    <w:rsid w:val="003C404A"/>
    <w:rsid w:val="003C4367"/>
    <w:rsid w:val="003C498C"/>
    <w:rsid w:val="003C55C4"/>
    <w:rsid w:val="003C5B26"/>
    <w:rsid w:val="003C6570"/>
    <w:rsid w:val="003C6974"/>
    <w:rsid w:val="003C787A"/>
    <w:rsid w:val="003D0FBD"/>
    <w:rsid w:val="003D3341"/>
    <w:rsid w:val="003D3B86"/>
    <w:rsid w:val="003D3C15"/>
    <w:rsid w:val="003D4234"/>
    <w:rsid w:val="003D5469"/>
    <w:rsid w:val="003D6C66"/>
    <w:rsid w:val="003D7031"/>
    <w:rsid w:val="003E0055"/>
    <w:rsid w:val="003E146E"/>
    <w:rsid w:val="003E171D"/>
    <w:rsid w:val="003E2015"/>
    <w:rsid w:val="003E2288"/>
    <w:rsid w:val="003E4310"/>
    <w:rsid w:val="003E5AA3"/>
    <w:rsid w:val="003E6694"/>
    <w:rsid w:val="003F044E"/>
    <w:rsid w:val="003F2144"/>
    <w:rsid w:val="003F222C"/>
    <w:rsid w:val="003F372C"/>
    <w:rsid w:val="003F42E5"/>
    <w:rsid w:val="003F47DC"/>
    <w:rsid w:val="003F7BA6"/>
    <w:rsid w:val="0040053D"/>
    <w:rsid w:val="00400568"/>
    <w:rsid w:val="00400666"/>
    <w:rsid w:val="004008B3"/>
    <w:rsid w:val="004010BF"/>
    <w:rsid w:val="0040203C"/>
    <w:rsid w:val="00402751"/>
    <w:rsid w:val="00403A3A"/>
    <w:rsid w:val="0040606D"/>
    <w:rsid w:val="00407043"/>
    <w:rsid w:val="00410654"/>
    <w:rsid w:val="0041067F"/>
    <w:rsid w:val="0041090A"/>
    <w:rsid w:val="00410B34"/>
    <w:rsid w:val="00411048"/>
    <w:rsid w:val="004116C9"/>
    <w:rsid w:val="00411911"/>
    <w:rsid w:val="00411938"/>
    <w:rsid w:val="00411989"/>
    <w:rsid w:val="00412798"/>
    <w:rsid w:val="00412C0D"/>
    <w:rsid w:val="00413003"/>
    <w:rsid w:val="004130C1"/>
    <w:rsid w:val="00413883"/>
    <w:rsid w:val="0041774F"/>
    <w:rsid w:val="0041794C"/>
    <w:rsid w:val="004207D0"/>
    <w:rsid w:val="00420C0C"/>
    <w:rsid w:val="00421023"/>
    <w:rsid w:val="00421770"/>
    <w:rsid w:val="004224F6"/>
    <w:rsid w:val="00425186"/>
    <w:rsid w:val="0042649E"/>
    <w:rsid w:val="004269C8"/>
    <w:rsid w:val="004272F0"/>
    <w:rsid w:val="004300A7"/>
    <w:rsid w:val="00434876"/>
    <w:rsid w:val="00434AA7"/>
    <w:rsid w:val="00435644"/>
    <w:rsid w:val="00435CF7"/>
    <w:rsid w:val="004369E7"/>
    <w:rsid w:val="00437CF8"/>
    <w:rsid w:val="00437E0B"/>
    <w:rsid w:val="00440CB7"/>
    <w:rsid w:val="00443B09"/>
    <w:rsid w:val="004449B9"/>
    <w:rsid w:val="00450E2F"/>
    <w:rsid w:val="004510D9"/>
    <w:rsid w:val="004522AB"/>
    <w:rsid w:val="004523E3"/>
    <w:rsid w:val="00452432"/>
    <w:rsid w:val="00453A6D"/>
    <w:rsid w:val="00454467"/>
    <w:rsid w:val="004547D5"/>
    <w:rsid w:val="00455C41"/>
    <w:rsid w:val="00456245"/>
    <w:rsid w:val="00456316"/>
    <w:rsid w:val="0045673E"/>
    <w:rsid w:val="004572EB"/>
    <w:rsid w:val="004576DA"/>
    <w:rsid w:val="00457BBB"/>
    <w:rsid w:val="004621CB"/>
    <w:rsid w:val="004622F7"/>
    <w:rsid w:val="00463742"/>
    <w:rsid w:val="0046463E"/>
    <w:rsid w:val="00464F35"/>
    <w:rsid w:val="004658AD"/>
    <w:rsid w:val="00465C8A"/>
    <w:rsid w:val="00467BE7"/>
    <w:rsid w:val="00470634"/>
    <w:rsid w:val="004706F7"/>
    <w:rsid w:val="004707A0"/>
    <w:rsid w:val="00470A3A"/>
    <w:rsid w:val="00471482"/>
    <w:rsid w:val="004715BF"/>
    <w:rsid w:val="00472645"/>
    <w:rsid w:val="0047370E"/>
    <w:rsid w:val="00474F59"/>
    <w:rsid w:val="00475327"/>
    <w:rsid w:val="0047596B"/>
    <w:rsid w:val="00475A00"/>
    <w:rsid w:val="0047675A"/>
    <w:rsid w:val="00476EE0"/>
    <w:rsid w:val="004779E4"/>
    <w:rsid w:val="00480CBD"/>
    <w:rsid w:val="0048121E"/>
    <w:rsid w:val="00482D46"/>
    <w:rsid w:val="00483545"/>
    <w:rsid w:val="004846D7"/>
    <w:rsid w:val="00485483"/>
    <w:rsid w:val="00485A79"/>
    <w:rsid w:val="00485D4A"/>
    <w:rsid w:val="004877EC"/>
    <w:rsid w:val="0049143C"/>
    <w:rsid w:val="0049235F"/>
    <w:rsid w:val="00494F4E"/>
    <w:rsid w:val="004957E9"/>
    <w:rsid w:val="004A02E6"/>
    <w:rsid w:val="004A05A2"/>
    <w:rsid w:val="004A1348"/>
    <w:rsid w:val="004A1F4E"/>
    <w:rsid w:val="004A360B"/>
    <w:rsid w:val="004A4710"/>
    <w:rsid w:val="004A4A3F"/>
    <w:rsid w:val="004A4E50"/>
    <w:rsid w:val="004A5BC7"/>
    <w:rsid w:val="004A61FC"/>
    <w:rsid w:val="004A6697"/>
    <w:rsid w:val="004A79FC"/>
    <w:rsid w:val="004B1B89"/>
    <w:rsid w:val="004B3030"/>
    <w:rsid w:val="004B3255"/>
    <w:rsid w:val="004B504D"/>
    <w:rsid w:val="004B5ED6"/>
    <w:rsid w:val="004B5F7B"/>
    <w:rsid w:val="004B6096"/>
    <w:rsid w:val="004B6274"/>
    <w:rsid w:val="004B6739"/>
    <w:rsid w:val="004B6F54"/>
    <w:rsid w:val="004B77BC"/>
    <w:rsid w:val="004C0624"/>
    <w:rsid w:val="004C237E"/>
    <w:rsid w:val="004C2CE4"/>
    <w:rsid w:val="004C3433"/>
    <w:rsid w:val="004C38C4"/>
    <w:rsid w:val="004C52EC"/>
    <w:rsid w:val="004C7807"/>
    <w:rsid w:val="004C7F1A"/>
    <w:rsid w:val="004D0953"/>
    <w:rsid w:val="004D0FBF"/>
    <w:rsid w:val="004D1FE0"/>
    <w:rsid w:val="004D34A2"/>
    <w:rsid w:val="004D5395"/>
    <w:rsid w:val="004D5A43"/>
    <w:rsid w:val="004D69FD"/>
    <w:rsid w:val="004E1819"/>
    <w:rsid w:val="004E1892"/>
    <w:rsid w:val="004E1A0F"/>
    <w:rsid w:val="004E31F8"/>
    <w:rsid w:val="004E3B88"/>
    <w:rsid w:val="004E40CC"/>
    <w:rsid w:val="004E56EB"/>
    <w:rsid w:val="004E57A2"/>
    <w:rsid w:val="004E635A"/>
    <w:rsid w:val="004E6D75"/>
    <w:rsid w:val="004F069F"/>
    <w:rsid w:val="004F0BB7"/>
    <w:rsid w:val="004F0C99"/>
    <w:rsid w:val="004F2722"/>
    <w:rsid w:val="004F2A9B"/>
    <w:rsid w:val="004F5E69"/>
    <w:rsid w:val="004F60FF"/>
    <w:rsid w:val="004F720E"/>
    <w:rsid w:val="004F7821"/>
    <w:rsid w:val="004F795E"/>
    <w:rsid w:val="005017DE"/>
    <w:rsid w:val="00502CAA"/>
    <w:rsid w:val="00503590"/>
    <w:rsid w:val="0050368C"/>
    <w:rsid w:val="0050382F"/>
    <w:rsid w:val="00503A2D"/>
    <w:rsid w:val="00504256"/>
    <w:rsid w:val="00505573"/>
    <w:rsid w:val="005105F8"/>
    <w:rsid w:val="00511847"/>
    <w:rsid w:val="00511F57"/>
    <w:rsid w:val="0051275C"/>
    <w:rsid w:val="005131FA"/>
    <w:rsid w:val="00514A09"/>
    <w:rsid w:val="005174FB"/>
    <w:rsid w:val="00517F03"/>
    <w:rsid w:val="00520273"/>
    <w:rsid w:val="00520988"/>
    <w:rsid w:val="005213D0"/>
    <w:rsid w:val="00521BBE"/>
    <w:rsid w:val="00521DBF"/>
    <w:rsid w:val="00522267"/>
    <w:rsid w:val="005245C8"/>
    <w:rsid w:val="0052490F"/>
    <w:rsid w:val="00525EB8"/>
    <w:rsid w:val="005264A8"/>
    <w:rsid w:val="00531F5B"/>
    <w:rsid w:val="00531FE1"/>
    <w:rsid w:val="0053283A"/>
    <w:rsid w:val="00532BD4"/>
    <w:rsid w:val="00533B31"/>
    <w:rsid w:val="0053422A"/>
    <w:rsid w:val="00534542"/>
    <w:rsid w:val="00534B4E"/>
    <w:rsid w:val="005368E2"/>
    <w:rsid w:val="00537256"/>
    <w:rsid w:val="00541E75"/>
    <w:rsid w:val="00542071"/>
    <w:rsid w:val="005424B1"/>
    <w:rsid w:val="00542C3E"/>
    <w:rsid w:val="0054347B"/>
    <w:rsid w:val="00543FEC"/>
    <w:rsid w:val="00544715"/>
    <w:rsid w:val="0054494A"/>
    <w:rsid w:val="005458A8"/>
    <w:rsid w:val="00546020"/>
    <w:rsid w:val="00547611"/>
    <w:rsid w:val="005502AA"/>
    <w:rsid w:val="00550687"/>
    <w:rsid w:val="0055132C"/>
    <w:rsid w:val="00551FFA"/>
    <w:rsid w:val="00552346"/>
    <w:rsid w:val="0055242A"/>
    <w:rsid w:val="0055300F"/>
    <w:rsid w:val="005530B9"/>
    <w:rsid w:val="005534C0"/>
    <w:rsid w:val="00553C63"/>
    <w:rsid w:val="005541F3"/>
    <w:rsid w:val="00554B88"/>
    <w:rsid w:val="00554FC1"/>
    <w:rsid w:val="005560C6"/>
    <w:rsid w:val="00556B02"/>
    <w:rsid w:val="00557B25"/>
    <w:rsid w:val="00557C0F"/>
    <w:rsid w:val="00560ACA"/>
    <w:rsid w:val="00561084"/>
    <w:rsid w:val="00561E38"/>
    <w:rsid w:val="0056320C"/>
    <w:rsid w:val="00563CC7"/>
    <w:rsid w:val="00563D2C"/>
    <w:rsid w:val="00563D5E"/>
    <w:rsid w:val="00564E04"/>
    <w:rsid w:val="005677C3"/>
    <w:rsid w:val="00570B57"/>
    <w:rsid w:val="005710F3"/>
    <w:rsid w:val="00571490"/>
    <w:rsid w:val="00571666"/>
    <w:rsid w:val="00571C33"/>
    <w:rsid w:val="0057205B"/>
    <w:rsid w:val="00572203"/>
    <w:rsid w:val="00573FB0"/>
    <w:rsid w:val="0057421F"/>
    <w:rsid w:val="00574303"/>
    <w:rsid w:val="005750CD"/>
    <w:rsid w:val="00575109"/>
    <w:rsid w:val="00575E4E"/>
    <w:rsid w:val="00576119"/>
    <w:rsid w:val="00576122"/>
    <w:rsid w:val="005761AB"/>
    <w:rsid w:val="00577B6B"/>
    <w:rsid w:val="00577C2D"/>
    <w:rsid w:val="00580519"/>
    <w:rsid w:val="00581D68"/>
    <w:rsid w:val="005843F6"/>
    <w:rsid w:val="005848E0"/>
    <w:rsid w:val="00585021"/>
    <w:rsid w:val="00585FFA"/>
    <w:rsid w:val="00586519"/>
    <w:rsid w:val="0058662B"/>
    <w:rsid w:val="00591B87"/>
    <w:rsid w:val="0059215A"/>
    <w:rsid w:val="00592CB6"/>
    <w:rsid w:val="00593693"/>
    <w:rsid w:val="00594839"/>
    <w:rsid w:val="00597FF7"/>
    <w:rsid w:val="005A07A0"/>
    <w:rsid w:val="005A1EFA"/>
    <w:rsid w:val="005A33C8"/>
    <w:rsid w:val="005A342C"/>
    <w:rsid w:val="005A40AA"/>
    <w:rsid w:val="005A51F8"/>
    <w:rsid w:val="005A68EF"/>
    <w:rsid w:val="005A7729"/>
    <w:rsid w:val="005A778D"/>
    <w:rsid w:val="005A7FEE"/>
    <w:rsid w:val="005B05BC"/>
    <w:rsid w:val="005B4F04"/>
    <w:rsid w:val="005B4FCB"/>
    <w:rsid w:val="005B5193"/>
    <w:rsid w:val="005B5313"/>
    <w:rsid w:val="005B6529"/>
    <w:rsid w:val="005B6D1D"/>
    <w:rsid w:val="005B7D0A"/>
    <w:rsid w:val="005C1440"/>
    <w:rsid w:val="005C1660"/>
    <w:rsid w:val="005C1D2F"/>
    <w:rsid w:val="005C1EE0"/>
    <w:rsid w:val="005C2D8A"/>
    <w:rsid w:val="005C34D5"/>
    <w:rsid w:val="005C3618"/>
    <w:rsid w:val="005C3DDB"/>
    <w:rsid w:val="005C3F02"/>
    <w:rsid w:val="005C4064"/>
    <w:rsid w:val="005C44A8"/>
    <w:rsid w:val="005C48F0"/>
    <w:rsid w:val="005C6116"/>
    <w:rsid w:val="005C76BE"/>
    <w:rsid w:val="005C76DB"/>
    <w:rsid w:val="005C7DAA"/>
    <w:rsid w:val="005C7DD4"/>
    <w:rsid w:val="005D047F"/>
    <w:rsid w:val="005D0F0A"/>
    <w:rsid w:val="005D11D6"/>
    <w:rsid w:val="005D2F99"/>
    <w:rsid w:val="005D409A"/>
    <w:rsid w:val="005D41BD"/>
    <w:rsid w:val="005D50AD"/>
    <w:rsid w:val="005D581A"/>
    <w:rsid w:val="005D64E0"/>
    <w:rsid w:val="005D65EC"/>
    <w:rsid w:val="005D6B38"/>
    <w:rsid w:val="005D7306"/>
    <w:rsid w:val="005D7A38"/>
    <w:rsid w:val="005D7CEE"/>
    <w:rsid w:val="005E0269"/>
    <w:rsid w:val="005E1434"/>
    <w:rsid w:val="005E33B9"/>
    <w:rsid w:val="005E3E6B"/>
    <w:rsid w:val="005E4086"/>
    <w:rsid w:val="005E4206"/>
    <w:rsid w:val="005E52C6"/>
    <w:rsid w:val="005E57D2"/>
    <w:rsid w:val="005E5990"/>
    <w:rsid w:val="005E646F"/>
    <w:rsid w:val="005F0327"/>
    <w:rsid w:val="005F1BEE"/>
    <w:rsid w:val="005F2598"/>
    <w:rsid w:val="005F2CB8"/>
    <w:rsid w:val="005F3665"/>
    <w:rsid w:val="005F39FE"/>
    <w:rsid w:val="005F445A"/>
    <w:rsid w:val="005F78FA"/>
    <w:rsid w:val="0060026A"/>
    <w:rsid w:val="006005D9"/>
    <w:rsid w:val="00600DE6"/>
    <w:rsid w:val="006012B9"/>
    <w:rsid w:val="0060131B"/>
    <w:rsid w:val="00602056"/>
    <w:rsid w:val="0061182E"/>
    <w:rsid w:val="0061402A"/>
    <w:rsid w:val="00614AD0"/>
    <w:rsid w:val="0061510C"/>
    <w:rsid w:val="006163DB"/>
    <w:rsid w:val="006164C9"/>
    <w:rsid w:val="00616AF8"/>
    <w:rsid w:val="00616D56"/>
    <w:rsid w:val="006175E4"/>
    <w:rsid w:val="0062043A"/>
    <w:rsid w:val="0062053C"/>
    <w:rsid w:val="00620E15"/>
    <w:rsid w:val="006214F5"/>
    <w:rsid w:val="006215D7"/>
    <w:rsid w:val="006251BE"/>
    <w:rsid w:val="00625F8C"/>
    <w:rsid w:val="00626D14"/>
    <w:rsid w:val="006276DE"/>
    <w:rsid w:val="00630AD0"/>
    <w:rsid w:val="00631CE8"/>
    <w:rsid w:val="006335C6"/>
    <w:rsid w:val="00633726"/>
    <w:rsid w:val="00634E15"/>
    <w:rsid w:val="00635E51"/>
    <w:rsid w:val="006361D1"/>
    <w:rsid w:val="0063658A"/>
    <w:rsid w:val="00637604"/>
    <w:rsid w:val="006413B4"/>
    <w:rsid w:val="00641AAA"/>
    <w:rsid w:val="00641ABF"/>
    <w:rsid w:val="0064260C"/>
    <w:rsid w:val="00642EE7"/>
    <w:rsid w:val="00644FC5"/>
    <w:rsid w:val="006459EC"/>
    <w:rsid w:val="0064602A"/>
    <w:rsid w:val="006463EC"/>
    <w:rsid w:val="0064772D"/>
    <w:rsid w:val="0064782C"/>
    <w:rsid w:val="006503DF"/>
    <w:rsid w:val="00650650"/>
    <w:rsid w:val="00650C26"/>
    <w:rsid w:val="00650EC0"/>
    <w:rsid w:val="0065360D"/>
    <w:rsid w:val="006540F6"/>
    <w:rsid w:val="00654F59"/>
    <w:rsid w:val="006553D4"/>
    <w:rsid w:val="00655C9B"/>
    <w:rsid w:val="00656E66"/>
    <w:rsid w:val="00656FB7"/>
    <w:rsid w:val="006610F8"/>
    <w:rsid w:val="006628EF"/>
    <w:rsid w:val="00662B4E"/>
    <w:rsid w:val="0066407C"/>
    <w:rsid w:val="0066491C"/>
    <w:rsid w:val="006662C4"/>
    <w:rsid w:val="006666B8"/>
    <w:rsid w:val="00666764"/>
    <w:rsid w:val="00666799"/>
    <w:rsid w:val="00667453"/>
    <w:rsid w:val="00670287"/>
    <w:rsid w:val="00670A78"/>
    <w:rsid w:val="00670E21"/>
    <w:rsid w:val="0067206A"/>
    <w:rsid w:val="00672394"/>
    <w:rsid w:val="00672ABA"/>
    <w:rsid w:val="00675E9C"/>
    <w:rsid w:val="00676A32"/>
    <w:rsid w:val="0068057A"/>
    <w:rsid w:val="0068068F"/>
    <w:rsid w:val="006814BF"/>
    <w:rsid w:val="00682498"/>
    <w:rsid w:val="00682DC1"/>
    <w:rsid w:val="00684D73"/>
    <w:rsid w:val="006850AD"/>
    <w:rsid w:val="00685354"/>
    <w:rsid w:val="00685D99"/>
    <w:rsid w:val="006869A3"/>
    <w:rsid w:val="006872B8"/>
    <w:rsid w:val="00687889"/>
    <w:rsid w:val="00687DBD"/>
    <w:rsid w:val="006903CF"/>
    <w:rsid w:val="00690EFD"/>
    <w:rsid w:val="0069120D"/>
    <w:rsid w:val="00691AF8"/>
    <w:rsid w:val="00691D5A"/>
    <w:rsid w:val="006924C8"/>
    <w:rsid w:val="006928C0"/>
    <w:rsid w:val="00693644"/>
    <w:rsid w:val="00693E63"/>
    <w:rsid w:val="00696375"/>
    <w:rsid w:val="00696836"/>
    <w:rsid w:val="006A0ED1"/>
    <w:rsid w:val="006A203A"/>
    <w:rsid w:val="006A20F1"/>
    <w:rsid w:val="006A2890"/>
    <w:rsid w:val="006A3722"/>
    <w:rsid w:val="006A3CC6"/>
    <w:rsid w:val="006A4CDA"/>
    <w:rsid w:val="006A5928"/>
    <w:rsid w:val="006B0321"/>
    <w:rsid w:val="006B1738"/>
    <w:rsid w:val="006B2985"/>
    <w:rsid w:val="006B376C"/>
    <w:rsid w:val="006B4BC1"/>
    <w:rsid w:val="006B4D57"/>
    <w:rsid w:val="006B5A0D"/>
    <w:rsid w:val="006B7866"/>
    <w:rsid w:val="006B78B5"/>
    <w:rsid w:val="006B7A1B"/>
    <w:rsid w:val="006C0503"/>
    <w:rsid w:val="006C0557"/>
    <w:rsid w:val="006C1F9F"/>
    <w:rsid w:val="006C4FD8"/>
    <w:rsid w:val="006C5553"/>
    <w:rsid w:val="006C5644"/>
    <w:rsid w:val="006C5FDC"/>
    <w:rsid w:val="006D08C8"/>
    <w:rsid w:val="006D2066"/>
    <w:rsid w:val="006D2124"/>
    <w:rsid w:val="006D3266"/>
    <w:rsid w:val="006D3DB8"/>
    <w:rsid w:val="006D3F38"/>
    <w:rsid w:val="006D4051"/>
    <w:rsid w:val="006D6FA0"/>
    <w:rsid w:val="006D7F09"/>
    <w:rsid w:val="006E0B72"/>
    <w:rsid w:val="006E15AE"/>
    <w:rsid w:val="006E1783"/>
    <w:rsid w:val="006E1BCE"/>
    <w:rsid w:val="006E1FA3"/>
    <w:rsid w:val="006E31D8"/>
    <w:rsid w:val="006E365F"/>
    <w:rsid w:val="006E3717"/>
    <w:rsid w:val="006E3B2A"/>
    <w:rsid w:val="006E453E"/>
    <w:rsid w:val="006E6D0F"/>
    <w:rsid w:val="006F01D6"/>
    <w:rsid w:val="006F0543"/>
    <w:rsid w:val="006F0675"/>
    <w:rsid w:val="006F1029"/>
    <w:rsid w:val="006F1491"/>
    <w:rsid w:val="006F2845"/>
    <w:rsid w:val="006F2B03"/>
    <w:rsid w:val="006F2CF0"/>
    <w:rsid w:val="006F3ECC"/>
    <w:rsid w:val="006F5AEE"/>
    <w:rsid w:val="006F60E3"/>
    <w:rsid w:val="006F6EC1"/>
    <w:rsid w:val="006F7967"/>
    <w:rsid w:val="007027EE"/>
    <w:rsid w:val="007034CC"/>
    <w:rsid w:val="00705764"/>
    <w:rsid w:val="0070666A"/>
    <w:rsid w:val="00707899"/>
    <w:rsid w:val="00707F78"/>
    <w:rsid w:val="007101AC"/>
    <w:rsid w:val="00713F07"/>
    <w:rsid w:val="00713FA8"/>
    <w:rsid w:val="0071445A"/>
    <w:rsid w:val="007158E6"/>
    <w:rsid w:val="00716374"/>
    <w:rsid w:val="00716776"/>
    <w:rsid w:val="00717386"/>
    <w:rsid w:val="00717BC3"/>
    <w:rsid w:val="00720D97"/>
    <w:rsid w:val="00720F65"/>
    <w:rsid w:val="007210C6"/>
    <w:rsid w:val="00721A61"/>
    <w:rsid w:val="00721BE2"/>
    <w:rsid w:val="00721E27"/>
    <w:rsid w:val="0072286B"/>
    <w:rsid w:val="007229B8"/>
    <w:rsid w:val="007234E6"/>
    <w:rsid w:val="00724181"/>
    <w:rsid w:val="00724321"/>
    <w:rsid w:val="007249B5"/>
    <w:rsid w:val="0072524E"/>
    <w:rsid w:val="00725333"/>
    <w:rsid w:val="00726A2C"/>
    <w:rsid w:val="00727DDD"/>
    <w:rsid w:val="007304A0"/>
    <w:rsid w:val="00730E61"/>
    <w:rsid w:val="00731886"/>
    <w:rsid w:val="00731D76"/>
    <w:rsid w:val="00733AD5"/>
    <w:rsid w:val="00734033"/>
    <w:rsid w:val="0073417B"/>
    <w:rsid w:val="0073447E"/>
    <w:rsid w:val="007344D9"/>
    <w:rsid w:val="007351BE"/>
    <w:rsid w:val="00735224"/>
    <w:rsid w:val="00736DCD"/>
    <w:rsid w:val="00740830"/>
    <w:rsid w:val="007413BD"/>
    <w:rsid w:val="0074191C"/>
    <w:rsid w:val="00742C03"/>
    <w:rsid w:val="00742CE1"/>
    <w:rsid w:val="007434A8"/>
    <w:rsid w:val="00745B5B"/>
    <w:rsid w:val="007463D7"/>
    <w:rsid w:val="007466F1"/>
    <w:rsid w:val="00751A2F"/>
    <w:rsid w:val="0075507C"/>
    <w:rsid w:val="007558DF"/>
    <w:rsid w:val="00756236"/>
    <w:rsid w:val="00756DE3"/>
    <w:rsid w:val="007610DF"/>
    <w:rsid w:val="007617BF"/>
    <w:rsid w:val="00763425"/>
    <w:rsid w:val="0076358D"/>
    <w:rsid w:val="007672CE"/>
    <w:rsid w:val="00767AD9"/>
    <w:rsid w:val="00770980"/>
    <w:rsid w:val="00770AD6"/>
    <w:rsid w:val="00772DE2"/>
    <w:rsid w:val="007732EC"/>
    <w:rsid w:val="007734D5"/>
    <w:rsid w:val="00773987"/>
    <w:rsid w:val="00773FC7"/>
    <w:rsid w:val="007741B5"/>
    <w:rsid w:val="00775B0C"/>
    <w:rsid w:val="00775D49"/>
    <w:rsid w:val="0077626A"/>
    <w:rsid w:val="007763F3"/>
    <w:rsid w:val="007800E7"/>
    <w:rsid w:val="00780207"/>
    <w:rsid w:val="00781AAD"/>
    <w:rsid w:val="00781E62"/>
    <w:rsid w:val="00783AD5"/>
    <w:rsid w:val="00783B5B"/>
    <w:rsid w:val="00783CC2"/>
    <w:rsid w:val="00785015"/>
    <w:rsid w:val="00787034"/>
    <w:rsid w:val="007900ED"/>
    <w:rsid w:val="00791525"/>
    <w:rsid w:val="00791CB1"/>
    <w:rsid w:val="007928FD"/>
    <w:rsid w:val="007941E6"/>
    <w:rsid w:val="00794C8B"/>
    <w:rsid w:val="00794D37"/>
    <w:rsid w:val="00796B92"/>
    <w:rsid w:val="007A1F14"/>
    <w:rsid w:val="007A206A"/>
    <w:rsid w:val="007A2F10"/>
    <w:rsid w:val="007A393B"/>
    <w:rsid w:val="007A3F93"/>
    <w:rsid w:val="007A5A78"/>
    <w:rsid w:val="007A5A83"/>
    <w:rsid w:val="007A69F6"/>
    <w:rsid w:val="007A7420"/>
    <w:rsid w:val="007A7862"/>
    <w:rsid w:val="007B00FD"/>
    <w:rsid w:val="007B0583"/>
    <w:rsid w:val="007B06F9"/>
    <w:rsid w:val="007B129A"/>
    <w:rsid w:val="007B2504"/>
    <w:rsid w:val="007B2C49"/>
    <w:rsid w:val="007B67C6"/>
    <w:rsid w:val="007B6B76"/>
    <w:rsid w:val="007B7CD1"/>
    <w:rsid w:val="007B7E34"/>
    <w:rsid w:val="007C2EE5"/>
    <w:rsid w:val="007C3EF4"/>
    <w:rsid w:val="007C4482"/>
    <w:rsid w:val="007C44C4"/>
    <w:rsid w:val="007C47C5"/>
    <w:rsid w:val="007C490B"/>
    <w:rsid w:val="007C50B7"/>
    <w:rsid w:val="007C5878"/>
    <w:rsid w:val="007C5AD0"/>
    <w:rsid w:val="007C6C53"/>
    <w:rsid w:val="007C6D0D"/>
    <w:rsid w:val="007C7E44"/>
    <w:rsid w:val="007D0E3B"/>
    <w:rsid w:val="007D0F6A"/>
    <w:rsid w:val="007D25FF"/>
    <w:rsid w:val="007D2CD4"/>
    <w:rsid w:val="007D34E6"/>
    <w:rsid w:val="007D4027"/>
    <w:rsid w:val="007D402C"/>
    <w:rsid w:val="007D5151"/>
    <w:rsid w:val="007D54B4"/>
    <w:rsid w:val="007D7420"/>
    <w:rsid w:val="007D79A4"/>
    <w:rsid w:val="007D7B77"/>
    <w:rsid w:val="007E0130"/>
    <w:rsid w:val="007E0372"/>
    <w:rsid w:val="007E0CEA"/>
    <w:rsid w:val="007E1917"/>
    <w:rsid w:val="007E2550"/>
    <w:rsid w:val="007E4A4A"/>
    <w:rsid w:val="007E59EA"/>
    <w:rsid w:val="007E68A0"/>
    <w:rsid w:val="007E711C"/>
    <w:rsid w:val="007F0F3A"/>
    <w:rsid w:val="007F1BB2"/>
    <w:rsid w:val="007F36FB"/>
    <w:rsid w:val="007F4DAB"/>
    <w:rsid w:val="007F57A4"/>
    <w:rsid w:val="007F5B0A"/>
    <w:rsid w:val="007F6980"/>
    <w:rsid w:val="007F6ED2"/>
    <w:rsid w:val="007F72C3"/>
    <w:rsid w:val="007F7ED0"/>
    <w:rsid w:val="007F7EFF"/>
    <w:rsid w:val="008014F6"/>
    <w:rsid w:val="008019FC"/>
    <w:rsid w:val="00802B55"/>
    <w:rsid w:val="008038E6"/>
    <w:rsid w:val="00805504"/>
    <w:rsid w:val="008064C3"/>
    <w:rsid w:val="00806B96"/>
    <w:rsid w:val="008070C3"/>
    <w:rsid w:val="008112E2"/>
    <w:rsid w:val="0081165C"/>
    <w:rsid w:val="00820EB4"/>
    <w:rsid w:val="00821494"/>
    <w:rsid w:val="00822214"/>
    <w:rsid w:val="00822CDD"/>
    <w:rsid w:val="00823608"/>
    <w:rsid w:val="008238F0"/>
    <w:rsid w:val="0082727D"/>
    <w:rsid w:val="00827622"/>
    <w:rsid w:val="00833DD0"/>
    <w:rsid w:val="00834B85"/>
    <w:rsid w:val="00840D02"/>
    <w:rsid w:val="00841181"/>
    <w:rsid w:val="00842033"/>
    <w:rsid w:val="008423A1"/>
    <w:rsid w:val="00842C66"/>
    <w:rsid w:val="008430A2"/>
    <w:rsid w:val="008436C9"/>
    <w:rsid w:val="00843804"/>
    <w:rsid w:val="00843A00"/>
    <w:rsid w:val="0084457B"/>
    <w:rsid w:val="0084566B"/>
    <w:rsid w:val="00845EF1"/>
    <w:rsid w:val="00846D0A"/>
    <w:rsid w:val="00850E2B"/>
    <w:rsid w:val="00853BEF"/>
    <w:rsid w:val="008552B7"/>
    <w:rsid w:val="008567FB"/>
    <w:rsid w:val="008577A4"/>
    <w:rsid w:val="00860966"/>
    <w:rsid w:val="0086125A"/>
    <w:rsid w:val="0086153C"/>
    <w:rsid w:val="008621BB"/>
    <w:rsid w:val="00862926"/>
    <w:rsid w:val="008644F5"/>
    <w:rsid w:val="00864A6C"/>
    <w:rsid w:val="00866E7C"/>
    <w:rsid w:val="00871DCD"/>
    <w:rsid w:val="00873AC4"/>
    <w:rsid w:val="00873F0C"/>
    <w:rsid w:val="00874375"/>
    <w:rsid w:val="008752FA"/>
    <w:rsid w:val="008753BC"/>
    <w:rsid w:val="008754E1"/>
    <w:rsid w:val="0087665E"/>
    <w:rsid w:val="00880D9B"/>
    <w:rsid w:val="008813EF"/>
    <w:rsid w:val="00882C8B"/>
    <w:rsid w:val="00883567"/>
    <w:rsid w:val="0088357E"/>
    <w:rsid w:val="008836B2"/>
    <w:rsid w:val="00883744"/>
    <w:rsid w:val="0088475D"/>
    <w:rsid w:val="00884A97"/>
    <w:rsid w:val="00887061"/>
    <w:rsid w:val="00887600"/>
    <w:rsid w:val="0088786F"/>
    <w:rsid w:val="00890B04"/>
    <w:rsid w:val="00890D4B"/>
    <w:rsid w:val="008934A3"/>
    <w:rsid w:val="00893889"/>
    <w:rsid w:val="00893AEB"/>
    <w:rsid w:val="00893B6D"/>
    <w:rsid w:val="00893B93"/>
    <w:rsid w:val="008953D6"/>
    <w:rsid w:val="00895901"/>
    <w:rsid w:val="008967D1"/>
    <w:rsid w:val="008972E6"/>
    <w:rsid w:val="008A0436"/>
    <w:rsid w:val="008A056C"/>
    <w:rsid w:val="008A155D"/>
    <w:rsid w:val="008A1B2A"/>
    <w:rsid w:val="008A4592"/>
    <w:rsid w:val="008A5734"/>
    <w:rsid w:val="008A58E4"/>
    <w:rsid w:val="008A5962"/>
    <w:rsid w:val="008A5B7D"/>
    <w:rsid w:val="008A74F0"/>
    <w:rsid w:val="008A7982"/>
    <w:rsid w:val="008A7B16"/>
    <w:rsid w:val="008B05A1"/>
    <w:rsid w:val="008B0A69"/>
    <w:rsid w:val="008B123F"/>
    <w:rsid w:val="008B2375"/>
    <w:rsid w:val="008B2ACB"/>
    <w:rsid w:val="008B5B43"/>
    <w:rsid w:val="008B5C93"/>
    <w:rsid w:val="008B5DFF"/>
    <w:rsid w:val="008B677A"/>
    <w:rsid w:val="008B6DA7"/>
    <w:rsid w:val="008B7915"/>
    <w:rsid w:val="008C02EC"/>
    <w:rsid w:val="008C0CBE"/>
    <w:rsid w:val="008C14E9"/>
    <w:rsid w:val="008C4086"/>
    <w:rsid w:val="008C574A"/>
    <w:rsid w:val="008C5C01"/>
    <w:rsid w:val="008C5EF2"/>
    <w:rsid w:val="008C6585"/>
    <w:rsid w:val="008C773C"/>
    <w:rsid w:val="008D07FA"/>
    <w:rsid w:val="008D17CC"/>
    <w:rsid w:val="008D3E4E"/>
    <w:rsid w:val="008D44AB"/>
    <w:rsid w:val="008D458B"/>
    <w:rsid w:val="008D49E9"/>
    <w:rsid w:val="008D4B02"/>
    <w:rsid w:val="008D5AEF"/>
    <w:rsid w:val="008D610C"/>
    <w:rsid w:val="008D6F3D"/>
    <w:rsid w:val="008E00E8"/>
    <w:rsid w:val="008E051C"/>
    <w:rsid w:val="008E118A"/>
    <w:rsid w:val="008E1731"/>
    <w:rsid w:val="008E1CD1"/>
    <w:rsid w:val="008E3564"/>
    <w:rsid w:val="008E375E"/>
    <w:rsid w:val="008E4CCE"/>
    <w:rsid w:val="008E5467"/>
    <w:rsid w:val="008E608A"/>
    <w:rsid w:val="008E7C60"/>
    <w:rsid w:val="008E7E4F"/>
    <w:rsid w:val="008F115A"/>
    <w:rsid w:val="008F11E1"/>
    <w:rsid w:val="008F3A5D"/>
    <w:rsid w:val="008F3BEC"/>
    <w:rsid w:val="008F40A6"/>
    <w:rsid w:val="008F58B5"/>
    <w:rsid w:val="008F5BAE"/>
    <w:rsid w:val="008F5EA0"/>
    <w:rsid w:val="008F6D41"/>
    <w:rsid w:val="008F7118"/>
    <w:rsid w:val="008F721A"/>
    <w:rsid w:val="00900FD1"/>
    <w:rsid w:val="009016B5"/>
    <w:rsid w:val="0090239B"/>
    <w:rsid w:val="009029E9"/>
    <w:rsid w:val="0090311C"/>
    <w:rsid w:val="00903965"/>
    <w:rsid w:val="009039BA"/>
    <w:rsid w:val="009039CB"/>
    <w:rsid w:val="00903A1B"/>
    <w:rsid w:val="00903CA0"/>
    <w:rsid w:val="0090517C"/>
    <w:rsid w:val="00907F98"/>
    <w:rsid w:val="0091032B"/>
    <w:rsid w:val="0091092C"/>
    <w:rsid w:val="00910FE9"/>
    <w:rsid w:val="0091260F"/>
    <w:rsid w:val="00912EAF"/>
    <w:rsid w:val="00912F14"/>
    <w:rsid w:val="00914141"/>
    <w:rsid w:val="00914A4F"/>
    <w:rsid w:val="00914AF5"/>
    <w:rsid w:val="0091594D"/>
    <w:rsid w:val="0091746F"/>
    <w:rsid w:val="009175A7"/>
    <w:rsid w:val="00917D88"/>
    <w:rsid w:val="00920447"/>
    <w:rsid w:val="00920E8C"/>
    <w:rsid w:val="009210FF"/>
    <w:rsid w:val="009219E7"/>
    <w:rsid w:val="00922134"/>
    <w:rsid w:val="009228DE"/>
    <w:rsid w:val="00923419"/>
    <w:rsid w:val="00924E49"/>
    <w:rsid w:val="009250CE"/>
    <w:rsid w:val="00925276"/>
    <w:rsid w:val="0092590C"/>
    <w:rsid w:val="00930469"/>
    <w:rsid w:val="00930B84"/>
    <w:rsid w:val="00931605"/>
    <w:rsid w:val="00931E63"/>
    <w:rsid w:val="0093278B"/>
    <w:rsid w:val="00934524"/>
    <w:rsid w:val="00935289"/>
    <w:rsid w:val="0093620E"/>
    <w:rsid w:val="00936D29"/>
    <w:rsid w:val="00936F8F"/>
    <w:rsid w:val="0093705F"/>
    <w:rsid w:val="00937077"/>
    <w:rsid w:val="009376F2"/>
    <w:rsid w:val="00937C6F"/>
    <w:rsid w:val="00940D20"/>
    <w:rsid w:val="00941922"/>
    <w:rsid w:val="009440D1"/>
    <w:rsid w:val="00944B16"/>
    <w:rsid w:val="00944F34"/>
    <w:rsid w:val="009451AE"/>
    <w:rsid w:val="00945A2C"/>
    <w:rsid w:val="00946284"/>
    <w:rsid w:val="00946A9D"/>
    <w:rsid w:val="00951519"/>
    <w:rsid w:val="00951B79"/>
    <w:rsid w:val="0095457F"/>
    <w:rsid w:val="00954FBB"/>
    <w:rsid w:val="00956DEF"/>
    <w:rsid w:val="00957E41"/>
    <w:rsid w:val="009605F5"/>
    <w:rsid w:val="00961E96"/>
    <w:rsid w:val="00962891"/>
    <w:rsid w:val="00963025"/>
    <w:rsid w:val="009642C6"/>
    <w:rsid w:val="00965424"/>
    <w:rsid w:val="0096590B"/>
    <w:rsid w:val="00965B03"/>
    <w:rsid w:val="00967335"/>
    <w:rsid w:val="00967414"/>
    <w:rsid w:val="009675DE"/>
    <w:rsid w:val="009708B6"/>
    <w:rsid w:val="00970F24"/>
    <w:rsid w:val="00971F25"/>
    <w:rsid w:val="00972E9C"/>
    <w:rsid w:val="009737D7"/>
    <w:rsid w:val="00976422"/>
    <w:rsid w:val="00976575"/>
    <w:rsid w:val="009768EB"/>
    <w:rsid w:val="00976E58"/>
    <w:rsid w:val="0098171B"/>
    <w:rsid w:val="00981B1D"/>
    <w:rsid w:val="0098324F"/>
    <w:rsid w:val="0098432A"/>
    <w:rsid w:val="0098445E"/>
    <w:rsid w:val="0098645A"/>
    <w:rsid w:val="00987572"/>
    <w:rsid w:val="009922CB"/>
    <w:rsid w:val="009942C6"/>
    <w:rsid w:val="00994570"/>
    <w:rsid w:val="00994F62"/>
    <w:rsid w:val="009960CF"/>
    <w:rsid w:val="0099742E"/>
    <w:rsid w:val="009A03E2"/>
    <w:rsid w:val="009A11DA"/>
    <w:rsid w:val="009A3755"/>
    <w:rsid w:val="009A57BC"/>
    <w:rsid w:val="009A7678"/>
    <w:rsid w:val="009B0B85"/>
    <w:rsid w:val="009B1446"/>
    <w:rsid w:val="009B1E76"/>
    <w:rsid w:val="009B1F7B"/>
    <w:rsid w:val="009B2741"/>
    <w:rsid w:val="009B2D5C"/>
    <w:rsid w:val="009B3983"/>
    <w:rsid w:val="009B3DE0"/>
    <w:rsid w:val="009B5D0B"/>
    <w:rsid w:val="009B7B82"/>
    <w:rsid w:val="009C0781"/>
    <w:rsid w:val="009C1E58"/>
    <w:rsid w:val="009C295D"/>
    <w:rsid w:val="009C2F44"/>
    <w:rsid w:val="009C2F76"/>
    <w:rsid w:val="009C31BE"/>
    <w:rsid w:val="009C321E"/>
    <w:rsid w:val="009C33BF"/>
    <w:rsid w:val="009C391E"/>
    <w:rsid w:val="009C413B"/>
    <w:rsid w:val="009C4A21"/>
    <w:rsid w:val="009C4FCA"/>
    <w:rsid w:val="009C5324"/>
    <w:rsid w:val="009C5B95"/>
    <w:rsid w:val="009C680E"/>
    <w:rsid w:val="009C79CF"/>
    <w:rsid w:val="009D23AA"/>
    <w:rsid w:val="009D349D"/>
    <w:rsid w:val="009D3D04"/>
    <w:rsid w:val="009D44BB"/>
    <w:rsid w:val="009D4676"/>
    <w:rsid w:val="009D49AB"/>
    <w:rsid w:val="009D4EE4"/>
    <w:rsid w:val="009D506B"/>
    <w:rsid w:val="009D5917"/>
    <w:rsid w:val="009D5F55"/>
    <w:rsid w:val="009D68FE"/>
    <w:rsid w:val="009D7172"/>
    <w:rsid w:val="009D74BD"/>
    <w:rsid w:val="009D7FA9"/>
    <w:rsid w:val="009E0BFA"/>
    <w:rsid w:val="009E0E48"/>
    <w:rsid w:val="009E14AC"/>
    <w:rsid w:val="009E1EB8"/>
    <w:rsid w:val="009E2A48"/>
    <w:rsid w:val="009E387D"/>
    <w:rsid w:val="009E3A6B"/>
    <w:rsid w:val="009E4051"/>
    <w:rsid w:val="009E704E"/>
    <w:rsid w:val="009E7809"/>
    <w:rsid w:val="009E795C"/>
    <w:rsid w:val="009E7A96"/>
    <w:rsid w:val="009F0103"/>
    <w:rsid w:val="009F026F"/>
    <w:rsid w:val="009F03F0"/>
    <w:rsid w:val="009F122A"/>
    <w:rsid w:val="009F13FE"/>
    <w:rsid w:val="009F2EDC"/>
    <w:rsid w:val="009F38F0"/>
    <w:rsid w:val="009F3D74"/>
    <w:rsid w:val="009F5E42"/>
    <w:rsid w:val="009F6B06"/>
    <w:rsid w:val="009F727C"/>
    <w:rsid w:val="009F777C"/>
    <w:rsid w:val="00A0117E"/>
    <w:rsid w:val="00A02A0B"/>
    <w:rsid w:val="00A03944"/>
    <w:rsid w:val="00A04B43"/>
    <w:rsid w:val="00A057CD"/>
    <w:rsid w:val="00A0781B"/>
    <w:rsid w:val="00A11F0F"/>
    <w:rsid w:val="00A13041"/>
    <w:rsid w:val="00A13446"/>
    <w:rsid w:val="00A13841"/>
    <w:rsid w:val="00A14C7B"/>
    <w:rsid w:val="00A14F35"/>
    <w:rsid w:val="00A1604A"/>
    <w:rsid w:val="00A16D81"/>
    <w:rsid w:val="00A16EBA"/>
    <w:rsid w:val="00A1765C"/>
    <w:rsid w:val="00A20065"/>
    <w:rsid w:val="00A20124"/>
    <w:rsid w:val="00A22345"/>
    <w:rsid w:val="00A23EB3"/>
    <w:rsid w:val="00A24F08"/>
    <w:rsid w:val="00A250C3"/>
    <w:rsid w:val="00A27030"/>
    <w:rsid w:val="00A27552"/>
    <w:rsid w:val="00A30C32"/>
    <w:rsid w:val="00A30C57"/>
    <w:rsid w:val="00A31358"/>
    <w:rsid w:val="00A31FED"/>
    <w:rsid w:val="00A328D9"/>
    <w:rsid w:val="00A32B50"/>
    <w:rsid w:val="00A36BCA"/>
    <w:rsid w:val="00A36DE3"/>
    <w:rsid w:val="00A37025"/>
    <w:rsid w:val="00A374EC"/>
    <w:rsid w:val="00A37F64"/>
    <w:rsid w:val="00A37F96"/>
    <w:rsid w:val="00A40A18"/>
    <w:rsid w:val="00A41CC3"/>
    <w:rsid w:val="00A42AE6"/>
    <w:rsid w:val="00A43E4C"/>
    <w:rsid w:val="00A43E85"/>
    <w:rsid w:val="00A440D7"/>
    <w:rsid w:val="00A44170"/>
    <w:rsid w:val="00A44B41"/>
    <w:rsid w:val="00A44CE7"/>
    <w:rsid w:val="00A458EA"/>
    <w:rsid w:val="00A46817"/>
    <w:rsid w:val="00A46D03"/>
    <w:rsid w:val="00A50F4D"/>
    <w:rsid w:val="00A531E6"/>
    <w:rsid w:val="00A545E1"/>
    <w:rsid w:val="00A55D69"/>
    <w:rsid w:val="00A57411"/>
    <w:rsid w:val="00A57B8A"/>
    <w:rsid w:val="00A57EDA"/>
    <w:rsid w:val="00A60949"/>
    <w:rsid w:val="00A60E54"/>
    <w:rsid w:val="00A6280F"/>
    <w:rsid w:val="00A63873"/>
    <w:rsid w:val="00A674C0"/>
    <w:rsid w:val="00A67A71"/>
    <w:rsid w:val="00A7067B"/>
    <w:rsid w:val="00A70956"/>
    <w:rsid w:val="00A70CFC"/>
    <w:rsid w:val="00A70DDA"/>
    <w:rsid w:val="00A734F5"/>
    <w:rsid w:val="00A7475C"/>
    <w:rsid w:val="00A74B22"/>
    <w:rsid w:val="00A74C01"/>
    <w:rsid w:val="00A753E6"/>
    <w:rsid w:val="00A755D5"/>
    <w:rsid w:val="00A76DE1"/>
    <w:rsid w:val="00A76E4D"/>
    <w:rsid w:val="00A7786B"/>
    <w:rsid w:val="00A77BA3"/>
    <w:rsid w:val="00A77E9C"/>
    <w:rsid w:val="00A805E0"/>
    <w:rsid w:val="00A81470"/>
    <w:rsid w:val="00A8148B"/>
    <w:rsid w:val="00A81666"/>
    <w:rsid w:val="00A81C8D"/>
    <w:rsid w:val="00A83A46"/>
    <w:rsid w:val="00A83CBF"/>
    <w:rsid w:val="00A83F5C"/>
    <w:rsid w:val="00A85CCB"/>
    <w:rsid w:val="00A85E8F"/>
    <w:rsid w:val="00A85F4F"/>
    <w:rsid w:val="00A86681"/>
    <w:rsid w:val="00A879C8"/>
    <w:rsid w:val="00A91041"/>
    <w:rsid w:val="00A91856"/>
    <w:rsid w:val="00A92562"/>
    <w:rsid w:val="00A94387"/>
    <w:rsid w:val="00A95591"/>
    <w:rsid w:val="00A956CE"/>
    <w:rsid w:val="00A95EA1"/>
    <w:rsid w:val="00A9663B"/>
    <w:rsid w:val="00A9666E"/>
    <w:rsid w:val="00A969BD"/>
    <w:rsid w:val="00A96F95"/>
    <w:rsid w:val="00AA0772"/>
    <w:rsid w:val="00AA0DF8"/>
    <w:rsid w:val="00AA1462"/>
    <w:rsid w:val="00AA21B5"/>
    <w:rsid w:val="00AA293E"/>
    <w:rsid w:val="00AA2D8B"/>
    <w:rsid w:val="00AA33C8"/>
    <w:rsid w:val="00AA4672"/>
    <w:rsid w:val="00AA59B3"/>
    <w:rsid w:val="00AA5F78"/>
    <w:rsid w:val="00AA6255"/>
    <w:rsid w:val="00AA6720"/>
    <w:rsid w:val="00AA6E94"/>
    <w:rsid w:val="00AA7B71"/>
    <w:rsid w:val="00AA7CB9"/>
    <w:rsid w:val="00AB0D09"/>
    <w:rsid w:val="00AB2235"/>
    <w:rsid w:val="00AB27B0"/>
    <w:rsid w:val="00AB4187"/>
    <w:rsid w:val="00AB5664"/>
    <w:rsid w:val="00AB6CDD"/>
    <w:rsid w:val="00AB7723"/>
    <w:rsid w:val="00AB7D5D"/>
    <w:rsid w:val="00AC0DBC"/>
    <w:rsid w:val="00AC1354"/>
    <w:rsid w:val="00AC19B2"/>
    <w:rsid w:val="00AC1C46"/>
    <w:rsid w:val="00AC4419"/>
    <w:rsid w:val="00AC512B"/>
    <w:rsid w:val="00AC5DE4"/>
    <w:rsid w:val="00AC6112"/>
    <w:rsid w:val="00AC64C5"/>
    <w:rsid w:val="00AC65A0"/>
    <w:rsid w:val="00AD112D"/>
    <w:rsid w:val="00AD22ED"/>
    <w:rsid w:val="00AD2329"/>
    <w:rsid w:val="00AD325A"/>
    <w:rsid w:val="00AD44BC"/>
    <w:rsid w:val="00AD56B7"/>
    <w:rsid w:val="00AD780C"/>
    <w:rsid w:val="00AD7AC8"/>
    <w:rsid w:val="00AD7D52"/>
    <w:rsid w:val="00AE0774"/>
    <w:rsid w:val="00AE08AD"/>
    <w:rsid w:val="00AE0BEB"/>
    <w:rsid w:val="00AE0C05"/>
    <w:rsid w:val="00AE0D27"/>
    <w:rsid w:val="00AE1621"/>
    <w:rsid w:val="00AE188E"/>
    <w:rsid w:val="00AE2CB3"/>
    <w:rsid w:val="00AE305A"/>
    <w:rsid w:val="00AE43DA"/>
    <w:rsid w:val="00AE45BC"/>
    <w:rsid w:val="00AE52FA"/>
    <w:rsid w:val="00AE5B0A"/>
    <w:rsid w:val="00AE6B1D"/>
    <w:rsid w:val="00AE7D52"/>
    <w:rsid w:val="00AF00E3"/>
    <w:rsid w:val="00AF0112"/>
    <w:rsid w:val="00AF04E7"/>
    <w:rsid w:val="00AF0649"/>
    <w:rsid w:val="00AF11E0"/>
    <w:rsid w:val="00AF1773"/>
    <w:rsid w:val="00AF1835"/>
    <w:rsid w:val="00AF2562"/>
    <w:rsid w:val="00AF3C0C"/>
    <w:rsid w:val="00B034D0"/>
    <w:rsid w:val="00B03C7D"/>
    <w:rsid w:val="00B041D0"/>
    <w:rsid w:val="00B041F4"/>
    <w:rsid w:val="00B0438A"/>
    <w:rsid w:val="00B048EF"/>
    <w:rsid w:val="00B04FEA"/>
    <w:rsid w:val="00B05821"/>
    <w:rsid w:val="00B06746"/>
    <w:rsid w:val="00B06D9F"/>
    <w:rsid w:val="00B07916"/>
    <w:rsid w:val="00B07FE5"/>
    <w:rsid w:val="00B1017D"/>
    <w:rsid w:val="00B105AD"/>
    <w:rsid w:val="00B10CD6"/>
    <w:rsid w:val="00B156A5"/>
    <w:rsid w:val="00B17014"/>
    <w:rsid w:val="00B23C68"/>
    <w:rsid w:val="00B240F6"/>
    <w:rsid w:val="00B24CED"/>
    <w:rsid w:val="00B25268"/>
    <w:rsid w:val="00B2584F"/>
    <w:rsid w:val="00B2678D"/>
    <w:rsid w:val="00B278E5"/>
    <w:rsid w:val="00B315B6"/>
    <w:rsid w:val="00B32604"/>
    <w:rsid w:val="00B32D7C"/>
    <w:rsid w:val="00B3565B"/>
    <w:rsid w:val="00B35A97"/>
    <w:rsid w:val="00B35E07"/>
    <w:rsid w:val="00B360A2"/>
    <w:rsid w:val="00B376C6"/>
    <w:rsid w:val="00B37DFB"/>
    <w:rsid w:val="00B40886"/>
    <w:rsid w:val="00B41876"/>
    <w:rsid w:val="00B41A22"/>
    <w:rsid w:val="00B4368D"/>
    <w:rsid w:val="00B43C12"/>
    <w:rsid w:val="00B43E24"/>
    <w:rsid w:val="00B448EA"/>
    <w:rsid w:val="00B44A1A"/>
    <w:rsid w:val="00B45BFF"/>
    <w:rsid w:val="00B460F3"/>
    <w:rsid w:val="00B46722"/>
    <w:rsid w:val="00B471FE"/>
    <w:rsid w:val="00B47360"/>
    <w:rsid w:val="00B476D1"/>
    <w:rsid w:val="00B47A70"/>
    <w:rsid w:val="00B47CB1"/>
    <w:rsid w:val="00B47EE4"/>
    <w:rsid w:val="00B47F2D"/>
    <w:rsid w:val="00B502B2"/>
    <w:rsid w:val="00B51C1D"/>
    <w:rsid w:val="00B55AC4"/>
    <w:rsid w:val="00B56C0E"/>
    <w:rsid w:val="00B573AB"/>
    <w:rsid w:val="00B576DF"/>
    <w:rsid w:val="00B57C30"/>
    <w:rsid w:val="00B6082A"/>
    <w:rsid w:val="00B616AD"/>
    <w:rsid w:val="00B63FD8"/>
    <w:rsid w:val="00B64F5F"/>
    <w:rsid w:val="00B65EE9"/>
    <w:rsid w:val="00B66D01"/>
    <w:rsid w:val="00B66EC6"/>
    <w:rsid w:val="00B672E3"/>
    <w:rsid w:val="00B70843"/>
    <w:rsid w:val="00B7254C"/>
    <w:rsid w:val="00B731AF"/>
    <w:rsid w:val="00B74519"/>
    <w:rsid w:val="00B7473B"/>
    <w:rsid w:val="00B7706A"/>
    <w:rsid w:val="00B7748A"/>
    <w:rsid w:val="00B77BF9"/>
    <w:rsid w:val="00B8051A"/>
    <w:rsid w:val="00B81233"/>
    <w:rsid w:val="00B81A28"/>
    <w:rsid w:val="00B81C00"/>
    <w:rsid w:val="00B82120"/>
    <w:rsid w:val="00B82CBF"/>
    <w:rsid w:val="00B853FA"/>
    <w:rsid w:val="00B85B85"/>
    <w:rsid w:val="00B871A7"/>
    <w:rsid w:val="00B87D3B"/>
    <w:rsid w:val="00B920BF"/>
    <w:rsid w:val="00B9333F"/>
    <w:rsid w:val="00B93573"/>
    <w:rsid w:val="00B93D1C"/>
    <w:rsid w:val="00B9425A"/>
    <w:rsid w:val="00B953F6"/>
    <w:rsid w:val="00B9609A"/>
    <w:rsid w:val="00B97CE6"/>
    <w:rsid w:val="00BA0686"/>
    <w:rsid w:val="00BA2ED2"/>
    <w:rsid w:val="00BA30AE"/>
    <w:rsid w:val="00BA42A9"/>
    <w:rsid w:val="00BA4556"/>
    <w:rsid w:val="00BA4928"/>
    <w:rsid w:val="00BA52F3"/>
    <w:rsid w:val="00BA5858"/>
    <w:rsid w:val="00BA5B19"/>
    <w:rsid w:val="00BA7A2D"/>
    <w:rsid w:val="00BB06CE"/>
    <w:rsid w:val="00BB0741"/>
    <w:rsid w:val="00BB1FC8"/>
    <w:rsid w:val="00BB2A92"/>
    <w:rsid w:val="00BB3865"/>
    <w:rsid w:val="00BB3E36"/>
    <w:rsid w:val="00BB4D8D"/>
    <w:rsid w:val="00BB4E0F"/>
    <w:rsid w:val="00BB557E"/>
    <w:rsid w:val="00BB79FE"/>
    <w:rsid w:val="00BB7ADC"/>
    <w:rsid w:val="00BB7B7B"/>
    <w:rsid w:val="00BC0571"/>
    <w:rsid w:val="00BC3F1B"/>
    <w:rsid w:val="00BC4968"/>
    <w:rsid w:val="00BC497B"/>
    <w:rsid w:val="00BC50B2"/>
    <w:rsid w:val="00BC5D14"/>
    <w:rsid w:val="00BC5D1C"/>
    <w:rsid w:val="00BC6DAE"/>
    <w:rsid w:val="00BC71DF"/>
    <w:rsid w:val="00BC7253"/>
    <w:rsid w:val="00BC7614"/>
    <w:rsid w:val="00BD1164"/>
    <w:rsid w:val="00BD1324"/>
    <w:rsid w:val="00BD2474"/>
    <w:rsid w:val="00BD44B6"/>
    <w:rsid w:val="00BD4913"/>
    <w:rsid w:val="00BD52F0"/>
    <w:rsid w:val="00BD69C5"/>
    <w:rsid w:val="00BE0D2C"/>
    <w:rsid w:val="00BE1BE9"/>
    <w:rsid w:val="00BE2110"/>
    <w:rsid w:val="00BE2649"/>
    <w:rsid w:val="00BE4C40"/>
    <w:rsid w:val="00BE5788"/>
    <w:rsid w:val="00BE57A7"/>
    <w:rsid w:val="00BE7635"/>
    <w:rsid w:val="00BF0351"/>
    <w:rsid w:val="00BF08E0"/>
    <w:rsid w:val="00BF155C"/>
    <w:rsid w:val="00BF322D"/>
    <w:rsid w:val="00BF3B81"/>
    <w:rsid w:val="00BF56B4"/>
    <w:rsid w:val="00BF5A5A"/>
    <w:rsid w:val="00BF5E10"/>
    <w:rsid w:val="00BF69DD"/>
    <w:rsid w:val="00C0033A"/>
    <w:rsid w:val="00C0271F"/>
    <w:rsid w:val="00C02EA0"/>
    <w:rsid w:val="00C03225"/>
    <w:rsid w:val="00C0374C"/>
    <w:rsid w:val="00C03E3D"/>
    <w:rsid w:val="00C0414D"/>
    <w:rsid w:val="00C04763"/>
    <w:rsid w:val="00C058B8"/>
    <w:rsid w:val="00C072CC"/>
    <w:rsid w:val="00C07458"/>
    <w:rsid w:val="00C11D36"/>
    <w:rsid w:val="00C130F4"/>
    <w:rsid w:val="00C13E6A"/>
    <w:rsid w:val="00C14559"/>
    <w:rsid w:val="00C15A11"/>
    <w:rsid w:val="00C15A97"/>
    <w:rsid w:val="00C163B9"/>
    <w:rsid w:val="00C17CF5"/>
    <w:rsid w:val="00C17D30"/>
    <w:rsid w:val="00C207D0"/>
    <w:rsid w:val="00C209DF"/>
    <w:rsid w:val="00C210FF"/>
    <w:rsid w:val="00C213F5"/>
    <w:rsid w:val="00C21FCC"/>
    <w:rsid w:val="00C22B6F"/>
    <w:rsid w:val="00C23722"/>
    <w:rsid w:val="00C23D05"/>
    <w:rsid w:val="00C249E4"/>
    <w:rsid w:val="00C26D54"/>
    <w:rsid w:val="00C277BF"/>
    <w:rsid w:val="00C278ED"/>
    <w:rsid w:val="00C2799A"/>
    <w:rsid w:val="00C27CB7"/>
    <w:rsid w:val="00C27E86"/>
    <w:rsid w:val="00C300C9"/>
    <w:rsid w:val="00C30553"/>
    <w:rsid w:val="00C30671"/>
    <w:rsid w:val="00C30940"/>
    <w:rsid w:val="00C309C3"/>
    <w:rsid w:val="00C31CFE"/>
    <w:rsid w:val="00C33ABE"/>
    <w:rsid w:val="00C34E6D"/>
    <w:rsid w:val="00C35659"/>
    <w:rsid w:val="00C35866"/>
    <w:rsid w:val="00C372B1"/>
    <w:rsid w:val="00C37470"/>
    <w:rsid w:val="00C401E9"/>
    <w:rsid w:val="00C401FE"/>
    <w:rsid w:val="00C40793"/>
    <w:rsid w:val="00C4088D"/>
    <w:rsid w:val="00C432C3"/>
    <w:rsid w:val="00C432F3"/>
    <w:rsid w:val="00C43FDA"/>
    <w:rsid w:val="00C44FBD"/>
    <w:rsid w:val="00C45301"/>
    <w:rsid w:val="00C45970"/>
    <w:rsid w:val="00C45ECB"/>
    <w:rsid w:val="00C46C96"/>
    <w:rsid w:val="00C47DB6"/>
    <w:rsid w:val="00C50E59"/>
    <w:rsid w:val="00C5118A"/>
    <w:rsid w:val="00C51301"/>
    <w:rsid w:val="00C531EB"/>
    <w:rsid w:val="00C53660"/>
    <w:rsid w:val="00C54F7F"/>
    <w:rsid w:val="00C55763"/>
    <w:rsid w:val="00C558A7"/>
    <w:rsid w:val="00C56CB0"/>
    <w:rsid w:val="00C57191"/>
    <w:rsid w:val="00C57AC8"/>
    <w:rsid w:val="00C57DAB"/>
    <w:rsid w:val="00C60557"/>
    <w:rsid w:val="00C60A92"/>
    <w:rsid w:val="00C61C89"/>
    <w:rsid w:val="00C61FF9"/>
    <w:rsid w:val="00C63899"/>
    <w:rsid w:val="00C665E1"/>
    <w:rsid w:val="00C665E4"/>
    <w:rsid w:val="00C6795D"/>
    <w:rsid w:val="00C700CB"/>
    <w:rsid w:val="00C71484"/>
    <w:rsid w:val="00C72B12"/>
    <w:rsid w:val="00C73A72"/>
    <w:rsid w:val="00C7599A"/>
    <w:rsid w:val="00C75CFD"/>
    <w:rsid w:val="00C7619B"/>
    <w:rsid w:val="00C761E7"/>
    <w:rsid w:val="00C76399"/>
    <w:rsid w:val="00C7682A"/>
    <w:rsid w:val="00C76D16"/>
    <w:rsid w:val="00C77299"/>
    <w:rsid w:val="00C773C1"/>
    <w:rsid w:val="00C80912"/>
    <w:rsid w:val="00C80A84"/>
    <w:rsid w:val="00C81C5D"/>
    <w:rsid w:val="00C82A0B"/>
    <w:rsid w:val="00C82B51"/>
    <w:rsid w:val="00C82F75"/>
    <w:rsid w:val="00C83544"/>
    <w:rsid w:val="00C84F90"/>
    <w:rsid w:val="00C86903"/>
    <w:rsid w:val="00C8786D"/>
    <w:rsid w:val="00C90156"/>
    <w:rsid w:val="00C91C64"/>
    <w:rsid w:val="00C9268A"/>
    <w:rsid w:val="00C939BB"/>
    <w:rsid w:val="00C94666"/>
    <w:rsid w:val="00C947A3"/>
    <w:rsid w:val="00C95E36"/>
    <w:rsid w:val="00C9655D"/>
    <w:rsid w:val="00CA01EB"/>
    <w:rsid w:val="00CA08B9"/>
    <w:rsid w:val="00CA18C3"/>
    <w:rsid w:val="00CA23A2"/>
    <w:rsid w:val="00CA23E1"/>
    <w:rsid w:val="00CA2A63"/>
    <w:rsid w:val="00CA304A"/>
    <w:rsid w:val="00CA3614"/>
    <w:rsid w:val="00CA36AB"/>
    <w:rsid w:val="00CA3A5C"/>
    <w:rsid w:val="00CA45AA"/>
    <w:rsid w:val="00CA4B35"/>
    <w:rsid w:val="00CA5ACF"/>
    <w:rsid w:val="00CA610E"/>
    <w:rsid w:val="00CA656D"/>
    <w:rsid w:val="00CA681D"/>
    <w:rsid w:val="00CA745F"/>
    <w:rsid w:val="00CA7A61"/>
    <w:rsid w:val="00CB037F"/>
    <w:rsid w:val="00CB0513"/>
    <w:rsid w:val="00CB0D52"/>
    <w:rsid w:val="00CB1386"/>
    <w:rsid w:val="00CB21F2"/>
    <w:rsid w:val="00CB29CC"/>
    <w:rsid w:val="00CB3748"/>
    <w:rsid w:val="00CB39E2"/>
    <w:rsid w:val="00CB55F1"/>
    <w:rsid w:val="00CB562D"/>
    <w:rsid w:val="00CB6A21"/>
    <w:rsid w:val="00CB6A92"/>
    <w:rsid w:val="00CB7109"/>
    <w:rsid w:val="00CB7CC9"/>
    <w:rsid w:val="00CC05EC"/>
    <w:rsid w:val="00CC11C3"/>
    <w:rsid w:val="00CC1A11"/>
    <w:rsid w:val="00CC337A"/>
    <w:rsid w:val="00CC3ADB"/>
    <w:rsid w:val="00CC4128"/>
    <w:rsid w:val="00CC68EC"/>
    <w:rsid w:val="00CC778F"/>
    <w:rsid w:val="00CC7C41"/>
    <w:rsid w:val="00CD02E7"/>
    <w:rsid w:val="00CD0318"/>
    <w:rsid w:val="00CD06FD"/>
    <w:rsid w:val="00CD0872"/>
    <w:rsid w:val="00CD18AD"/>
    <w:rsid w:val="00CD2B9A"/>
    <w:rsid w:val="00CD35FE"/>
    <w:rsid w:val="00CD3CA4"/>
    <w:rsid w:val="00CD4C2D"/>
    <w:rsid w:val="00CE109F"/>
    <w:rsid w:val="00CE26EC"/>
    <w:rsid w:val="00CE2ACF"/>
    <w:rsid w:val="00CE4790"/>
    <w:rsid w:val="00CE4C89"/>
    <w:rsid w:val="00CE59A0"/>
    <w:rsid w:val="00CE5DDD"/>
    <w:rsid w:val="00CE61F8"/>
    <w:rsid w:val="00CE6A22"/>
    <w:rsid w:val="00CE736A"/>
    <w:rsid w:val="00CE79BE"/>
    <w:rsid w:val="00CF0359"/>
    <w:rsid w:val="00CF0E8F"/>
    <w:rsid w:val="00CF119F"/>
    <w:rsid w:val="00CF3E57"/>
    <w:rsid w:val="00CF56E1"/>
    <w:rsid w:val="00CF5B72"/>
    <w:rsid w:val="00CF72F5"/>
    <w:rsid w:val="00D00605"/>
    <w:rsid w:val="00D02514"/>
    <w:rsid w:val="00D02C85"/>
    <w:rsid w:val="00D03604"/>
    <w:rsid w:val="00D0398A"/>
    <w:rsid w:val="00D03D23"/>
    <w:rsid w:val="00D04408"/>
    <w:rsid w:val="00D04721"/>
    <w:rsid w:val="00D05E6E"/>
    <w:rsid w:val="00D0698F"/>
    <w:rsid w:val="00D0704F"/>
    <w:rsid w:val="00D0707B"/>
    <w:rsid w:val="00D079A6"/>
    <w:rsid w:val="00D07A4B"/>
    <w:rsid w:val="00D11FF7"/>
    <w:rsid w:val="00D1200B"/>
    <w:rsid w:val="00D125B2"/>
    <w:rsid w:val="00D1284D"/>
    <w:rsid w:val="00D14A92"/>
    <w:rsid w:val="00D1520E"/>
    <w:rsid w:val="00D166B2"/>
    <w:rsid w:val="00D2042E"/>
    <w:rsid w:val="00D20ED3"/>
    <w:rsid w:val="00D212E3"/>
    <w:rsid w:val="00D230D9"/>
    <w:rsid w:val="00D231B8"/>
    <w:rsid w:val="00D23671"/>
    <w:rsid w:val="00D25F31"/>
    <w:rsid w:val="00D26278"/>
    <w:rsid w:val="00D272AF"/>
    <w:rsid w:val="00D27DB2"/>
    <w:rsid w:val="00D30422"/>
    <w:rsid w:val="00D30EA6"/>
    <w:rsid w:val="00D3172A"/>
    <w:rsid w:val="00D31E53"/>
    <w:rsid w:val="00D3293C"/>
    <w:rsid w:val="00D3313E"/>
    <w:rsid w:val="00D337B9"/>
    <w:rsid w:val="00D36780"/>
    <w:rsid w:val="00D36A3D"/>
    <w:rsid w:val="00D37DBB"/>
    <w:rsid w:val="00D427F9"/>
    <w:rsid w:val="00D43511"/>
    <w:rsid w:val="00D44EE7"/>
    <w:rsid w:val="00D452E0"/>
    <w:rsid w:val="00D47AB4"/>
    <w:rsid w:val="00D47F5E"/>
    <w:rsid w:val="00D5136C"/>
    <w:rsid w:val="00D52C12"/>
    <w:rsid w:val="00D5444A"/>
    <w:rsid w:val="00D546EF"/>
    <w:rsid w:val="00D55F5C"/>
    <w:rsid w:val="00D5704B"/>
    <w:rsid w:val="00D5799F"/>
    <w:rsid w:val="00D57E87"/>
    <w:rsid w:val="00D6081B"/>
    <w:rsid w:val="00D6232A"/>
    <w:rsid w:val="00D62C92"/>
    <w:rsid w:val="00D640E3"/>
    <w:rsid w:val="00D64590"/>
    <w:rsid w:val="00D66013"/>
    <w:rsid w:val="00D70390"/>
    <w:rsid w:val="00D703D9"/>
    <w:rsid w:val="00D7282E"/>
    <w:rsid w:val="00D74836"/>
    <w:rsid w:val="00D75508"/>
    <w:rsid w:val="00D800DE"/>
    <w:rsid w:val="00D804D0"/>
    <w:rsid w:val="00D806A3"/>
    <w:rsid w:val="00D80F81"/>
    <w:rsid w:val="00D8153E"/>
    <w:rsid w:val="00D83095"/>
    <w:rsid w:val="00D835CF"/>
    <w:rsid w:val="00D86E5A"/>
    <w:rsid w:val="00D86FA0"/>
    <w:rsid w:val="00D90028"/>
    <w:rsid w:val="00D901A1"/>
    <w:rsid w:val="00D904B0"/>
    <w:rsid w:val="00D90EA5"/>
    <w:rsid w:val="00D90EEF"/>
    <w:rsid w:val="00D91473"/>
    <w:rsid w:val="00D91873"/>
    <w:rsid w:val="00D933ED"/>
    <w:rsid w:val="00D95B1B"/>
    <w:rsid w:val="00D97870"/>
    <w:rsid w:val="00DA0A9E"/>
    <w:rsid w:val="00DA3614"/>
    <w:rsid w:val="00DA3910"/>
    <w:rsid w:val="00DA439A"/>
    <w:rsid w:val="00DA65BB"/>
    <w:rsid w:val="00DA70FB"/>
    <w:rsid w:val="00DB1B3B"/>
    <w:rsid w:val="00DB2353"/>
    <w:rsid w:val="00DB3BAA"/>
    <w:rsid w:val="00DB6ADD"/>
    <w:rsid w:val="00DB6CFC"/>
    <w:rsid w:val="00DB740B"/>
    <w:rsid w:val="00DB79CE"/>
    <w:rsid w:val="00DC19AA"/>
    <w:rsid w:val="00DC1A4E"/>
    <w:rsid w:val="00DC4191"/>
    <w:rsid w:val="00DC4722"/>
    <w:rsid w:val="00DC5354"/>
    <w:rsid w:val="00DC59DC"/>
    <w:rsid w:val="00DC727C"/>
    <w:rsid w:val="00DC7DD8"/>
    <w:rsid w:val="00DD205C"/>
    <w:rsid w:val="00DD2740"/>
    <w:rsid w:val="00DD2C31"/>
    <w:rsid w:val="00DD2DBD"/>
    <w:rsid w:val="00DD2EA7"/>
    <w:rsid w:val="00DD3738"/>
    <w:rsid w:val="00DD3D5A"/>
    <w:rsid w:val="00DD5A6D"/>
    <w:rsid w:val="00DD781F"/>
    <w:rsid w:val="00DD7B07"/>
    <w:rsid w:val="00DE2CBC"/>
    <w:rsid w:val="00DE2FC9"/>
    <w:rsid w:val="00DE497C"/>
    <w:rsid w:val="00DE498A"/>
    <w:rsid w:val="00DE5CB8"/>
    <w:rsid w:val="00DE674F"/>
    <w:rsid w:val="00DE7E7E"/>
    <w:rsid w:val="00DF02AF"/>
    <w:rsid w:val="00DF0C54"/>
    <w:rsid w:val="00DF2102"/>
    <w:rsid w:val="00DF27EA"/>
    <w:rsid w:val="00DF2A8D"/>
    <w:rsid w:val="00DF38B9"/>
    <w:rsid w:val="00DF5027"/>
    <w:rsid w:val="00DF6240"/>
    <w:rsid w:val="00DF64D3"/>
    <w:rsid w:val="00DF712F"/>
    <w:rsid w:val="00E0030F"/>
    <w:rsid w:val="00E00397"/>
    <w:rsid w:val="00E019D5"/>
    <w:rsid w:val="00E01A6E"/>
    <w:rsid w:val="00E02141"/>
    <w:rsid w:val="00E021BA"/>
    <w:rsid w:val="00E025A3"/>
    <w:rsid w:val="00E037F1"/>
    <w:rsid w:val="00E03840"/>
    <w:rsid w:val="00E03CBA"/>
    <w:rsid w:val="00E04338"/>
    <w:rsid w:val="00E04688"/>
    <w:rsid w:val="00E054AC"/>
    <w:rsid w:val="00E06687"/>
    <w:rsid w:val="00E1033B"/>
    <w:rsid w:val="00E111E2"/>
    <w:rsid w:val="00E1124A"/>
    <w:rsid w:val="00E11821"/>
    <w:rsid w:val="00E118F5"/>
    <w:rsid w:val="00E11E28"/>
    <w:rsid w:val="00E125E3"/>
    <w:rsid w:val="00E12D76"/>
    <w:rsid w:val="00E14AB4"/>
    <w:rsid w:val="00E1501F"/>
    <w:rsid w:val="00E1676E"/>
    <w:rsid w:val="00E2290B"/>
    <w:rsid w:val="00E22F58"/>
    <w:rsid w:val="00E2352D"/>
    <w:rsid w:val="00E24FDE"/>
    <w:rsid w:val="00E25E6E"/>
    <w:rsid w:val="00E27480"/>
    <w:rsid w:val="00E27650"/>
    <w:rsid w:val="00E27AA6"/>
    <w:rsid w:val="00E302FA"/>
    <w:rsid w:val="00E309EC"/>
    <w:rsid w:val="00E3214E"/>
    <w:rsid w:val="00E34098"/>
    <w:rsid w:val="00E340C6"/>
    <w:rsid w:val="00E3547C"/>
    <w:rsid w:val="00E35C51"/>
    <w:rsid w:val="00E371DF"/>
    <w:rsid w:val="00E371E7"/>
    <w:rsid w:val="00E37F45"/>
    <w:rsid w:val="00E40F67"/>
    <w:rsid w:val="00E4254A"/>
    <w:rsid w:val="00E436E7"/>
    <w:rsid w:val="00E43734"/>
    <w:rsid w:val="00E44260"/>
    <w:rsid w:val="00E44399"/>
    <w:rsid w:val="00E4747D"/>
    <w:rsid w:val="00E517F7"/>
    <w:rsid w:val="00E5195A"/>
    <w:rsid w:val="00E519DD"/>
    <w:rsid w:val="00E51E89"/>
    <w:rsid w:val="00E53328"/>
    <w:rsid w:val="00E53342"/>
    <w:rsid w:val="00E53688"/>
    <w:rsid w:val="00E53B22"/>
    <w:rsid w:val="00E53B59"/>
    <w:rsid w:val="00E54BBF"/>
    <w:rsid w:val="00E56359"/>
    <w:rsid w:val="00E5643F"/>
    <w:rsid w:val="00E56C44"/>
    <w:rsid w:val="00E60B0F"/>
    <w:rsid w:val="00E65265"/>
    <w:rsid w:val="00E6579F"/>
    <w:rsid w:val="00E65836"/>
    <w:rsid w:val="00E65AB3"/>
    <w:rsid w:val="00E702B1"/>
    <w:rsid w:val="00E70F5B"/>
    <w:rsid w:val="00E71FF9"/>
    <w:rsid w:val="00E746AA"/>
    <w:rsid w:val="00E74F96"/>
    <w:rsid w:val="00E75809"/>
    <w:rsid w:val="00E75F0B"/>
    <w:rsid w:val="00E77FCD"/>
    <w:rsid w:val="00E80051"/>
    <w:rsid w:val="00E80425"/>
    <w:rsid w:val="00E82EDB"/>
    <w:rsid w:val="00E83D5A"/>
    <w:rsid w:val="00E850C2"/>
    <w:rsid w:val="00E86CE7"/>
    <w:rsid w:val="00E91612"/>
    <w:rsid w:val="00E91FE4"/>
    <w:rsid w:val="00E937F1"/>
    <w:rsid w:val="00E9465F"/>
    <w:rsid w:val="00E95833"/>
    <w:rsid w:val="00E95D46"/>
    <w:rsid w:val="00EA0E72"/>
    <w:rsid w:val="00EA26D1"/>
    <w:rsid w:val="00EA3126"/>
    <w:rsid w:val="00EA31D1"/>
    <w:rsid w:val="00EA3389"/>
    <w:rsid w:val="00EA4E93"/>
    <w:rsid w:val="00EA500D"/>
    <w:rsid w:val="00EA7548"/>
    <w:rsid w:val="00EA758D"/>
    <w:rsid w:val="00EB1A37"/>
    <w:rsid w:val="00EB1A40"/>
    <w:rsid w:val="00EB529A"/>
    <w:rsid w:val="00EB64BF"/>
    <w:rsid w:val="00EB656A"/>
    <w:rsid w:val="00EB67BC"/>
    <w:rsid w:val="00EC0446"/>
    <w:rsid w:val="00EC0DA5"/>
    <w:rsid w:val="00EC0EB3"/>
    <w:rsid w:val="00EC1807"/>
    <w:rsid w:val="00EC37E7"/>
    <w:rsid w:val="00EC4042"/>
    <w:rsid w:val="00EC4AB0"/>
    <w:rsid w:val="00EC504F"/>
    <w:rsid w:val="00EC57A7"/>
    <w:rsid w:val="00EC591D"/>
    <w:rsid w:val="00EC683A"/>
    <w:rsid w:val="00EC6B4E"/>
    <w:rsid w:val="00EC6B5C"/>
    <w:rsid w:val="00EC6D9E"/>
    <w:rsid w:val="00EC783B"/>
    <w:rsid w:val="00EC7A91"/>
    <w:rsid w:val="00ED018B"/>
    <w:rsid w:val="00ED0611"/>
    <w:rsid w:val="00ED0652"/>
    <w:rsid w:val="00ED09E6"/>
    <w:rsid w:val="00ED14CE"/>
    <w:rsid w:val="00ED1689"/>
    <w:rsid w:val="00ED17BE"/>
    <w:rsid w:val="00ED35C1"/>
    <w:rsid w:val="00ED37DB"/>
    <w:rsid w:val="00ED5383"/>
    <w:rsid w:val="00ED557C"/>
    <w:rsid w:val="00ED6CDA"/>
    <w:rsid w:val="00ED7982"/>
    <w:rsid w:val="00ED7C7E"/>
    <w:rsid w:val="00EE061A"/>
    <w:rsid w:val="00EE2158"/>
    <w:rsid w:val="00EE26F7"/>
    <w:rsid w:val="00EE512F"/>
    <w:rsid w:val="00EE603E"/>
    <w:rsid w:val="00EE6E9A"/>
    <w:rsid w:val="00EE79CE"/>
    <w:rsid w:val="00EF1C1B"/>
    <w:rsid w:val="00EF26D3"/>
    <w:rsid w:val="00EF2A52"/>
    <w:rsid w:val="00EF383A"/>
    <w:rsid w:val="00EF488C"/>
    <w:rsid w:val="00EF5094"/>
    <w:rsid w:val="00EF709A"/>
    <w:rsid w:val="00F013DC"/>
    <w:rsid w:val="00F018C5"/>
    <w:rsid w:val="00F023FB"/>
    <w:rsid w:val="00F03F91"/>
    <w:rsid w:val="00F06BFE"/>
    <w:rsid w:val="00F06CB3"/>
    <w:rsid w:val="00F1248F"/>
    <w:rsid w:val="00F1261A"/>
    <w:rsid w:val="00F13D14"/>
    <w:rsid w:val="00F15EAD"/>
    <w:rsid w:val="00F17F88"/>
    <w:rsid w:val="00F245BF"/>
    <w:rsid w:val="00F25CFF"/>
    <w:rsid w:val="00F263FB"/>
    <w:rsid w:val="00F2657D"/>
    <w:rsid w:val="00F26D2D"/>
    <w:rsid w:val="00F271BC"/>
    <w:rsid w:val="00F2777B"/>
    <w:rsid w:val="00F27DD5"/>
    <w:rsid w:val="00F335B5"/>
    <w:rsid w:val="00F34017"/>
    <w:rsid w:val="00F342C9"/>
    <w:rsid w:val="00F34568"/>
    <w:rsid w:val="00F34D2A"/>
    <w:rsid w:val="00F3586D"/>
    <w:rsid w:val="00F36D17"/>
    <w:rsid w:val="00F37CB2"/>
    <w:rsid w:val="00F41D9A"/>
    <w:rsid w:val="00F42416"/>
    <w:rsid w:val="00F426FC"/>
    <w:rsid w:val="00F42DD2"/>
    <w:rsid w:val="00F43CA5"/>
    <w:rsid w:val="00F441C5"/>
    <w:rsid w:val="00F4453D"/>
    <w:rsid w:val="00F44C3F"/>
    <w:rsid w:val="00F45F85"/>
    <w:rsid w:val="00F462BC"/>
    <w:rsid w:val="00F5070E"/>
    <w:rsid w:val="00F524DA"/>
    <w:rsid w:val="00F52867"/>
    <w:rsid w:val="00F5322A"/>
    <w:rsid w:val="00F540C1"/>
    <w:rsid w:val="00F546E9"/>
    <w:rsid w:val="00F56C0E"/>
    <w:rsid w:val="00F56FB1"/>
    <w:rsid w:val="00F575C4"/>
    <w:rsid w:val="00F5762D"/>
    <w:rsid w:val="00F57C64"/>
    <w:rsid w:val="00F60B64"/>
    <w:rsid w:val="00F61A8D"/>
    <w:rsid w:val="00F6352B"/>
    <w:rsid w:val="00F64108"/>
    <w:rsid w:val="00F648F5"/>
    <w:rsid w:val="00F64BCE"/>
    <w:rsid w:val="00F65B6E"/>
    <w:rsid w:val="00F66736"/>
    <w:rsid w:val="00F66A5F"/>
    <w:rsid w:val="00F67451"/>
    <w:rsid w:val="00F7019F"/>
    <w:rsid w:val="00F70CC2"/>
    <w:rsid w:val="00F710D2"/>
    <w:rsid w:val="00F71BCA"/>
    <w:rsid w:val="00F7275D"/>
    <w:rsid w:val="00F73557"/>
    <w:rsid w:val="00F73D21"/>
    <w:rsid w:val="00F74D3D"/>
    <w:rsid w:val="00F75BB9"/>
    <w:rsid w:val="00F771D5"/>
    <w:rsid w:val="00F77215"/>
    <w:rsid w:val="00F778A9"/>
    <w:rsid w:val="00F77FF3"/>
    <w:rsid w:val="00F81743"/>
    <w:rsid w:val="00F81912"/>
    <w:rsid w:val="00F82F93"/>
    <w:rsid w:val="00F82FAC"/>
    <w:rsid w:val="00F8501B"/>
    <w:rsid w:val="00F87C31"/>
    <w:rsid w:val="00F91728"/>
    <w:rsid w:val="00F91F3A"/>
    <w:rsid w:val="00F9214B"/>
    <w:rsid w:val="00F92A5F"/>
    <w:rsid w:val="00F93898"/>
    <w:rsid w:val="00F93F36"/>
    <w:rsid w:val="00F94001"/>
    <w:rsid w:val="00F9463B"/>
    <w:rsid w:val="00F955B0"/>
    <w:rsid w:val="00F966EA"/>
    <w:rsid w:val="00FA16F1"/>
    <w:rsid w:val="00FA20C2"/>
    <w:rsid w:val="00FA305F"/>
    <w:rsid w:val="00FA3F80"/>
    <w:rsid w:val="00FA5092"/>
    <w:rsid w:val="00FA6478"/>
    <w:rsid w:val="00FA650C"/>
    <w:rsid w:val="00FA67F5"/>
    <w:rsid w:val="00FA6AA7"/>
    <w:rsid w:val="00FA781D"/>
    <w:rsid w:val="00FB0958"/>
    <w:rsid w:val="00FB0E78"/>
    <w:rsid w:val="00FB1761"/>
    <w:rsid w:val="00FB356F"/>
    <w:rsid w:val="00FB3919"/>
    <w:rsid w:val="00FB4E3C"/>
    <w:rsid w:val="00FB57F6"/>
    <w:rsid w:val="00FB693A"/>
    <w:rsid w:val="00FB6F77"/>
    <w:rsid w:val="00FB74EB"/>
    <w:rsid w:val="00FB766D"/>
    <w:rsid w:val="00FB77C8"/>
    <w:rsid w:val="00FB78E8"/>
    <w:rsid w:val="00FC206E"/>
    <w:rsid w:val="00FC28F8"/>
    <w:rsid w:val="00FC3AFB"/>
    <w:rsid w:val="00FC4147"/>
    <w:rsid w:val="00FC601A"/>
    <w:rsid w:val="00FC66DA"/>
    <w:rsid w:val="00FC6F2D"/>
    <w:rsid w:val="00FC7382"/>
    <w:rsid w:val="00FC7ECD"/>
    <w:rsid w:val="00FD073D"/>
    <w:rsid w:val="00FD2043"/>
    <w:rsid w:val="00FD3DCC"/>
    <w:rsid w:val="00FD427F"/>
    <w:rsid w:val="00FD473E"/>
    <w:rsid w:val="00FD507A"/>
    <w:rsid w:val="00FD5F54"/>
    <w:rsid w:val="00FD5FC1"/>
    <w:rsid w:val="00FE0F2C"/>
    <w:rsid w:val="00FE10C9"/>
    <w:rsid w:val="00FE186F"/>
    <w:rsid w:val="00FE22FE"/>
    <w:rsid w:val="00FE2377"/>
    <w:rsid w:val="00FE2CC3"/>
    <w:rsid w:val="00FE3348"/>
    <w:rsid w:val="00FE3BAD"/>
    <w:rsid w:val="00FE4C47"/>
    <w:rsid w:val="00FE5819"/>
    <w:rsid w:val="00FE5CE4"/>
    <w:rsid w:val="00FE68EA"/>
    <w:rsid w:val="00FF08B1"/>
    <w:rsid w:val="00FF1D2D"/>
    <w:rsid w:val="00FF275A"/>
    <w:rsid w:val="00FF32CE"/>
    <w:rsid w:val="00FF38FF"/>
    <w:rsid w:val="00FF39AF"/>
    <w:rsid w:val="00FF4457"/>
    <w:rsid w:val="00FF519D"/>
    <w:rsid w:val="00FF526E"/>
    <w:rsid w:val="00FF5ED6"/>
    <w:rsid w:val="00FF626B"/>
    <w:rsid w:val="00FF6691"/>
    <w:rsid w:val="00FF6857"/>
    <w:rsid w:val="00FF7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5:docId w15:val="{D244A6A4-DADD-44B3-891C-79C1123D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A5962"/>
    <w:rPr>
      <w:sz w:val="24"/>
      <w:szCs w:val="24"/>
    </w:rPr>
  </w:style>
  <w:style w:type="paragraph" w:styleId="Ttulo5">
    <w:name w:val="heading 5"/>
    <w:basedOn w:val="Normal"/>
    <w:next w:val="Normal"/>
    <w:qFormat/>
    <w:rsid w:val="00DA70F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DA70FB"/>
    <w:pPr>
      <w:keepNext/>
      <w:jc w:val="center"/>
      <w:outlineLvl w:val="5"/>
    </w:pPr>
    <w:rPr>
      <w:b/>
      <w:i/>
      <w:sz w:val="20"/>
      <w:szCs w:val="20"/>
    </w:rPr>
  </w:style>
  <w:style w:type="paragraph" w:styleId="Ttulo8">
    <w:name w:val="heading 8"/>
    <w:basedOn w:val="Normal"/>
    <w:next w:val="Normal"/>
    <w:qFormat/>
    <w:rsid w:val="00DA70FB"/>
    <w:pPr>
      <w:keepNext/>
      <w:jc w:val="center"/>
      <w:outlineLvl w:val="7"/>
    </w:pPr>
    <w:rPr>
      <w:i/>
      <w:iCs/>
      <w:kern w:val="144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negrito1">
    <w:name w:val="textonegrito1"/>
    <w:rsid w:val="00DA70FB"/>
    <w:rPr>
      <w:rFonts w:ascii="Verdana" w:hAnsi="Verdana" w:hint="default"/>
      <w:b/>
      <w:bCs/>
      <w:color w:val="333333"/>
      <w:sz w:val="15"/>
      <w:szCs w:val="15"/>
    </w:rPr>
  </w:style>
  <w:style w:type="paragraph" w:styleId="Corpodetexto">
    <w:name w:val="Body Text"/>
    <w:basedOn w:val="Normal"/>
    <w:rsid w:val="00DA70FB"/>
    <w:pPr>
      <w:spacing w:after="120"/>
    </w:pPr>
    <w:rPr>
      <w:b/>
      <w:color w:val="0000FF"/>
      <w:szCs w:val="20"/>
    </w:rPr>
  </w:style>
  <w:style w:type="paragraph" w:styleId="Corpodetexto2">
    <w:name w:val="Body Text 2"/>
    <w:basedOn w:val="Normal"/>
    <w:rsid w:val="00DA70FB"/>
    <w:pPr>
      <w:jc w:val="both"/>
    </w:pPr>
    <w:rPr>
      <w:szCs w:val="20"/>
    </w:rPr>
  </w:style>
  <w:style w:type="paragraph" w:styleId="Ttulo">
    <w:name w:val="Title"/>
    <w:basedOn w:val="Normal"/>
    <w:qFormat/>
    <w:rsid w:val="00DA70FB"/>
    <w:pPr>
      <w:jc w:val="center"/>
    </w:pPr>
    <w:rPr>
      <w:szCs w:val="20"/>
    </w:rPr>
  </w:style>
  <w:style w:type="paragraph" w:styleId="Remetente">
    <w:name w:val="envelope return"/>
    <w:basedOn w:val="Normal"/>
    <w:rsid w:val="00DA70FB"/>
    <w:rPr>
      <w:rFonts w:ascii="Arial" w:hAnsi="Arial"/>
      <w:sz w:val="20"/>
      <w:szCs w:val="20"/>
    </w:rPr>
  </w:style>
  <w:style w:type="paragraph" w:styleId="Corpodetexto3">
    <w:name w:val="Body Text 3"/>
    <w:basedOn w:val="Normal"/>
    <w:rsid w:val="00DA70FB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DA70F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A70FB"/>
    <w:pPr>
      <w:tabs>
        <w:tab w:val="center" w:pos="4419"/>
        <w:tab w:val="right" w:pos="8838"/>
      </w:tabs>
    </w:pPr>
  </w:style>
  <w:style w:type="table" w:styleId="Tabelacomgrade">
    <w:name w:val="Table Grid"/>
    <w:basedOn w:val="Tabelanormal"/>
    <w:rsid w:val="00DA7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DA70FB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A70FB"/>
    <w:rPr>
      <w:sz w:val="16"/>
      <w:szCs w:val="16"/>
    </w:rPr>
  </w:style>
  <w:style w:type="paragraph" w:styleId="Textodecomentrio">
    <w:name w:val="annotation text"/>
    <w:basedOn w:val="Normal"/>
    <w:semiHidden/>
    <w:rsid w:val="00DA70F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DA70FB"/>
    <w:rPr>
      <w:b/>
      <w:bCs/>
    </w:rPr>
  </w:style>
  <w:style w:type="character" w:customStyle="1" w:styleId="RodapChar">
    <w:name w:val="Rodapé Char"/>
    <w:link w:val="Rodap"/>
    <w:uiPriority w:val="99"/>
    <w:rsid w:val="00DA70FB"/>
    <w:rPr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DA70FB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DA70FB"/>
    <w:rPr>
      <w:sz w:val="16"/>
      <w:szCs w:val="16"/>
    </w:rPr>
  </w:style>
  <w:style w:type="character" w:styleId="Hyperlink">
    <w:name w:val="Hyperlink"/>
    <w:rsid w:val="00DA70FB"/>
    <w:rPr>
      <w:color w:val="0000FF"/>
      <w:u w:val="single"/>
    </w:rPr>
  </w:style>
  <w:style w:type="character" w:customStyle="1" w:styleId="CabealhoChar">
    <w:name w:val="Cabeçalho Char"/>
    <w:link w:val="Cabealho"/>
    <w:uiPriority w:val="99"/>
    <w:rsid w:val="00DA70FB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80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DAF\Titulo\Aspose\1.0_Modelo%20T&#237;tulo%20Vertic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1.0_Modelo Título Vertical</Template>
  <TotalTime>49</TotalTime>
  <Pages>2</Pages>
  <Words>1237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Leal de Queiroz</dc:creator>
  <cp:lastModifiedBy>Jhonny Riley Muniz Correa</cp:lastModifiedBy>
  <cp:revision>34</cp:revision>
  <cp:lastPrinted>2012-03-24T01:15:00Z</cp:lastPrinted>
  <dcterms:created xsi:type="dcterms:W3CDTF">2018-01-17T20:40:00Z</dcterms:created>
  <dcterms:modified xsi:type="dcterms:W3CDTF">2018-04-20T13:25:00Z</dcterms:modified>
</cp:coreProperties>
</file>