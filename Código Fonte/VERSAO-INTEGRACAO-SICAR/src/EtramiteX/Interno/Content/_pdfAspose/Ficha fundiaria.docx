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10E" w:rsidRPr="00A45014" w:rsidRDefault="00AD2C48" w:rsidP="00472645">
      <w:pPr>
        <w:tabs>
          <w:tab w:val="left" w:pos="7755"/>
        </w:tabs>
        <w:ind w:right="-1"/>
        <w:rPr>
          <w:sz w:val="10"/>
          <w:szCs w:val="10"/>
        </w:rPr>
      </w:pPr>
      <w:r>
        <w:rPr>
          <w:sz w:val="10"/>
          <w:szCs w:val="10"/>
        </w:rPr>
        <w:fldChar w:fldCharType="begin"/>
      </w:r>
      <w:r>
        <w:rPr>
          <w:sz w:val="10"/>
          <w:szCs w:val="10"/>
        </w:rPr>
        <w:instrText xml:space="preserve"> MERGEFIELD TableStart:Documento \* MERGEFORMAT </w:instrText>
      </w:r>
      <w:r>
        <w:rPr>
          <w:sz w:val="10"/>
          <w:szCs w:val="10"/>
        </w:rPr>
        <w:fldChar w:fldCharType="separate"/>
      </w:r>
      <w:r>
        <w:rPr>
          <w:noProof/>
          <w:sz w:val="10"/>
          <w:szCs w:val="10"/>
        </w:rPr>
        <w:t>«TableStart:Documento»</w:t>
      </w:r>
      <w:r>
        <w:rPr>
          <w:sz w:val="10"/>
          <w:szCs w:val="10"/>
        </w:rPr>
        <w:fldChar w:fldCharType="end"/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9387"/>
      </w:tblGrid>
      <w:tr w:rsidR="00021027" w:rsidTr="00A45014">
        <w:tc>
          <w:tcPr>
            <w:tcW w:w="9387" w:type="dxa"/>
            <w:tcBorders>
              <w:top w:val="nil"/>
              <w:left w:val="nil"/>
              <w:bottom w:val="nil"/>
              <w:right w:val="nil"/>
            </w:tcBorders>
          </w:tcPr>
          <w:p w:rsidR="00021027" w:rsidRPr="00A45014" w:rsidRDefault="00A45014" w:rsidP="00A45014">
            <w:pPr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A45014">
              <w:rPr>
                <w:rFonts w:ascii="Arial Narrow" w:hAnsi="Arial Narrow"/>
                <w:b/>
                <w:sz w:val="28"/>
                <w:szCs w:val="28"/>
              </w:rPr>
              <w:t>FICHA FUNDIÁRIA</w:t>
            </w:r>
          </w:p>
        </w:tc>
      </w:tr>
    </w:tbl>
    <w:p w:rsidR="00021027" w:rsidRPr="008923C0" w:rsidRDefault="00021027" w:rsidP="00472645">
      <w:pPr>
        <w:tabs>
          <w:tab w:val="left" w:pos="7755"/>
        </w:tabs>
        <w:ind w:right="-1"/>
        <w:rPr>
          <w:sz w:val="28"/>
          <w:szCs w:val="28"/>
        </w:rPr>
      </w:pPr>
    </w:p>
    <w:tbl>
      <w:tblPr>
        <w:tblStyle w:val="Tabelacomgrad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3"/>
        <w:gridCol w:w="43"/>
        <w:gridCol w:w="4981"/>
      </w:tblGrid>
      <w:tr w:rsidR="007F5C13" w:rsidRPr="00E86987" w:rsidTr="00056A55">
        <w:trPr>
          <w:trHeight w:val="284"/>
        </w:trPr>
        <w:tc>
          <w:tcPr>
            <w:tcW w:w="9387" w:type="dxa"/>
            <w:gridSpan w:val="3"/>
          </w:tcPr>
          <w:p w:rsidR="007F5C13" w:rsidRPr="00114BF7" w:rsidRDefault="007F5C13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PROTOCOLOS</w:t>
            </w:r>
          </w:p>
        </w:tc>
      </w:tr>
      <w:tr w:rsidR="007F5C13" w:rsidRPr="00E86987" w:rsidTr="0075384B">
        <w:trPr>
          <w:trHeight w:val="227"/>
        </w:trPr>
        <w:tc>
          <w:tcPr>
            <w:tcW w:w="4406" w:type="dxa"/>
            <w:gridSpan w:val="2"/>
          </w:tcPr>
          <w:p w:rsidR="007F5C13" w:rsidRPr="00114BF7" w:rsidRDefault="007F5C13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Protocolo Geral</w:t>
            </w:r>
          </w:p>
        </w:tc>
        <w:tc>
          <w:tcPr>
            <w:tcW w:w="4981" w:type="dxa"/>
          </w:tcPr>
          <w:p w:rsidR="007F5C13" w:rsidRPr="00114BF7" w:rsidRDefault="007F5C13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 Narrow" w:hAnsi="Arial Narrow"/>
                <w:b/>
                <w:sz w:val="20"/>
                <w:szCs w:val="20"/>
              </w:rPr>
              <w:t>Protocolo Regional</w:t>
            </w:r>
          </w:p>
        </w:tc>
      </w:tr>
      <w:tr w:rsidR="007F5C13" w:rsidRPr="00E86987" w:rsidTr="0075384B">
        <w:trPr>
          <w:trHeight w:val="170"/>
        </w:trPr>
        <w:tc>
          <w:tcPr>
            <w:tcW w:w="4406" w:type="dxa"/>
            <w:gridSpan w:val="2"/>
          </w:tcPr>
          <w:p w:rsidR="007F5C13" w:rsidRPr="00114BF7" w:rsidRDefault="00A91E6C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b/>
                <w:sz w:val="20"/>
                <w:szCs w:val="20"/>
              </w:rPr>
            </w:pPr>
            <w:r w:rsidRPr="00A91E6C">
              <w:rPr>
                <w:rFonts w:ascii="Arial Narrow" w:hAnsi="Arial Narrow"/>
                <w:noProof/>
                <w:sz w:val="20"/>
                <w:szCs w:val="20"/>
              </w:rPr>
              <w:fldChar w:fldCharType="begin"/>
            </w:r>
            <w:r w:rsidRPr="00A91E6C">
              <w:rPr>
                <w:rFonts w:ascii="Arial Narrow" w:hAnsi="Arial Narrow"/>
                <w:noProof/>
                <w:sz w:val="20"/>
                <w:szCs w:val="20"/>
              </w:rPr>
              <w:instrText xml:space="preserve"> MERGEFIELD  ProtocoloGeral  \* MERGEFORMAT </w:instrText>
            </w:r>
            <w:r w:rsidRPr="00A91E6C">
              <w:rPr>
                <w:rFonts w:ascii="Arial Narrow" w:hAnsi="Arial Narrow"/>
                <w:noProof/>
                <w:sz w:val="20"/>
                <w:szCs w:val="20"/>
              </w:rPr>
              <w:fldChar w:fldCharType="separate"/>
            </w:r>
            <w:r w:rsidRPr="00A91E6C">
              <w:rPr>
                <w:rFonts w:ascii="Arial Narrow" w:hAnsi="Arial Narrow"/>
                <w:noProof/>
                <w:sz w:val="20"/>
                <w:szCs w:val="20"/>
              </w:rPr>
              <w:t>«ProtocoloGeral»</w:t>
            </w:r>
            <w:r w:rsidRPr="00A91E6C">
              <w:rPr>
                <w:rFonts w:ascii="Arial Narrow" w:hAnsi="Arial Narrow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4981" w:type="dxa"/>
          </w:tcPr>
          <w:p w:rsidR="007F5C13" w:rsidRPr="00114BF7" w:rsidRDefault="00A91E6C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b/>
                <w:sz w:val="20"/>
                <w:szCs w:val="20"/>
              </w:rPr>
            </w:pPr>
            <w:r w:rsidRPr="00A91E6C">
              <w:rPr>
                <w:rFonts w:ascii="Arial Narrow" w:hAnsi="Arial Narrow"/>
                <w:noProof/>
                <w:sz w:val="20"/>
                <w:szCs w:val="20"/>
              </w:rPr>
              <w:fldChar w:fldCharType="begin"/>
            </w:r>
            <w:r w:rsidRPr="00A91E6C">
              <w:rPr>
                <w:rFonts w:ascii="Arial Narrow" w:hAnsi="Arial Narrow"/>
                <w:noProof/>
                <w:sz w:val="20"/>
                <w:szCs w:val="20"/>
              </w:rPr>
              <w:instrText xml:space="preserve"> MERGEFIELD  ProtocoloRegional  \* MERGEFORMAT </w:instrText>
            </w:r>
            <w:r w:rsidRPr="00A91E6C">
              <w:rPr>
                <w:rFonts w:ascii="Arial Narrow" w:hAnsi="Arial Narrow"/>
                <w:noProof/>
                <w:sz w:val="20"/>
                <w:szCs w:val="20"/>
              </w:rPr>
              <w:fldChar w:fldCharType="separate"/>
            </w:r>
            <w:r w:rsidRPr="00A91E6C">
              <w:rPr>
                <w:rFonts w:ascii="Arial Narrow" w:hAnsi="Arial Narrow"/>
                <w:noProof/>
                <w:sz w:val="20"/>
                <w:szCs w:val="20"/>
              </w:rPr>
              <w:t>«ProtocoloRegional»</w:t>
            </w:r>
            <w:r w:rsidRPr="00A91E6C">
              <w:rPr>
                <w:rFonts w:ascii="Arial Narrow" w:hAnsi="Arial Narrow"/>
                <w:noProof/>
                <w:sz w:val="20"/>
                <w:szCs w:val="20"/>
              </w:rPr>
              <w:fldChar w:fldCharType="end"/>
            </w:r>
          </w:p>
        </w:tc>
      </w:tr>
      <w:tr w:rsidR="007F5C13" w:rsidRPr="00E86987" w:rsidTr="008923C0">
        <w:trPr>
          <w:trHeight w:val="284"/>
        </w:trPr>
        <w:tc>
          <w:tcPr>
            <w:tcW w:w="9387" w:type="dxa"/>
            <w:gridSpan w:val="3"/>
          </w:tcPr>
          <w:p w:rsidR="007F5C13" w:rsidRPr="00114BF7" w:rsidRDefault="007F5C13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E86987" w:rsidRPr="00E86987" w:rsidTr="007F5C13">
        <w:trPr>
          <w:trHeight w:val="284"/>
        </w:trPr>
        <w:tc>
          <w:tcPr>
            <w:tcW w:w="9387" w:type="dxa"/>
            <w:gridSpan w:val="3"/>
          </w:tcPr>
          <w:p w:rsidR="00E86987" w:rsidRPr="00114BF7" w:rsidRDefault="00114BF7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b/>
                <w:sz w:val="20"/>
                <w:szCs w:val="20"/>
              </w:rPr>
            </w:pPr>
            <w:r w:rsidRPr="00114BF7">
              <w:rPr>
                <w:rFonts w:ascii="Arial Narrow" w:hAnsi="Arial Narrow"/>
                <w:b/>
                <w:sz w:val="20"/>
                <w:szCs w:val="20"/>
              </w:rPr>
              <w:t>DADOS PESSOAIS</w:t>
            </w:r>
          </w:p>
        </w:tc>
      </w:tr>
      <w:tr w:rsidR="00E86987" w:rsidRPr="00E86987" w:rsidTr="00056A55">
        <w:trPr>
          <w:trHeight w:val="227"/>
        </w:trPr>
        <w:tc>
          <w:tcPr>
            <w:tcW w:w="9387" w:type="dxa"/>
            <w:gridSpan w:val="3"/>
          </w:tcPr>
          <w:p w:rsidR="00E86987" w:rsidRPr="00114BF7" w:rsidRDefault="00114BF7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b/>
                <w:sz w:val="20"/>
                <w:szCs w:val="20"/>
              </w:rPr>
            </w:pPr>
            <w:r w:rsidRPr="00114BF7">
              <w:rPr>
                <w:rFonts w:ascii="Arial Narrow" w:hAnsi="Arial Narrow"/>
                <w:b/>
                <w:sz w:val="20"/>
                <w:szCs w:val="20"/>
              </w:rPr>
              <w:t>Requerente</w:t>
            </w:r>
          </w:p>
        </w:tc>
      </w:tr>
      <w:tr w:rsidR="00E86987" w:rsidRPr="00E86987" w:rsidTr="00056A55">
        <w:trPr>
          <w:trHeight w:val="170"/>
        </w:trPr>
        <w:tc>
          <w:tcPr>
            <w:tcW w:w="9387" w:type="dxa"/>
            <w:gridSpan w:val="3"/>
          </w:tcPr>
          <w:p w:rsidR="00E86987" w:rsidRPr="00E86987" w:rsidRDefault="00A91E6C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20"/>
                <w:szCs w:val="20"/>
              </w:rPr>
            </w:pPr>
            <w:r w:rsidRPr="00A91E6C">
              <w:rPr>
                <w:rFonts w:ascii="Arial Narrow" w:hAnsi="Arial Narrow"/>
                <w:noProof/>
                <w:sz w:val="20"/>
                <w:szCs w:val="20"/>
              </w:rPr>
              <w:fldChar w:fldCharType="begin"/>
            </w:r>
            <w:r w:rsidRPr="00A91E6C">
              <w:rPr>
                <w:rFonts w:ascii="Arial Narrow" w:hAnsi="Arial Narrow"/>
                <w:noProof/>
                <w:sz w:val="20"/>
                <w:szCs w:val="20"/>
              </w:rPr>
              <w:instrText xml:space="preserve"> MERGEFIELD  Requerente.Nome  \* MERGEFORMAT </w:instrText>
            </w:r>
            <w:r w:rsidRPr="00A91E6C">
              <w:rPr>
                <w:rFonts w:ascii="Arial Narrow" w:hAnsi="Arial Narrow"/>
                <w:noProof/>
                <w:sz w:val="20"/>
                <w:szCs w:val="20"/>
              </w:rPr>
              <w:fldChar w:fldCharType="separate"/>
            </w:r>
            <w:r w:rsidRPr="00A91E6C">
              <w:rPr>
                <w:rFonts w:ascii="Arial Narrow" w:hAnsi="Arial Narrow"/>
                <w:noProof/>
                <w:sz w:val="20"/>
                <w:szCs w:val="20"/>
              </w:rPr>
              <w:t>«Requerente.Nome»</w:t>
            </w:r>
            <w:r w:rsidRPr="00A91E6C">
              <w:rPr>
                <w:rFonts w:ascii="Arial Narrow" w:hAnsi="Arial Narrow"/>
                <w:noProof/>
                <w:sz w:val="20"/>
                <w:szCs w:val="20"/>
              </w:rPr>
              <w:fldChar w:fldCharType="end"/>
            </w:r>
          </w:p>
        </w:tc>
      </w:tr>
      <w:tr w:rsidR="00114BF7" w:rsidRPr="00E86987" w:rsidTr="0075384B">
        <w:trPr>
          <w:trHeight w:val="227"/>
        </w:trPr>
        <w:tc>
          <w:tcPr>
            <w:tcW w:w="4406" w:type="dxa"/>
            <w:gridSpan w:val="2"/>
          </w:tcPr>
          <w:p w:rsidR="00114BF7" w:rsidRPr="00114BF7" w:rsidRDefault="00114BF7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b/>
                <w:sz w:val="20"/>
                <w:szCs w:val="20"/>
              </w:rPr>
            </w:pPr>
            <w:r w:rsidRPr="00114BF7">
              <w:rPr>
                <w:rFonts w:ascii="Arial Narrow" w:hAnsi="Arial Narrow"/>
                <w:b/>
                <w:sz w:val="20"/>
                <w:szCs w:val="20"/>
              </w:rPr>
              <w:t>Tipo de Identificação</w:t>
            </w:r>
          </w:p>
        </w:tc>
        <w:tc>
          <w:tcPr>
            <w:tcW w:w="4981" w:type="dxa"/>
          </w:tcPr>
          <w:p w:rsidR="00114BF7" w:rsidRPr="00114BF7" w:rsidRDefault="00114BF7" w:rsidP="009D0FA7">
            <w:pPr>
              <w:tabs>
                <w:tab w:val="left" w:pos="7755"/>
              </w:tabs>
              <w:ind w:right="-1"/>
              <w:rPr>
                <w:rFonts w:ascii="Arial Narrow" w:hAnsi="Arial Narrow"/>
                <w:b/>
                <w:sz w:val="20"/>
                <w:szCs w:val="20"/>
              </w:rPr>
            </w:pPr>
            <w:r w:rsidRPr="00114BF7">
              <w:rPr>
                <w:rFonts w:ascii="Arial Narrow" w:hAnsi="Arial Narrow"/>
                <w:b/>
                <w:sz w:val="20"/>
                <w:szCs w:val="20"/>
              </w:rPr>
              <w:t>Número</w:t>
            </w:r>
          </w:p>
        </w:tc>
      </w:tr>
      <w:tr w:rsidR="00114BF7" w:rsidRPr="00E86987" w:rsidTr="0075384B">
        <w:trPr>
          <w:trHeight w:val="170"/>
        </w:trPr>
        <w:tc>
          <w:tcPr>
            <w:tcW w:w="4406" w:type="dxa"/>
            <w:gridSpan w:val="2"/>
          </w:tcPr>
          <w:p w:rsidR="00114BF7" w:rsidRPr="00E86987" w:rsidRDefault="00A91E6C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noProof/>
                <w:sz w:val="20"/>
                <w:szCs w:val="20"/>
              </w:rPr>
            </w:pPr>
            <w:r w:rsidRPr="00A91E6C">
              <w:rPr>
                <w:rFonts w:ascii="Arial Narrow" w:hAnsi="Arial Narrow"/>
                <w:noProof/>
                <w:sz w:val="20"/>
                <w:szCs w:val="20"/>
              </w:rPr>
              <w:fldChar w:fldCharType="begin"/>
            </w:r>
            <w:r w:rsidRPr="00A91E6C">
              <w:rPr>
                <w:rFonts w:ascii="Arial Narrow" w:hAnsi="Arial Narrow"/>
                <w:noProof/>
                <w:sz w:val="20"/>
                <w:szCs w:val="20"/>
              </w:rPr>
              <w:instrText xml:space="preserve"> MERGEFIELD  Requerente.DocumentoTipo  \* MERGEFORMAT </w:instrText>
            </w:r>
            <w:r w:rsidRPr="00A91E6C">
              <w:rPr>
                <w:rFonts w:ascii="Arial Narrow" w:hAnsi="Arial Narrow"/>
                <w:noProof/>
                <w:sz w:val="20"/>
                <w:szCs w:val="20"/>
              </w:rPr>
              <w:fldChar w:fldCharType="separate"/>
            </w:r>
            <w:r w:rsidRPr="00A91E6C">
              <w:rPr>
                <w:rFonts w:ascii="Arial Narrow" w:hAnsi="Arial Narrow"/>
                <w:noProof/>
                <w:sz w:val="20"/>
                <w:szCs w:val="20"/>
              </w:rPr>
              <w:t>«Requerente.DocumentoTipo»</w:t>
            </w:r>
            <w:r w:rsidRPr="00A91E6C">
              <w:rPr>
                <w:rFonts w:ascii="Arial Narrow" w:hAnsi="Arial Narrow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4981" w:type="dxa"/>
          </w:tcPr>
          <w:p w:rsidR="00114BF7" w:rsidRPr="00E86987" w:rsidRDefault="00A91E6C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20"/>
                <w:szCs w:val="20"/>
              </w:rPr>
            </w:pPr>
            <w:r w:rsidRPr="00A91E6C">
              <w:rPr>
                <w:rFonts w:ascii="Arial Narrow" w:hAnsi="Arial Narrow"/>
                <w:noProof/>
                <w:sz w:val="20"/>
                <w:szCs w:val="20"/>
              </w:rPr>
              <w:fldChar w:fldCharType="begin"/>
            </w:r>
            <w:r w:rsidRPr="00A91E6C">
              <w:rPr>
                <w:rFonts w:ascii="Arial Narrow" w:hAnsi="Arial Narrow"/>
                <w:noProof/>
                <w:sz w:val="20"/>
                <w:szCs w:val="20"/>
              </w:rPr>
              <w:instrText xml:space="preserve"> MERGEFIELD  Requerente.DocumentoNumero  \* MERGEFORMAT </w:instrText>
            </w:r>
            <w:r w:rsidRPr="00A91E6C">
              <w:rPr>
                <w:rFonts w:ascii="Arial Narrow" w:hAnsi="Arial Narrow"/>
                <w:noProof/>
                <w:sz w:val="20"/>
                <w:szCs w:val="20"/>
              </w:rPr>
              <w:fldChar w:fldCharType="separate"/>
            </w:r>
            <w:r w:rsidRPr="00A91E6C">
              <w:rPr>
                <w:rFonts w:ascii="Arial Narrow" w:hAnsi="Arial Narrow"/>
                <w:noProof/>
                <w:sz w:val="20"/>
                <w:szCs w:val="20"/>
              </w:rPr>
              <w:t>«Requerente.DocumentoNumero»</w:t>
            </w:r>
            <w:r w:rsidRPr="00A91E6C">
              <w:rPr>
                <w:rFonts w:ascii="Arial Narrow" w:hAnsi="Arial Narrow"/>
                <w:noProof/>
                <w:sz w:val="20"/>
                <w:szCs w:val="20"/>
              </w:rPr>
              <w:fldChar w:fldCharType="end"/>
            </w:r>
          </w:p>
        </w:tc>
      </w:tr>
      <w:tr w:rsidR="00E86987" w:rsidRPr="00E86987" w:rsidTr="00056A55">
        <w:trPr>
          <w:trHeight w:val="227"/>
        </w:trPr>
        <w:tc>
          <w:tcPr>
            <w:tcW w:w="9387" w:type="dxa"/>
            <w:gridSpan w:val="3"/>
          </w:tcPr>
          <w:p w:rsidR="00E86987" w:rsidRPr="00114BF7" w:rsidRDefault="00114BF7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b/>
                <w:sz w:val="20"/>
                <w:szCs w:val="20"/>
              </w:rPr>
            </w:pPr>
            <w:r w:rsidRPr="00114BF7">
              <w:rPr>
                <w:rFonts w:ascii="Arial Narrow" w:hAnsi="Arial Narrow"/>
                <w:b/>
                <w:sz w:val="20"/>
                <w:szCs w:val="20"/>
              </w:rPr>
              <w:t>Filiação</w:t>
            </w:r>
          </w:p>
        </w:tc>
      </w:tr>
      <w:tr w:rsidR="00114BF7" w:rsidRPr="00E86987" w:rsidTr="0075384B">
        <w:trPr>
          <w:trHeight w:val="170"/>
        </w:trPr>
        <w:tc>
          <w:tcPr>
            <w:tcW w:w="4406" w:type="dxa"/>
            <w:gridSpan w:val="2"/>
          </w:tcPr>
          <w:p w:rsidR="00114BF7" w:rsidRPr="00481BB6" w:rsidRDefault="00114BF7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b/>
                <w:sz w:val="20"/>
                <w:szCs w:val="20"/>
              </w:rPr>
            </w:pPr>
            <w:r w:rsidRPr="00481BB6">
              <w:rPr>
                <w:rFonts w:ascii="Arial Narrow" w:hAnsi="Arial Narrow"/>
                <w:b/>
                <w:sz w:val="20"/>
                <w:szCs w:val="20"/>
              </w:rPr>
              <w:t>Nome do Pai</w:t>
            </w:r>
          </w:p>
        </w:tc>
        <w:tc>
          <w:tcPr>
            <w:tcW w:w="4981" w:type="dxa"/>
          </w:tcPr>
          <w:p w:rsidR="00114BF7" w:rsidRPr="00481BB6" w:rsidRDefault="00114BF7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b/>
                <w:sz w:val="20"/>
                <w:szCs w:val="20"/>
              </w:rPr>
            </w:pPr>
            <w:r w:rsidRPr="00481BB6">
              <w:rPr>
                <w:rFonts w:ascii="Arial Narrow" w:hAnsi="Arial Narrow"/>
                <w:b/>
                <w:sz w:val="20"/>
                <w:szCs w:val="20"/>
              </w:rPr>
              <w:t>Nome da Mãe</w:t>
            </w:r>
          </w:p>
        </w:tc>
      </w:tr>
      <w:tr w:rsidR="00114BF7" w:rsidRPr="00E86987" w:rsidTr="0075384B">
        <w:trPr>
          <w:trHeight w:val="170"/>
        </w:trPr>
        <w:tc>
          <w:tcPr>
            <w:tcW w:w="4406" w:type="dxa"/>
            <w:gridSpan w:val="2"/>
          </w:tcPr>
          <w:p w:rsidR="00114BF7" w:rsidRPr="00E86987" w:rsidRDefault="00A91E6C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20"/>
                <w:szCs w:val="20"/>
              </w:rPr>
            </w:pPr>
            <w:r w:rsidRPr="00A91E6C">
              <w:rPr>
                <w:rFonts w:ascii="Arial Narrow" w:hAnsi="Arial Narrow"/>
                <w:noProof/>
                <w:sz w:val="20"/>
                <w:szCs w:val="20"/>
              </w:rPr>
              <w:fldChar w:fldCharType="begin"/>
            </w:r>
            <w:r w:rsidRPr="00A91E6C">
              <w:rPr>
                <w:rFonts w:ascii="Arial Narrow" w:hAnsi="Arial Narrow"/>
                <w:noProof/>
                <w:sz w:val="20"/>
                <w:szCs w:val="20"/>
              </w:rPr>
              <w:instrText xml:space="preserve"> MERGEFIELD  Requerente.NomePai  \* MERGEFORMAT </w:instrText>
            </w:r>
            <w:r w:rsidRPr="00A91E6C">
              <w:rPr>
                <w:rFonts w:ascii="Arial Narrow" w:hAnsi="Arial Narrow"/>
                <w:noProof/>
                <w:sz w:val="20"/>
                <w:szCs w:val="20"/>
              </w:rPr>
              <w:fldChar w:fldCharType="separate"/>
            </w:r>
            <w:r w:rsidRPr="00A91E6C">
              <w:rPr>
                <w:rFonts w:ascii="Arial Narrow" w:hAnsi="Arial Narrow"/>
                <w:noProof/>
                <w:sz w:val="20"/>
                <w:szCs w:val="20"/>
              </w:rPr>
              <w:t>«Requerente.NomePai»</w:t>
            </w:r>
            <w:r w:rsidRPr="00A91E6C">
              <w:rPr>
                <w:rFonts w:ascii="Arial Narrow" w:hAnsi="Arial Narrow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4981" w:type="dxa"/>
          </w:tcPr>
          <w:p w:rsidR="00114BF7" w:rsidRPr="00E86987" w:rsidRDefault="00A91E6C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20"/>
                <w:szCs w:val="20"/>
              </w:rPr>
            </w:pPr>
            <w:r w:rsidRPr="00A91E6C">
              <w:rPr>
                <w:rFonts w:ascii="Arial Narrow" w:hAnsi="Arial Narrow"/>
                <w:noProof/>
                <w:sz w:val="20"/>
                <w:szCs w:val="20"/>
              </w:rPr>
              <w:fldChar w:fldCharType="begin"/>
            </w:r>
            <w:r w:rsidRPr="00A91E6C">
              <w:rPr>
                <w:rFonts w:ascii="Arial Narrow" w:hAnsi="Arial Narrow"/>
                <w:noProof/>
                <w:sz w:val="20"/>
                <w:szCs w:val="20"/>
              </w:rPr>
              <w:instrText xml:space="preserve"> MERGEFIELD  Requerente.NomeMae  \* MERGEFORMAT </w:instrText>
            </w:r>
            <w:r w:rsidRPr="00A91E6C">
              <w:rPr>
                <w:rFonts w:ascii="Arial Narrow" w:hAnsi="Arial Narrow"/>
                <w:noProof/>
                <w:sz w:val="20"/>
                <w:szCs w:val="20"/>
              </w:rPr>
              <w:fldChar w:fldCharType="separate"/>
            </w:r>
            <w:r w:rsidRPr="00A91E6C">
              <w:rPr>
                <w:rFonts w:ascii="Arial Narrow" w:hAnsi="Arial Narrow"/>
                <w:noProof/>
                <w:sz w:val="20"/>
                <w:szCs w:val="20"/>
              </w:rPr>
              <w:t>«Requerente.NomeMae»</w:t>
            </w:r>
            <w:r w:rsidRPr="00A91E6C">
              <w:rPr>
                <w:rFonts w:ascii="Arial Narrow" w:hAnsi="Arial Narrow"/>
                <w:noProof/>
                <w:sz w:val="20"/>
                <w:szCs w:val="20"/>
              </w:rPr>
              <w:fldChar w:fldCharType="end"/>
            </w:r>
          </w:p>
        </w:tc>
      </w:tr>
      <w:tr w:rsidR="00114BF7" w:rsidRPr="00E86987" w:rsidTr="00056A55">
        <w:trPr>
          <w:trHeight w:val="227"/>
        </w:trPr>
        <w:tc>
          <w:tcPr>
            <w:tcW w:w="9387" w:type="dxa"/>
            <w:gridSpan w:val="3"/>
          </w:tcPr>
          <w:p w:rsidR="00114BF7" w:rsidRPr="00481BB6" w:rsidRDefault="00114BF7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b/>
                <w:sz w:val="20"/>
                <w:szCs w:val="20"/>
              </w:rPr>
            </w:pPr>
            <w:r w:rsidRPr="00481BB6">
              <w:rPr>
                <w:rFonts w:ascii="Arial Narrow" w:hAnsi="Arial Narrow"/>
                <w:b/>
                <w:sz w:val="20"/>
                <w:szCs w:val="20"/>
              </w:rPr>
              <w:t>Endereço</w:t>
            </w:r>
          </w:p>
        </w:tc>
      </w:tr>
      <w:tr w:rsidR="00114BF7" w:rsidRPr="00E86987" w:rsidTr="00056A55">
        <w:trPr>
          <w:trHeight w:val="170"/>
        </w:trPr>
        <w:tc>
          <w:tcPr>
            <w:tcW w:w="9387" w:type="dxa"/>
            <w:gridSpan w:val="3"/>
          </w:tcPr>
          <w:p w:rsidR="00114BF7" w:rsidRDefault="00ED7529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20"/>
                <w:szCs w:val="20"/>
              </w:rPr>
            </w:pPr>
            <w:r w:rsidRPr="00ED7529">
              <w:rPr>
                <w:rFonts w:ascii="Arial Narrow" w:hAnsi="Arial Narrow"/>
                <w:noProof/>
                <w:sz w:val="20"/>
                <w:szCs w:val="20"/>
              </w:rPr>
              <w:fldChar w:fldCharType="begin"/>
            </w:r>
            <w:r w:rsidRPr="00ED7529">
              <w:rPr>
                <w:rFonts w:ascii="Arial Narrow" w:hAnsi="Arial Narrow"/>
                <w:noProof/>
                <w:sz w:val="20"/>
                <w:szCs w:val="20"/>
              </w:rPr>
              <w:instrText xml:space="preserve"> MERGEFIELD  Requerente.Endereco  \* MERGEFORMAT </w:instrText>
            </w:r>
            <w:r w:rsidRPr="00ED7529">
              <w:rPr>
                <w:rFonts w:ascii="Arial Narrow" w:hAnsi="Arial Narrow"/>
                <w:noProof/>
                <w:sz w:val="20"/>
                <w:szCs w:val="20"/>
              </w:rPr>
              <w:fldChar w:fldCharType="separate"/>
            </w:r>
            <w:r w:rsidRPr="00ED7529">
              <w:rPr>
                <w:rFonts w:ascii="Arial Narrow" w:hAnsi="Arial Narrow"/>
                <w:noProof/>
                <w:sz w:val="20"/>
                <w:szCs w:val="20"/>
              </w:rPr>
              <w:t>«Requerente.Endereco»</w:t>
            </w:r>
            <w:r w:rsidRPr="00ED7529">
              <w:rPr>
                <w:rFonts w:ascii="Arial Narrow" w:hAnsi="Arial Narrow"/>
                <w:noProof/>
                <w:sz w:val="20"/>
                <w:szCs w:val="20"/>
              </w:rPr>
              <w:fldChar w:fldCharType="end"/>
            </w:r>
          </w:p>
        </w:tc>
      </w:tr>
      <w:tr w:rsidR="00481BB6" w:rsidRPr="00E86987" w:rsidTr="008923C0">
        <w:trPr>
          <w:trHeight w:val="284"/>
        </w:trPr>
        <w:tc>
          <w:tcPr>
            <w:tcW w:w="9387" w:type="dxa"/>
            <w:gridSpan w:val="3"/>
          </w:tcPr>
          <w:p w:rsidR="00481BB6" w:rsidRDefault="00481BB6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81BB6" w:rsidRPr="00E86987" w:rsidTr="00A4336E">
        <w:trPr>
          <w:trHeight w:val="284"/>
        </w:trPr>
        <w:tc>
          <w:tcPr>
            <w:tcW w:w="9387" w:type="dxa"/>
            <w:gridSpan w:val="3"/>
          </w:tcPr>
          <w:p w:rsidR="00481BB6" w:rsidRPr="00481BB6" w:rsidRDefault="00481BB6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b/>
                <w:sz w:val="20"/>
                <w:szCs w:val="20"/>
              </w:rPr>
            </w:pPr>
            <w:r w:rsidRPr="00481BB6">
              <w:rPr>
                <w:rFonts w:ascii="Arial Narrow" w:hAnsi="Arial Narrow"/>
                <w:b/>
                <w:sz w:val="20"/>
                <w:szCs w:val="20"/>
              </w:rPr>
              <w:t xml:space="preserve">DADOS DO TERRENO </w:t>
            </w:r>
          </w:p>
        </w:tc>
      </w:tr>
      <w:tr w:rsidR="00481BB6" w:rsidRPr="00E86987" w:rsidTr="00A4336E">
        <w:trPr>
          <w:trHeight w:val="227"/>
        </w:trPr>
        <w:tc>
          <w:tcPr>
            <w:tcW w:w="4363" w:type="dxa"/>
          </w:tcPr>
          <w:p w:rsidR="00481BB6" w:rsidRPr="00481BB6" w:rsidRDefault="00481BB6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Município</w:t>
            </w:r>
          </w:p>
        </w:tc>
        <w:tc>
          <w:tcPr>
            <w:tcW w:w="5024" w:type="dxa"/>
            <w:gridSpan w:val="2"/>
          </w:tcPr>
          <w:p w:rsidR="00481BB6" w:rsidRPr="00481BB6" w:rsidRDefault="00481BB6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Distrito</w:t>
            </w:r>
          </w:p>
        </w:tc>
      </w:tr>
      <w:tr w:rsidR="00481BB6" w:rsidRPr="00E86987" w:rsidTr="00056A55">
        <w:trPr>
          <w:trHeight w:val="170"/>
        </w:trPr>
        <w:tc>
          <w:tcPr>
            <w:tcW w:w="4363" w:type="dxa"/>
          </w:tcPr>
          <w:p w:rsidR="00481BB6" w:rsidRPr="00783847" w:rsidRDefault="00124E59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20"/>
                <w:szCs w:val="20"/>
              </w:rPr>
            </w:pPr>
            <w:r w:rsidRPr="00124E59">
              <w:rPr>
                <w:rFonts w:ascii="Arial Narrow" w:hAnsi="Arial Narrow"/>
                <w:noProof/>
                <w:sz w:val="20"/>
                <w:szCs w:val="20"/>
              </w:rPr>
              <w:fldChar w:fldCharType="begin"/>
            </w:r>
            <w:r w:rsidRPr="00124E59">
              <w:rPr>
                <w:rFonts w:ascii="Arial Narrow" w:hAnsi="Arial Narrow"/>
                <w:noProof/>
                <w:sz w:val="20"/>
                <w:szCs w:val="20"/>
              </w:rPr>
              <w:instrText xml:space="preserve"> MERGEFIELD  Terreno.Municipio  \* MERGEFORMAT </w:instrText>
            </w:r>
            <w:r w:rsidRPr="00124E59">
              <w:rPr>
                <w:rFonts w:ascii="Arial Narrow" w:hAnsi="Arial Narrow"/>
                <w:noProof/>
                <w:sz w:val="20"/>
                <w:szCs w:val="20"/>
              </w:rPr>
              <w:fldChar w:fldCharType="separate"/>
            </w:r>
            <w:r w:rsidRPr="00124E59">
              <w:rPr>
                <w:rFonts w:ascii="Arial Narrow" w:hAnsi="Arial Narrow"/>
                <w:noProof/>
                <w:sz w:val="20"/>
                <w:szCs w:val="20"/>
              </w:rPr>
              <w:t>«Terreno.Municipio»</w:t>
            </w:r>
            <w:r w:rsidRPr="00124E59">
              <w:rPr>
                <w:rFonts w:ascii="Arial Narrow" w:hAnsi="Arial Narrow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5024" w:type="dxa"/>
            <w:gridSpan w:val="2"/>
          </w:tcPr>
          <w:p w:rsidR="00481BB6" w:rsidRPr="00783847" w:rsidRDefault="00124E59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20"/>
                <w:szCs w:val="20"/>
              </w:rPr>
            </w:pPr>
            <w:r w:rsidRPr="00124E59">
              <w:rPr>
                <w:rFonts w:ascii="Arial Narrow" w:hAnsi="Arial Narrow"/>
                <w:noProof/>
                <w:sz w:val="20"/>
                <w:szCs w:val="20"/>
              </w:rPr>
              <w:fldChar w:fldCharType="begin"/>
            </w:r>
            <w:r w:rsidRPr="00124E59">
              <w:rPr>
                <w:rFonts w:ascii="Arial Narrow" w:hAnsi="Arial Narrow"/>
                <w:noProof/>
                <w:sz w:val="20"/>
                <w:szCs w:val="20"/>
              </w:rPr>
              <w:instrText xml:space="preserve"> MERGEFIELD  Terreno.Distrito  \* MERGEFORMAT </w:instrText>
            </w:r>
            <w:r w:rsidRPr="00124E59">
              <w:rPr>
                <w:rFonts w:ascii="Arial Narrow" w:hAnsi="Arial Narrow"/>
                <w:noProof/>
                <w:sz w:val="20"/>
                <w:szCs w:val="20"/>
              </w:rPr>
              <w:fldChar w:fldCharType="separate"/>
            </w:r>
            <w:r w:rsidRPr="00124E59">
              <w:rPr>
                <w:rFonts w:ascii="Arial Narrow" w:hAnsi="Arial Narrow"/>
                <w:noProof/>
                <w:sz w:val="20"/>
                <w:szCs w:val="20"/>
              </w:rPr>
              <w:t>«Terreno.Distrito»</w:t>
            </w:r>
            <w:r w:rsidRPr="00124E59">
              <w:rPr>
                <w:rFonts w:ascii="Arial Narrow" w:hAnsi="Arial Narrow"/>
                <w:noProof/>
                <w:sz w:val="20"/>
                <w:szCs w:val="20"/>
              </w:rPr>
              <w:fldChar w:fldCharType="end"/>
            </w:r>
          </w:p>
        </w:tc>
      </w:tr>
      <w:tr w:rsidR="00481BB6" w:rsidRPr="00E86987" w:rsidTr="00A4336E">
        <w:trPr>
          <w:trHeight w:val="227"/>
        </w:trPr>
        <w:tc>
          <w:tcPr>
            <w:tcW w:w="4363" w:type="dxa"/>
          </w:tcPr>
          <w:p w:rsidR="00481BB6" w:rsidRPr="00481BB6" w:rsidRDefault="00481BB6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Lugar</w:t>
            </w:r>
          </w:p>
        </w:tc>
        <w:tc>
          <w:tcPr>
            <w:tcW w:w="5024" w:type="dxa"/>
            <w:gridSpan w:val="2"/>
          </w:tcPr>
          <w:p w:rsidR="00481BB6" w:rsidRPr="00481BB6" w:rsidRDefault="00481BB6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Tipo da Área</w:t>
            </w:r>
          </w:p>
        </w:tc>
      </w:tr>
      <w:tr w:rsidR="00481BB6" w:rsidRPr="00E86987" w:rsidTr="00056A55">
        <w:trPr>
          <w:trHeight w:val="170"/>
        </w:trPr>
        <w:tc>
          <w:tcPr>
            <w:tcW w:w="4363" w:type="dxa"/>
          </w:tcPr>
          <w:p w:rsidR="00481BB6" w:rsidRPr="009508A8" w:rsidRDefault="00124E59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20"/>
                <w:szCs w:val="20"/>
              </w:rPr>
            </w:pPr>
            <w:r w:rsidRPr="00124E59">
              <w:rPr>
                <w:rFonts w:ascii="Arial Narrow" w:hAnsi="Arial Narrow"/>
                <w:noProof/>
                <w:sz w:val="20"/>
                <w:szCs w:val="20"/>
              </w:rPr>
              <w:fldChar w:fldCharType="begin"/>
            </w:r>
            <w:r w:rsidRPr="00124E59">
              <w:rPr>
                <w:rFonts w:ascii="Arial Narrow" w:hAnsi="Arial Narrow"/>
                <w:noProof/>
                <w:sz w:val="20"/>
                <w:szCs w:val="20"/>
              </w:rPr>
              <w:instrText xml:space="preserve"> MERGEFIELD  Terreno.Lugar  \* MERGEFORMAT </w:instrText>
            </w:r>
            <w:r w:rsidRPr="00124E59">
              <w:rPr>
                <w:rFonts w:ascii="Arial Narrow" w:hAnsi="Arial Narrow"/>
                <w:noProof/>
                <w:sz w:val="20"/>
                <w:szCs w:val="20"/>
              </w:rPr>
              <w:fldChar w:fldCharType="separate"/>
            </w:r>
            <w:r w:rsidRPr="00124E59">
              <w:rPr>
                <w:rFonts w:ascii="Arial Narrow" w:hAnsi="Arial Narrow"/>
                <w:noProof/>
                <w:sz w:val="20"/>
                <w:szCs w:val="20"/>
              </w:rPr>
              <w:t>«Terreno.Lugar»</w:t>
            </w:r>
            <w:r w:rsidRPr="00124E59">
              <w:rPr>
                <w:rFonts w:ascii="Arial Narrow" w:hAnsi="Arial Narrow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5024" w:type="dxa"/>
            <w:gridSpan w:val="2"/>
          </w:tcPr>
          <w:p w:rsidR="00481BB6" w:rsidRPr="009508A8" w:rsidRDefault="00124E59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20"/>
                <w:szCs w:val="20"/>
              </w:rPr>
            </w:pPr>
            <w:r w:rsidRPr="00124E59">
              <w:rPr>
                <w:rFonts w:ascii="Arial Narrow" w:hAnsi="Arial Narrow"/>
                <w:noProof/>
                <w:sz w:val="20"/>
                <w:szCs w:val="20"/>
              </w:rPr>
              <w:fldChar w:fldCharType="begin"/>
            </w:r>
            <w:r w:rsidRPr="00124E59">
              <w:rPr>
                <w:rFonts w:ascii="Arial Narrow" w:hAnsi="Arial Narrow"/>
                <w:noProof/>
                <w:sz w:val="20"/>
                <w:szCs w:val="20"/>
              </w:rPr>
              <w:instrText xml:space="preserve"> MERGEFIELD  Terreno.Tipo  \* MERGEFORMAT </w:instrText>
            </w:r>
            <w:r w:rsidRPr="00124E59">
              <w:rPr>
                <w:rFonts w:ascii="Arial Narrow" w:hAnsi="Arial Narrow"/>
                <w:noProof/>
                <w:sz w:val="20"/>
                <w:szCs w:val="20"/>
              </w:rPr>
              <w:fldChar w:fldCharType="separate"/>
            </w:r>
            <w:r w:rsidRPr="00124E59">
              <w:rPr>
                <w:rFonts w:ascii="Arial Narrow" w:hAnsi="Arial Narrow"/>
                <w:noProof/>
                <w:sz w:val="20"/>
                <w:szCs w:val="20"/>
              </w:rPr>
              <w:t>«Terreno.Tipo»</w:t>
            </w:r>
            <w:r w:rsidRPr="00124E59">
              <w:rPr>
                <w:rFonts w:ascii="Arial Narrow" w:hAnsi="Arial Narrow"/>
                <w:noProof/>
                <w:sz w:val="20"/>
                <w:szCs w:val="20"/>
              </w:rPr>
              <w:fldChar w:fldCharType="end"/>
            </w:r>
          </w:p>
        </w:tc>
      </w:tr>
      <w:tr w:rsidR="00481BB6" w:rsidRPr="00E86987" w:rsidTr="00A4336E">
        <w:trPr>
          <w:trHeight w:val="227"/>
        </w:trPr>
        <w:tc>
          <w:tcPr>
            <w:tcW w:w="4363" w:type="dxa"/>
          </w:tcPr>
          <w:p w:rsidR="00481BB6" w:rsidRDefault="00481BB6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Data da Medição</w:t>
            </w:r>
          </w:p>
        </w:tc>
        <w:tc>
          <w:tcPr>
            <w:tcW w:w="5024" w:type="dxa"/>
            <w:gridSpan w:val="2"/>
          </w:tcPr>
          <w:p w:rsidR="00481BB6" w:rsidRDefault="00481BB6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Área Medida</w:t>
            </w:r>
          </w:p>
        </w:tc>
      </w:tr>
      <w:tr w:rsidR="00481BB6" w:rsidRPr="00E86987" w:rsidTr="00056A55">
        <w:trPr>
          <w:trHeight w:val="170"/>
        </w:trPr>
        <w:tc>
          <w:tcPr>
            <w:tcW w:w="4363" w:type="dxa"/>
          </w:tcPr>
          <w:p w:rsidR="00481BB6" w:rsidRPr="00110D4D" w:rsidRDefault="00124E59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20"/>
                <w:szCs w:val="20"/>
              </w:rPr>
            </w:pPr>
            <w:r w:rsidRPr="00124E59">
              <w:rPr>
                <w:rFonts w:ascii="Arial Narrow" w:hAnsi="Arial Narrow"/>
                <w:noProof/>
                <w:sz w:val="20"/>
                <w:szCs w:val="20"/>
              </w:rPr>
              <w:fldChar w:fldCharType="begin"/>
            </w:r>
            <w:r w:rsidRPr="00124E59">
              <w:rPr>
                <w:rFonts w:ascii="Arial Narrow" w:hAnsi="Arial Narrow"/>
                <w:noProof/>
                <w:sz w:val="20"/>
                <w:szCs w:val="20"/>
              </w:rPr>
              <w:instrText xml:space="preserve"> MERGEFIELD  Terreno.DataMedicao  \* MERGEFORMAT </w:instrText>
            </w:r>
            <w:r w:rsidRPr="00124E59">
              <w:rPr>
                <w:rFonts w:ascii="Arial Narrow" w:hAnsi="Arial Narrow"/>
                <w:noProof/>
                <w:sz w:val="20"/>
                <w:szCs w:val="20"/>
              </w:rPr>
              <w:fldChar w:fldCharType="separate"/>
            </w:r>
            <w:r w:rsidRPr="00124E59">
              <w:rPr>
                <w:rFonts w:ascii="Arial Narrow" w:hAnsi="Arial Narrow"/>
                <w:noProof/>
                <w:sz w:val="20"/>
                <w:szCs w:val="20"/>
              </w:rPr>
              <w:t>«Terreno.DataMedicao»</w:t>
            </w:r>
            <w:r w:rsidRPr="00124E59">
              <w:rPr>
                <w:rFonts w:ascii="Arial Narrow" w:hAnsi="Arial Narrow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5024" w:type="dxa"/>
            <w:gridSpan w:val="2"/>
          </w:tcPr>
          <w:p w:rsidR="00481BB6" w:rsidRPr="00110D4D" w:rsidRDefault="00124E59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20"/>
                <w:szCs w:val="20"/>
              </w:rPr>
            </w:pPr>
            <w:r w:rsidRPr="00124E59">
              <w:rPr>
                <w:rFonts w:ascii="Arial Narrow" w:hAnsi="Arial Narrow"/>
                <w:noProof/>
                <w:sz w:val="20"/>
                <w:szCs w:val="20"/>
              </w:rPr>
              <w:fldChar w:fldCharType="begin"/>
            </w:r>
            <w:r w:rsidRPr="00124E59">
              <w:rPr>
                <w:rFonts w:ascii="Arial Narrow" w:hAnsi="Arial Narrow"/>
                <w:noProof/>
                <w:sz w:val="20"/>
                <w:szCs w:val="20"/>
              </w:rPr>
              <w:instrText xml:space="preserve"> MERGEFIELD  Terreno.Area  \* MERGEFORMAT </w:instrText>
            </w:r>
            <w:r w:rsidRPr="00124E59">
              <w:rPr>
                <w:rFonts w:ascii="Arial Narrow" w:hAnsi="Arial Narrow"/>
                <w:noProof/>
                <w:sz w:val="20"/>
                <w:szCs w:val="20"/>
              </w:rPr>
              <w:fldChar w:fldCharType="separate"/>
            </w:r>
            <w:r w:rsidRPr="00124E59">
              <w:rPr>
                <w:rFonts w:ascii="Arial Narrow" w:hAnsi="Arial Narrow"/>
                <w:noProof/>
                <w:sz w:val="20"/>
                <w:szCs w:val="20"/>
              </w:rPr>
              <w:t>«Terreno.Area»</w:t>
            </w:r>
            <w:r w:rsidRPr="00124E59">
              <w:rPr>
                <w:rFonts w:ascii="Arial Narrow" w:hAnsi="Arial Narrow"/>
                <w:noProof/>
                <w:sz w:val="20"/>
                <w:szCs w:val="20"/>
              </w:rPr>
              <w:fldChar w:fldCharType="end"/>
            </w:r>
          </w:p>
        </w:tc>
      </w:tr>
      <w:tr w:rsidR="00481BB6" w:rsidRPr="00E86987" w:rsidTr="00A4336E">
        <w:trPr>
          <w:trHeight w:val="227"/>
        </w:trPr>
        <w:tc>
          <w:tcPr>
            <w:tcW w:w="4363" w:type="dxa"/>
          </w:tcPr>
          <w:p w:rsidR="00481BB6" w:rsidRDefault="00481BB6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Perímetro</w:t>
            </w:r>
          </w:p>
        </w:tc>
        <w:tc>
          <w:tcPr>
            <w:tcW w:w="5024" w:type="dxa"/>
            <w:gridSpan w:val="2"/>
          </w:tcPr>
          <w:p w:rsidR="00481BB6" w:rsidRDefault="00481BB6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Topógrafo</w:t>
            </w:r>
          </w:p>
        </w:tc>
      </w:tr>
      <w:tr w:rsidR="00481BB6" w:rsidRPr="00E86987" w:rsidTr="00056A55">
        <w:trPr>
          <w:trHeight w:val="170"/>
        </w:trPr>
        <w:tc>
          <w:tcPr>
            <w:tcW w:w="4363" w:type="dxa"/>
          </w:tcPr>
          <w:p w:rsidR="00481BB6" w:rsidRPr="0027044A" w:rsidRDefault="00124E59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noProof/>
                <w:sz w:val="20"/>
                <w:szCs w:val="20"/>
              </w:rPr>
            </w:pPr>
            <w:r w:rsidRPr="00124E59">
              <w:rPr>
                <w:rFonts w:ascii="Arial Narrow" w:hAnsi="Arial Narrow"/>
                <w:noProof/>
                <w:sz w:val="20"/>
                <w:szCs w:val="20"/>
              </w:rPr>
              <w:fldChar w:fldCharType="begin"/>
            </w:r>
            <w:r w:rsidRPr="00124E59">
              <w:rPr>
                <w:rFonts w:ascii="Arial Narrow" w:hAnsi="Arial Narrow"/>
                <w:noProof/>
                <w:sz w:val="20"/>
                <w:szCs w:val="20"/>
              </w:rPr>
              <w:instrText xml:space="preserve"> MERGEFIELD  Terreno.Perimetro  \* MERGEFORMAT </w:instrText>
            </w:r>
            <w:r w:rsidRPr="00124E59">
              <w:rPr>
                <w:rFonts w:ascii="Arial Narrow" w:hAnsi="Arial Narrow"/>
                <w:noProof/>
                <w:sz w:val="20"/>
                <w:szCs w:val="20"/>
              </w:rPr>
              <w:fldChar w:fldCharType="separate"/>
            </w:r>
            <w:r w:rsidRPr="00124E59">
              <w:rPr>
                <w:rFonts w:ascii="Arial Narrow" w:hAnsi="Arial Narrow"/>
                <w:noProof/>
                <w:sz w:val="20"/>
                <w:szCs w:val="20"/>
              </w:rPr>
              <w:t>«Terreno.Perimetro»</w:t>
            </w:r>
            <w:r w:rsidRPr="00124E59">
              <w:rPr>
                <w:rFonts w:ascii="Arial Narrow" w:hAnsi="Arial Narrow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5024" w:type="dxa"/>
            <w:gridSpan w:val="2"/>
          </w:tcPr>
          <w:p w:rsidR="00481BB6" w:rsidRPr="0027044A" w:rsidRDefault="00124E59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noProof/>
                <w:sz w:val="20"/>
                <w:szCs w:val="20"/>
              </w:rPr>
            </w:pPr>
            <w:r w:rsidRPr="00124E59">
              <w:rPr>
                <w:rFonts w:ascii="Arial Narrow" w:hAnsi="Arial Narrow"/>
                <w:noProof/>
                <w:sz w:val="20"/>
                <w:szCs w:val="20"/>
              </w:rPr>
              <w:fldChar w:fldCharType="begin"/>
            </w:r>
            <w:r w:rsidRPr="00124E59">
              <w:rPr>
                <w:rFonts w:ascii="Arial Narrow" w:hAnsi="Arial Narrow"/>
                <w:noProof/>
                <w:sz w:val="20"/>
                <w:szCs w:val="20"/>
              </w:rPr>
              <w:instrText xml:space="preserve"> MERGEFIELD  Terreno.NomeTopografo  \* MERGEFORMAT </w:instrText>
            </w:r>
            <w:r w:rsidRPr="00124E59">
              <w:rPr>
                <w:rFonts w:ascii="Arial Narrow" w:hAnsi="Arial Narrow"/>
                <w:noProof/>
                <w:sz w:val="20"/>
                <w:szCs w:val="20"/>
              </w:rPr>
              <w:fldChar w:fldCharType="separate"/>
            </w:r>
            <w:r w:rsidRPr="00124E59">
              <w:rPr>
                <w:rFonts w:ascii="Arial Narrow" w:hAnsi="Arial Narrow"/>
                <w:noProof/>
                <w:sz w:val="20"/>
                <w:szCs w:val="20"/>
              </w:rPr>
              <w:t>«Terreno.NomeTopografo»</w:t>
            </w:r>
            <w:r w:rsidRPr="00124E59">
              <w:rPr>
                <w:rFonts w:ascii="Arial Narrow" w:hAnsi="Arial Narrow"/>
                <w:noProof/>
                <w:sz w:val="20"/>
                <w:szCs w:val="20"/>
              </w:rPr>
              <w:fldChar w:fldCharType="end"/>
            </w:r>
          </w:p>
        </w:tc>
      </w:tr>
      <w:tr w:rsidR="00481BB6" w:rsidRPr="00E86987" w:rsidTr="00A4336E">
        <w:trPr>
          <w:trHeight w:val="227"/>
        </w:trPr>
        <w:tc>
          <w:tcPr>
            <w:tcW w:w="4363" w:type="dxa"/>
          </w:tcPr>
          <w:p w:rsidR="00481BB6" w:rsidRDefault="00481BB6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Quadra</w:t>
            </w:r>
          </w:p>
        </w:tc>
        <w:tc>
          <w:tcPr>
            <w:tcW w:w="5024" w:type="dxa"/>
            <w:gridSpan w:val="2"/>
          </w:tcPr>
          <w:p w:rsidR="00481BB6" w:rsidRDefault="00481BB6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Lote</w:t>
            </w:r>
          </w:p>
        </w:tc>
      </w:tr>
      <w:tr w:rsidR="00481BB6" w:rsidRPr="00E86987" w:rsidTr="00056A55">
        <w:trPr>
          <w:trHeight w:val="170"/>
        </w:trPr>
        <w:tc>
          <w:tcPr>
            <w:tcW w:w="4363" w:type="dxa"/>
          </w:tcPr>
          <w:p w:rsidR="00481BB6" w:rsidRPr="008A1EA4" w:rsidRDefault="008704C3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20"/>
                <w:szCs w:val="20"/>
              </w:rPr>
            </w:pPr>
            <w:r w:rsidRPr="008704C3">
              <w:rPr>
                <w:rFonts w:ascii="Arial Narrow" w:hAnsi="Arial Narrow"/>
                <w:noProof/>
                <w:sz w:val="20"/>
                <w:szCs w:val="20"/>
              </w:rPr>
              <w:fldChar w:fldCharType="begin"/>
            </w:r>
            <w:r w:rsidRPr="008704C3">
              <w:rPr>
                <w:rFonts w:ascii="Arial Narrow" w:hAnsi="Arial Narrow"/>
                <w:noProof/>
                <w:sz w:val="20"/>
                <w:szCs w:val="20"/>
              </w:rPr>
              <w:instrText xml:space="preserve"> MERGEFIELD  Terreno.Quadra  \* MERGEFORMAT </w:instrText>
            </w:r>
            <w:r w:rsidRPr="008704C3">
              <w:rPr>
                <w:rFonts w:ascii="Arial Narrow" w:hAnsi="Arial Narrow"/>
                <w:noProof/>
                <w:sz w:val="20"/>
                <w:szCs w:val="20"/>
              </w:rPr>
              <w:fldChar w:fldCharType="separate"/>
            </w:r>
            <w:r w:rsidRPr="008704C3">
              <w:rPr>
                <w:rFonts w:ascii="Arial Narrow" w:hAnsi="Arial Narrow"/>
                <w:noProof/>
                <w:sz w:val="20"/>
                <w:szCs w:val="20"/>
              </w:rPr>
              <w:t>«Terreno.Quadra»</w:t>
            </w:r>
            <w:r w:rsidRPr="008704C3">
              <w:rPr>
                <w:rFonts w:ascii="Arial Narrow" w:hAnsi="Arial Narrow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5024" w:type="dxa"/>
            <w:gridSpan w:val="2"/>
          </w:tcPr>
          <w:p w:rsidR="00481BB6" w:rsidRPr="008A1EA4" w:rsidRDefault="008704C3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20"/>
                <w:szCs w:val="20"/>
              </w:rPr>
            </w:pPr>
            <w:r w:rsidRPr="008704C3">
              <w:rPr>
                <w:rFonts w:ascii="Arial Narrow" w:hAnsi="Arial Narrow"/>
                <w:noProof/>
                <w:sz w:val="20"/>
                <w:szCs w:val="20"/>
              </w:rPr>
              <w:fldChar w:fldCharType="begin"/>
            </w:r>
            <w:r w:rsidRPr="008704C3">
              <w:rPr>
                <w:rFonts w:ascii="Arial Narrow" w:hAnsi="Arial Narrow"/>
                <w:noProof/>
                <w:sz w:val="20"/>
                <w:szCs w:val="20"/>
              </w:rPr>
              <w:instrText xml:space="preserve"> MERGEFIELD  Terreno.Lote  \* MERGEFORMAT </w:instrText>
            </w:r>
            <w:r w:rsidRPr="008704C3">
              <w:rPr>
                <w:rFonts w:ascii="Arial Narrow" w:hAnsi="Arial Narrow"/>
                <w:noProof/>
                <w:sz w:val="20"/>
                <w:szCs w:val="20"/>
              </w:rPr>
              <w:fldChar w:fldCharType="separate"/>
            </w:r>
            <w:r w:rsidRPr="008704C3">
              <w:rPr>
                <w:rFonts w:ascii="Arial Narrow" w:hAnsi="Arial Narrow"/>
                <w:noProof/>
                <w:sz w:val="20"/>
                <w:szCs w:val="20"/>
              </w:rPr>
              <w:t>«Terreno.Lote»</w:t>
            </w:r>
            <w:r w:rsidRPr="008704C3">
              <w:rPr>
                <w:rFonts w:ascii="Arial Narrow" w:hAnsi="Arial Narrow"/>
                <w:noProof/>
                <w:sz w:val="20"/>
                <w:szCs w:val="20"/>
              </w:rPr>
              <w:fldChar w:fldCharType="end"/>
            </w:r>
          </w:p>
        </w:tc>
      </w:tr>
      <w:tr w:rsidR="00481BB6" w:rsidRPr="00E86987" w:rsidTr="008923C0">
        <w:trPr>
          <w:trHeight w:val="284"/>
        </w:trPr>
        <w:tc>
          <w:tcPr>
            <w:tcW w:w="9387" w:type="dxa"/>
            <w:gridSpan w:val="3"/>
          </w:tcPr>
          <w:p w:rsidR="00481BB6" w:rsidRDefault="00481BB6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481BB6" w:rsidRPr="00E86987" w:rsidTr="00A4336E">
        <w:trPr>
          <w:trHeight w:val="284"/>
        </w:trPr>
        <w:tc>
          <w:tcPr>
            <w:tcW w:w="9387" w:type="dxa"/>
            <w:gridSpan w:val="3"/>
          </w:tcPr>
          <w:p w:rsidR="00481BB6" w:rsidRDefault="00481BB6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CONFRONTANTES</w:t>
            </w:r>
          </w:p>
        </w:tc>
      </w:tr>
      <w:tr w:rsidR="00481BB6" w:rsidRPr="00E86987" w:rsidTr="00A4336E">
        <w:trPr>
          <w:trHeight w:val="227"/>
        </w:trPr>
        <w:tc>
          <w:tcPr>
            <w:tcW w:w="9387" w:type="dxa"/>
            <w:gridSpan w:val="3"/>
          </w:tcPr>
          <w:p w:rsidR="00481BB6" w:rsidRDefault="00481BB6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Norte </w:t>
            </w:r>
          </w:p>
        </w:tc>
      </w:tr>
      <w:tr w:rsidR="00481BB6" w:rsidRPr="00E86987" w:rsidTr="00056A55">
        <w:trPr>
          <w:trHeight w:val="170"/>
        </w:trPr>
        <w:tc>
          <w:tcPr>
            <w:tcW w:w="9387" w:type="dxa"/>
            <w:gridSpan w:val="3"/>
          </w:tcPr>
          <w:p w:rsidR="00481BB6" w:rsidRPr="00E56728" w:rsidRDefault="004A0559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20"/>
                <w:szCs w:val="20"/>
              </w:rPr>
            </w:pPr>
            <w:r w:rsidRPr="004A0559">
              <w:rPr>
                <w:rFonts w:ascii="Arial Narrow" w:hAnsi="Arial Narrow"/>
                <w:noProof/>
                <w:sz w:val="20"/>
                <w:szCs w:val="20"/>
              </w:rPr>
              <w:fldChar w:fldCharType="begin"/>
            </w:r>
            <w:r w:rsidRPr="004A0559">
              <w:rPr>
                <w:rFonts w:ascii="Arial Narrow" w:hAnsi="Arial Narrow"/>
                <w:noProof/>
                <w:sz w:val="20"/>
                <w:szCs w:val="20"/>
              </w:rPr>
              <w:instrText xml:space="preserve"> MERGEFIELD  ConfrontanteNorte  \* MERGEFORMAT </w:instrText>
            </w:r>
            <w:r w:rsidRPr="004A0559">
              <w:rPr>
                <w:rFonts w:ascii="Arial Narrow" w:hAnsi="Arial Narrow"/>
                <w:noProof/>
                <w:sz w:val="20"/>
                <w:szCs w:val="20"/>
              </w:rPr>
              <w:fldChar w:fldCharType="separate"/>
            </w:r>
            <w:r w:rsidRPr="004A0559">
              <w:rPr>
                <w:rFonts w:ascii="Arial Narrow" w:hAnsi="Arial Narrow"/>
                <w:noProof/>
                <w:sz w:val="20"/>
                <w:szCs w:val="20"/>
              </w:rPr>
              <w:t>«ConfrontanteNorte»</w:t>
            </w:r>
            <w:r w:rsidRPr="004A0559">
              <w:rPr>
                <w:rFonts w:ascii="Arial Narrow" w:hAnsi="Arial Narrow"/>
                <w:noProof/>
                <w:sz w:val="20"/>
                <w:szCs w:val="20"/>
              </w:rPr>
              <w:fldChar w:fldCharType="end"/>
            </w:r>
          </w:p>
        </w:tc>
      </w:tr>
      <w:tr w:rsidR="00481BB6" w:rsidRPr="00E86987" w:rsidTr="00A4336E">
        <w:trPr>
          <w:trHeight w:val="227"/>
        </w:trPr>
        <w:tc>
          <w:tcPr>
            <w:tcW w:w="9387" w:type="dxa"/>
            <w:gridSpan w:val="3"/>
          </w:tcPr>
          <w:p w:rsidR="00481BB6" w:rsidRDefault="00481BB6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Sul</w:t>
            </w:r>
          </w:p>
        </w:tc>
      </w:tr>
      <w:tr w:rsidR="00481BB6" w:rsidRPr="00E86987" w:rsidTr="00056A55">
        <w:trPr>
          <w:trHeight w:val="170"/>
        </w:trPr>
        <w:tc>
          <w:tcPr>
            <w:tcW w:w="9387" w:type="dxa"/>
            <w:gridSpan w:val="3"/>
          </w:tcPr>
          <w:p w:rsidR="00481BB6" w:rsidRPr="00E56728" w:rsidRDefault="004A0559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20"/>
                <w:szCs w:val="20"/>
              </w:rPr>
            </w:pPr>
            <w:r w:rsidRPr="004A0559">
              <w:rPr>
                <w:rFonts w:ascii="Arial Narrow" w:hAnsi="Arial Narrow"/>
                <w:noProof/>
                <w:sz w:val="20"/>
                <w:szCs w:val="20"/>
              </w:rPr>
              <w:fldChar w:fldCharType="begin"/>
            </w:r>
            <w:r w:rsidRPr="004A0559">
              <w:rPr>
                <w:rFonts w:ascii="Arial Narrow" w:hAnsi="Arial Narrow"/>
                <w:noProof/>
                <w:sz w:val="20"/>
                <w:szCs w:val="20"/>
              </w:rPr>
              <w:instrText xml:space="preserve"> MERGEFIELD  ConfrontanteSul  \* MERGEFORMAT </w:instrText>
            </w:r>
            <w:r w:rsidRPr="004A0559">
              <w:rPr>
                <w:rFonts w:ascii="Arial Narrow" w:hAnsi="Arial Narrow"/>
                <w:noProof/>
                <w:sz w:val="20"/>
                <w:szCs w:val="20"/>
              </w:rPr>
              <w:fldChar w:fldCharType="separate"/>
            </w:r>
            <w:r w:rsidRPr="004A0559">
              <w:rPr>
                <w:rFonts w:ascii="Arial Narrow" w:hAnsi="Arial Narrow"/>
                <w:noProof/>
                <w:sz w:val="20"/>
                <w:szCs w:val="20"/>
              </w:rPr>
              <w:t>«ConfrontanteSul»</w:t>
            </w:r>
            <w:r w:rsidRPr="004A0559">
              <w:rPr>
                <w:rFonts w:ascii="Arial Narrow" w:hAnsi="Arial Narrow"/>
                <w:noProof/>
                <w:sz w:val="20"/>
                <w:szCs w:val="20"/>
              </w:rPr>
              <w:fldChar w:fldCharType="end"/>
            </w:r>
          </w:p>
        </w:tc>
      </w:tr>
      <w:tr w:rsidR="00481BB6" w:rsidRPr="00E86987" w:rsidTr="00A4336E">
        <w:trPr>
          <w:trHeight w:val="227"/>
        </w:trPr>
        <w:tc>
          <w:tcPr>
            <w:tcW w:w="9387" w:type="dxa"/>
            <w:gridSpan w:val="3"/>
          </w:tcPr>
          <w:p w:rsidR="00481BB6" w:rsidRDefault="00481BB6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Leste</w:t>
            </w:r>
          </w:p>
        </w:tc>
      </w:tr>
      <w:tr w:rsidR="00481BB6" w:rsidRPr="00E86987" w:rsidTr="00056A55">
        <w:trPr>
          <w:trHeight w:val="170"/>
        </w:trPr>
        <w:tc>
          <w:tcPr>
            <w:tcW w:w="9387" w:type="dxa"/>
            <w:gridSpan w:val="3"/>
          </w:tcPr>
          <w:p w:rsidR="00481BB6" w:rsidRPr="00E56728" w:rsidRDefault="004A0559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20"/>
                <w:szCs w:val="20"/>
              </w:rPr>
            </w:pPr>
            <w:r w:rsidRPr="004A0559">
              <w:rPr>
                <w:rFonts w:ascii="Arial Narrow" w:hAnsi="Arial Narrow"/>
                <w:noProof/>
                <w:sz w:val="20"/>
                <w:szCs w:val="20"/>
              </w:rPr>
              <w:fldChar w:fldCharType="begin"/>
            </w:r>
            <w:r w:rsidRPr="004A0559">
              <w:rPr>
                <w:rFonts w:ascii="Arial Narrow" w:hAnsi="Arial Narrow"/>
                <w:noProof/>
                <w:sz w:val="20"/>
                <w:szCs w:val="20"/>
              </w:rPr>
              <w:instrText xml:space="preserve"> MERGEFIELD  ConfrontanteLeste  \* MERGEFORMAT </w:instrText>
            </w:r>
            <w:r w:rsidRPr="004A0559">
              <w:rPr>
                <w:rFonts w:ascii="Arial Narrow" w:hAnsi="Arial Narrow"/>
                <w:noProof/>
                <w:sz w:val="20"/>
                <w:szCs w:val="20"/>
              </w:rPr>
              <w:fldChar w:fldCharType="separate"/>
            </w:r>
            <w:r w:rsidRPr="004A0559">
              <w:rPr>
                <w:rFonts w:ascii="Arial Narrow" w:hAnsi="Arial Narrow"/>
                <w:noProof/>
                <w:sz w:val="20"/>
                <w:szCs w:val="20"/>
              </w:rPr>
              <w:t>«ConfrontanteLeste»</w:t>
            </w:r>
            <w:r w:rsidRPr="004A0559">
              <w:rPr>
                <w:rFonts w:ascii="Arial Narrow" w:hAnsi="Arial Narrow"/>
                <w:noProof/>
                <w:sz w:val="20"/>
                <w:szCs w:val="20"/>
              </w:rPr>
              <w:fldChar w:fldCharType="end"/>
            </w:r>
          </w:p>
        </w:tc>
      </w:tr>
      <w:tr w:rsidR="00EB6EF9" w:rsidRPr="00E86987" w:rsidTr="00A4336E">
        <w:trPr>
          <w:trHeight w:val="227"/>
        </w:trPr>
        <w:tc>
          <w:tcPr>
            <w:tcW w:w="9387" w:type="dxa"/>
            <w:gridSpan w:val="3"/>
          </w:tcPr>
          <w:p w:rsidR="00EB6EF9" w:rsidRDefault="00EB6EF9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Oeste </w:t>
            </w:r>
          </w:p>
        </w:tc>
      </w:tr>
      <w:tr w:rsidR="00EB6EF9" w:rsidRPr="00E86987" w:rsidTr="00056A55">
        <w:trPr>
          <w:trHeight w:val="170"/>
        </w:trPr>
        <w:tc>
          <w:tcPr>
            <w:tcW w:w="9387" w:type="dxa"/>
            <w:gridSpan w:val="3"/>
          </w:tcPr>
          <w:p w:rsidR="00EB6EF9" w:rsidRPr="00E56728" w:rsidRDefault="004A0559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20"/>
                <w:szCs w:val="20"/>
              </w:rPr>
            </w:pPr>
            <w:r w:rsidRPr="004A0559">
              <w:rPr>
                <w:rFonts w:ascii="Arial Narrow" w:hAnsi="Arial Narrow"/>
                <w:noProof/>
                <w:sz w:val="20"/>
                <w:szCs w:val="20"/>
              </w:rPr>
              <w:fldChar w:fldCharType="begin"/>
            </w:r>
            <w:r w:rsidRPr="004A0559">
              <w:rPr>
                <w:rFonts w:ascii="Arial Narrow" w:hAnsi="Arial Narrow"/>
                <w:noProof/>
                <w:sz w:val="20"/>
                <w:szCs w:val="20"/>
              </w:rPr>
              <w:instrText xml:space="preserve"> MERGEFIELD  ConfrontanteOeste  \* MERGEFORMAT </w:instrText>
            </w:r>
            <w:r w:rsidRPr="004A0559">
              <w:rPr>
                <w:rFonts w:ascii="Arial Narrow" w:hAnsi="Arial Narrow"/>
                <w:noProof/>
                <w:sz w:val="20"/>
                <w:szCs w:val="20"/>
              </w:rPr>
              <w:fldChar w:fldCharType="separate"/>
            </w:r>
            <w:r w:rsidRPr="004A0559">
              <w:rPr>
                <w:rFonts w:ascii="Arial Narrow" w:hAnsi="Arial Narrow"/>
                <w:noProof/>
                <w:sz w:val="20"/>
                <w:szCs w:val="20"/>
              </w:rPr>
              <w:t>«ConfrontanteOeste»</w:t>
            </w:r>
            <w:r w:rsidRPr="004A0559">
              <w:rPr>
                <w:rFonts w:ascii="Arial Narrow" w:hAnsi="Arial Narrow"/>
                <w:noProof/>
                <w:sz w:val="20"/>
                <w:szCs w:val="20"/>
              </w:rPr>
              <w:fldChar w:fldCharType="end"/>
            </w:r>
          </w:p>
        </w:tc>
      </w:tr>
      <w:tr w:rsidR="00EB6EF9" w:rsidRPr="00E86987" w:rsidTr="008923C0">
        <w:trPr>
          <w:trHeight w:val="284"/>
        </w:trPr>
        <w:tc>
          <w:tcPr>
            <w:tcW w:w="9387" w:type="dxa"/>
            <w:gridSpan w:val="3"/>
          </w:tcPr>
          <w:p w:rsidR="00EB6EF9" w:rsidRDefault="00EB6EF9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EB6EF9" w:rsidRPr="00E86987" w:rsidTr="00A4336E">
        <w:trPr>
          <w:trHeight w:val="284"/>
        </w:trPr>
        <w:tc>
          <w:tcPr>
            <w:tcW w:w="9387" w:type="dxa"/>
            <w:gridSpan w:val="3"/>
          </w:tcPr>
          <w:p w:rsidR="00EB6EF9" w:rsidRDefault="00EB6EF9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DADOS DA ESCRITURA</w:t>
            </w:r>
          </w:p>
        </w:tc>
      </w:tr>
      <w:tr w:rsidR="00EB6EF9" w:rsidRPr="00E86987" w:rsidTr="00A4336E">
        <w:trPr>
          <w:trHeight w:val="227"/>
        </w:trPr>
        <w:tc>
          <w:tcPr>
            <w:tcW w:w="4406" w:type="dxa"/>
            <w:gridSpan w:val="2"/>
          </w:tcPr>
          <w:p w:rsidR="00EB6EF9" w:rsidRDefault="00EB6EF9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Escritura Condicional</w:t>
            </w:r>
          </w:p>
        </w:tc>
        <w:tc>
          <w:tcPr>
            <w:tcW w:w="4981" w:type="dxa"/>
          </w:tcPr>
          <w:p w:rsidR="00EB6EF9" w:rsidRDefault="00EB6EF9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Escritura Definitiva</w:t>
            </w:r>
          </w:p>
        </w:tc>
      </w:tr>
      <w:tr w:rsidR="00EB6EF9" w:rsidRPr="00E86987" w:rsidTr="00056A55">
        <w:trPr>
          <w:trHeight w:val="170"/>
        </w:trPr>
        <w:tc>
          <w:tcPr>
            <w:tcW w:w="4406" w:type="dxa"/>
            <w:gridSpan w:val="2"/>
          </w:tcPr>
          <w:p w:rsidR="00EB6EF9" w:rsidRDefault="00EB6EF9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Data</w:t>
            </w:r>
          </w:p>
        </w:tc>
        <w:tc>
          <w:tcPr>
            <w:tcW w:w="4981" w:type="dxa"/>
          </w:tcPr>
          <w:p w:rsidR="00EB6EF9" w:rsidRDefault="00EB6EF9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Data</w:t>
            </w:r>
          </w:p>
        </w:tc>
      </w:tr>
      <w:tr w:rsidR="00EB6EF9" w:rsidRPr="00E86987" w:rsidTr="00056A55">
        <w:trPr>
          <w:trHeight w:val="170"/>
        </w:trPr>
        <w:tc>
          <w:tcPr>
            <w:tcW w:w="4406" w:type="dxa"/>
            <w:gridSpan w:val="2"/>
          </w:tcPr>
          <w:p w:rsidR="00EB6EF9" w:rsidRPr="00E56728" w:rsidRDefault="004A33FF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20"/>
                <w:szCs w:val="20"/>
              </w:rPr>
            </w:pPr>
            <w:r w:rsidRPr="004A33FF">
              <w:rPr>
                <w:rFonts w:ascii="Arial Narrow" w:hAnsi="Arial Narrow"/>
                <w:noProof/>
                <w:sz w:val="20"/>
                <w:szCs w:val="20"/>
              </w:rPr>
              <w:fldChar w:fldCharType="begin"/>
            </w:r>
            <w:r w:rsidRPr="004A33FF">
              <w:rPr>
                <w:rFonts w:ascii="Arial Narrow" w:hAnsi="Arial Narrow"/>
                <w:noProof/>
                <w:sz w:val="20"/>
                <w:szCs w:val="20"/>
              </w:rPr>
              <w:instrText xml:space="preserve"> MERGEFIELD  EscrituraCondicional.Data  \* MERGEFORMAT </w:instrText>
            </w:r>
            <w:r w:rsidRPr="004A33FF">
              <w:rPr>
                <w:rFonts w:ascii="Arial Narrow" w:hAnsi="Arial Narrow"/>
                <w:noProof/>
                <w:sz w:val="20"/>
                <w:szCs w:val="20"/>
              </w:rPr>
              <w:fldChar w:fldCharType="separate"/>
            </w:r>
            <w:r w:rsidRPr="004A33FF">
              <w:rPr>
                <w:rFonts w:ascii="Arial Narrow" w:hAnsi="Arial Narrow"/>
                <w:noProof/>
                <w:sz w:val="20"/>
                <w:szCs w:val="20"/>
              </w:rPr>
              <w:t>«EscrituraCondicional.Data»</w:t>
            </w:r>
            <w:r w:rsidRPr="004A33FF">
              <w:rPr>
                <w:rFonts w:ascii="Arial Narrow" w:hAnsi="Arial Narrow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4981" w:type="dxa"/>
          </w:tcPr>
          <w:p w:rsidR="00EB6EF9" w:rsidRPr="00056A55" w:rsidRDefault="004A33FF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20"/>
                <w:szCs w:val="20"/>
              </w:rPr>
            </w:pPr>
            <w:r w:rsidRPr="004A33FF">
              <w:rPr>
                <w:rFonts w:ascii="Arial Narrow" w:hAnsi="Arial Narrow"/>
                <w:noProof/>
                <w:sz w:val="20"/>
                <w:szCs w:val="20"/>
              </w:rPr>
              <w:fldChar w:fldCharType="begin"/>
            </w:r>
            <w:r w:rsidRPr="004A33FF">
              <w:rPr>
                <w:rFonts w:ascii="Arial Narrow" w:hAnsi="Arial Narrow"/>
                <w:noProof/>
                <w:sz w:val="20"/>
                <w:szCs w:val="20"/>
              </w:rPr>
              <w:instrText xml:space="preserve"> MERGEFIELD  EscrituraDefinitiva.Data  \* MERGEFORMAT </w:instrText>
            </w:r>
            <w:r w:rsidRPr="004A33FF">
              <w:rPr>
                <w:rFonts w:ascii="Arial Narrow" w:hAnsi="Arial Narrow"/>
                <w:noProof/>
                <w:sz w:val="20"/>
                <w:szCs w:val="20"/>
              </w:rPr>
              <w:fldChar w:fldCharType="separate"/>
            </w:r>
            <w:r w:rsidRPr="004A33FF">
              <w:rPr>
                <w:rFonts w:ascii="Arial Narrow" w:hAnsi="Arial Narrow"/>
                <w:noProof/>
                <w:sz w:val="20"/>
                <w:szCs w:val="20"/>
              </w:rPr>
              <w:t>«EscrituraDefinitiva.Data»</w:t>
            </w:r>
            <w:r w:rsidRPr="004A33FF">
              <w:rPr>
                <w:rFonts w:ascii="Arial Narrow" w:hAnsi="Arial Narrow"/>
                <w:noProof/>
                <w:sz w:val="20"/>
                <w:szCs w:val="20"/>
              </w:rPr>
              <w:fldChar w:fldCharType="end"/>
            </w:r>
          </w:p>
        </w:tc>
      </w:tr>
      <w:tr w:rsidR="00EB6EF9" w:rsidRPr="00E86987" w:rsidTr="00056A55">
        <w:trPr>
          <w:trHeight w:val="170"/>
        </w:trPr>
        <w:tc>
          <w:tcPr>
            <w:tcW w:w="4406" w:type="dxa"/>
            <w:gridSpan w:val="2"/>
          </w:tcPr>
          <w:p w:rsidR="00EB6EF9" w:rsidRDefault="00EB6EF9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Livro</w:t>
            </w:r>
          </w:p>
        </w:tc>
        <w:tc>
          <w:tcPr>
            <w:tcW w:w="4981" w:type="dxa"/>
          </w:tcPr>
          <w:p w:rsidR="00EB6EF9" w:rsidRDefault="00EB6EF9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Livro</w:t>
            </w:r>
          </w:p>
        </w:tc>
      </w:tr>
      <w:tr w:rsidR="00EB6EF9" w:rsidRPr="00E86987" w:rsidTr="00056A55">
        <w:trPr>
          <w:trHeight w:val="170"/>
        </w:trPr>
        <w:tc>
          <w:tcPr>
            <w:tcW w:w="4406" w:type="dxa"/>
            <w:gridSpan w:val="2"/>
          </w:tcPr>
          <w:p w:rsidR="00EB6EF9" w:rsidRPr="00E56728" w:rsidRDefault="004A33FF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20"/>
                <w:szCs w:val="20"/>
              </w:rPr>
            </w:pPr>
            <w:r w:rsidRPr="004A33FF">
              <w:rPr>
                <w:rFonts w:ascii="Arial Narrow" w:hAnsi="Arial Narrow"/>
                <w:noProof/>
                <w:sz w:val="20"/>
                <w:szCs w:val="20"/>
              </w:rPr>
              <w:fldChar w:fldCharType="begin"/>
            </w:r>
            <w:r w:rsidRPr="004A33FF">
              <w:rPr>
                <w:rFonts w:ascii="Arial Narrow" w:hAnsi="Arial Narrow"/>
                <w:noProof/>
                <w:sz w:val="20"/>
                <w:szCs w:val="20"/>
              </w:rPr>
              <w:instrText xml:space="preserve"> MERGEFIELD  EscrituraCondicional.Livro  \* MERGEFORMAT </w:instrText>
            </w:r>
            <w:r w:rsidRPr="004A33FF">
              <w:rPr>
                <w:rFonts w:ascii="Arial Narrow" w:hAnsi="Arial Narrow"/>
                <w:noProof/>
                <w:sz w:val="20"/>
                <w:szCs w:val="20"/>
              </w:rPr>
              <w:fldChar w:fldCharType="separate"/>
            </w:r>
            <w:r w:rsidRPr="004A33FF">
              <w:rPr>
                <w:rFonts w:ascii="Arial Narrow" w:hAnsi="Arial Narrow"/>
                <w:noProof/>
                <w:sz w:val="20"/>
                <w:szCs w:val="20"/>
              </w:rPr>
              <w:t>«EscrituraCondicional.Livro»</w:t>
            </w:r>
            <w:r w:rsidRPr="004A33FF">
              <w:rPr>
                <w:rFonts w:ascii="Arial Narrow" w:hAnsi="Arial Narrow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4981" w:type="dxa"/>
          </w:tcPr>
          <w:p w:rsidR="00EB6EF9" w:rsidRPr="00056A55" w:rsidRDefault="004A33FF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20"/>
                <w:szCs w:val="20"/>
              </w:rPr>
            </w:pPr>
            <w:r w:rsidRPr="004A33FF">
              <w:rPr>
                <w:rFonts w:ascii="Arial Narrow" w:hAnsi="Arial Narrow"/>
                <w:noProof/>
                <w:sz w:val="20"/>
                <w:szCs w:val="20"/>
              </w:rPr>
              <w:fldChar w:fldCharType="begin"/>
            </w:r>
            <w:r w:rsidRPr="004A33FF">
              <w:rPr>
                <w:rFonts w:ascii="Arial Narrow" w:hAnsi="Arial Narrow"/>
                <w:noProof/>
                <w:sz w:val="20"/>
                <w:szCs w:val="20"/>
              </w:rPr>
              <w:instrText xml:space="preserve"> MERGEFIELD  EscrituraDefinitiva.Livro  \* MERGEFORMAT </w:instrText>
            </w:r>
            <w:r w:rsidRPr="004A33FF">
              <w:rPr>
                <w:rFonts w:ascii="Arial Narrow" w:hAnsi="Arial Narrow"/>
                <w:noProof/>
                <w:sz w:val="20"/>
                <w:szCs w:val="20"/>
              </w:rPr>
              <w:fldChar w:fldCharType="separate"/>
            </w:r>
            <w:r w:rsidRPr="004A33FF">
              <w:rPr>
                <w:rFonts w:ascii="Arial Narrow" w:hAnsi="Arial Narrow"/>
                <w:noProof/>
                <w:sz w:val="20"/>
                <w:szCs w:val="20"/>
              </w:rPr>
              <w:t>«EscrituraDefinitiva.Livro»</w:t>
            </w:r>
            <w:r w:rsidRPr="004A33FF">
              <w:rPr>
                <w:rFonts w:ascii="Arial Narrow" w:hAnsi="Arial Narrow"/>
                <w:noProof/>
                <w:sz w:val="20"/>
                <w:szCs w:val="20"/>
              </w:rPr>
              <w:fldChar w:fldCharType="end"/>
            </w:r>
          </w:p>
        </w:tc>
      </w:tr>
      <w:tr w:rsidR="00EB6EF9" w:rsidRPr="00E86987" w:rsidTr="00056A55">
        <w:trPr>
          <w:trHeight w:val="170"/>
        </w:trPr>
        <w:tc>
          <w:tcPr>
            <w:tcW w:w="4406" w:type="dxa"/>
            <w:gridSpan w:val="2"/>
          </w:tcPr>
          <w:p w:rsidR="00EB6EF9" w:rsidRDefault="00EB6EF9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Folha</w:t>
            </w:r>
          </w:p>
        </w:tc>
        <w:tc>
          <w:tcPr>
            <w:tcW w:w="4981" w:type="dxa"/>
          </w:tcPr>
          <w:p w:rsidR="00EB6EF9" w:rsidRDefault="00EB6EF9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Folha</w:t>
            </w:r>
          </w:p>
        </w:tc>
      </w:tr>
      <w:tr w:rsidR="00EB6EF9" w:rsidRPr="00E86987" w:rsidTr="00056A55">
        <w:trPr>
          <w:trHeight w:val="170"/>
        </w:trPr>
        <w:tc>
          <w:tcPr>
            <w:tcW w:w="4406" w:type="dxa"/>
            <w:gridSpan w:val="2"/>
          </w:tcPr>
          <w:p w:rsidR="00EB6EF9" w:rsidRPr="00E56728" w:rsidRDefault="004A33FF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20"/>
                <w:szCs w:val="20"/>
              </w:rPr>
            </w:pPr>
            <w:r w:rsidRPr="004A33FF">
              <w:rPr>
                <w:rFonts w:ascii="Arial Narrow" w:hAnsi="Arial Narrow"/>
                <w:noProof/>
                <w:sz w:val="20"/>
                <w:szCs w:val="20"/>
              </w:rPr>
              <w:fldChar w:fldCharType="begin"/>
            </w:r>
            <w:r w:rsidRPr="004A33FF">
              <w:rPr>
                <w:rFonts w:ascii="Arial Narrow" w:hAnsi="Arial Narrow"/>
                <w:noProof/>
                <w:sz w:val="20"/>
                <w:szCs w:val="20"/>
              </w:rPr>
              <w:instrText xml:space="preserve"> MERGEFIELD  EscrituraCondicional.Folha  \* MERGEFORMAT </w:instrText>
            </w:r>
            <w:r w:rsidRPr="004A33FF">
              <w:rPr>
                <w:rFonts w:ascii="Arial Narrow" w:hAnsi="Arial Narrow"/>
                <w:noProof/>
                <w:sz w:val="20"/>
                <w:szCs w:val="20"/>
              </w:rPr>
              <w:fldChar w:fldCharType="separate"/>
            </w:r>
            <w:r w:rsidRPr="004A33FF">
              <w:rPr>
                <w:rFonts w:ascii="Arial Narrow" w:hAnsi="Arial Narrow"/>
                <w:noProof/>
                <w:sz w:val="20"/>
                <w:szCs w:val="20"/>
              </w:rPr>
              <w:t>«EscrituraCondicional.Folha»</w:t>
            </w:r>
            <w:r w:rsidRPr="004A33FF">
              <w:rPr>
                <w:rFonts w:ascii="Arial Narrow" w:hAnsi="Arial Narrow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4981" w:type="dxa"/>
          </w:tcPr>
          <w:p w:rsidR="00EB6EF9" w:rsidRPr="00056A55" w:rsidRDefault="004A33FF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20"/>
                <w:szCs w:val="20"/>
              </w:rPr>
            </w:pPr>
            <w:r w:rsidRPr="004A33FF">
              <w:rPr>
                <w:rFonts w:ascii="Arial Narrow" w:hAnsi="Arial Narrow"/>
                <w:noProof/>
                <w:sz w:val="20"/>
                <w:szCs w:val="20"/>
              </w:rPr>
              <w:fldChar w:fldCharType="begin"/>
            </w:r>
            <w:r w:rsidRPr="004A33FF">
              <w:rPr>
                <w:rFonts w:ascii="Arial Narrow" w:hAnsi="Arial Narrow"/>
                <w:noProof/>
                <w:sz w:val="20"/>
                <w:szCs w:val="20"/>
              </w:rPr>
              <w:instrText xml:space="preserve"> MERGEFIELD  EscrituraDefinitiva.Folha  \* MERGEFORMAT </w:instrText>
            </w:r>
            <w:r w:rsidRPr="004A33FF">
              <w:rPr>
                <w:rFonts w:ascii="Arial Narrow" w:hAnsi="Arial Narrow"/>
                <w:noProof/>
                <w:sz w:val="20"/>
                <w:szCs w:val="20"/>
              </w:rPr>
              <w:fldChar w:fldCharType="separate"/>
            </w:r>
            <w:r w:rsidRPr="004A33FF">
              <w:rPr>
                <w:rFonts w:ascii="Arial Narrow" w:hAnsi="Arial Narrow"/>
                <w:noProof/>
                <w:sz w:val="20"/>
                <w:szCs w:val="20"/>
              </w:rPr>
              <w:t>«EscrituraDefinitiva.Folha»</w:t>
            </w:r>
            <w:r w:rsidRPr="004A33FF">
              <w:rPr>
                <w:rFonts w:ascii="Arial Narrow" w:hAnsi="Arial Narrow"/>
                <w:noProof/>
                <w:sz w:val="20"/>
                <w:szCs w:val="20"/>
              </w:rPr>
              <w:fldChar w:fldCharType="end"/>
            </w:r>
          </w:p>
        </w:tc>
      </w:tr>
      <w:tr w:rsidR="00EB6EF9" w:rsidRPr="00E86987" w:rsidTr="008923C0">
        <w:trPr>
          <w:trHeight w:val="284"/>
        </w:trPr>
        <w:tc>
          <w:tcPr>
            <w:tcW w:w="9387" w:type="dxa"/>
            <w:gridSpan w:val="3"/>
          </w:tcPr>
          <w:p w:rsidR="00EB6EF9" w:rsidRDefault="00EB6EF9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EB6EF9" w:rsidRPr="00E86987" w:rsidTr="00A4336E">
        <w:trPr>
          <w:trHeight w:val="284"/>
        </w:trPr>
        <w:tc>
          <w:tcPr>
            <w:tcW w:w="9387" w:type="dxa"/>
            <w:gridSpan w:val="3"/>
          </w:tcPr>
          <w:p w:rsidR="00EB6EF9" w:rsidRDefault="00EB6EF9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OBSERVAÇÕES</w:t>
            </w:r>
          </w:p>
        </w:tc>
      </w:tr>
      <w:tr w:rsidR="00EB6EF9" w:rsidRPr="00E86987" w:rsidTr="00056A55">
        <w:trPr>
          <w:trHeight w:val="170"/>
        </w:trPr>
        <w:tc>
          <w:tcPr>
            <w:tcW w:w="9387" w:type="dxa"/>
            <w:gridSpan w:val="3"/>
          </w:tcPr>
          <w:p w:rsidR="00EB6EF9" w:rsidRPr="00056A55" w:rsidRDefault="009D4603" w:rsidP="00DB4503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fldChar w:fldCharType="begin"/>
            </w:r>
            <w:r>
              <w:rPr>
                <w:rFonts w:ascii="Arial Narrow" w:hAnsi="Arial Narrow"/>
                <w:noProof/>
                <w:sz w:val="20"/>
                <w:szCs w:val="20"/>
              </w:rPr>
              <w:instrText xml:space="preserve"> MERGEFIELD  Observacoes  \* MERGEFORMAT </w:instrText>
            </w:r>
            <w:r>
              <w:rPr>
                <w:rFonts w:ascii="Arial Narrow" w:hAnsi="Arial Narrow"/>
                <w:noProof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«Observacoes»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fldChar w:fldCharType="end"/>
            </w:r>
          </w:p>
        </w:tc>
      </w:tr>
    </w:tbl>
    <w:p w:rsidR="00A45014" w:rsidRPr="00AD2C48" w:rsidRDefault="006B168F" w:rsidP="00DB4503">
      <w:pPr>
        <w:tabs>
          <w:tab w:val="left" w:pos="7755"/>
        </w:tabs>
        <w:ind w:right="-1"/>
        <w:rPr>
          <w:sz w:val="10"/>
          <w:szCs w:val="10"/>
        </w:rPr>
      </w:pPr>
      <w:fldSimple w:instr=" MERGEFIELD TableEnd:Documento \* MERGEFORMAT ">
        <w:r w:rsidR="00AD2C48" w:rsidRPr="00AD2C48">
          <w:rPr>
            <w:noProof/>
            <w:sz w:val="10"/>
            <w:szCs w:val="10"/>
          </w:rPr>
          <w:t>«TableEnd:Documento»</w:t>
        </w:r>
      </w:fldSimple>
    </w:p>
    <w:sectPr w:rsidR="00A45014" w:rsidRPr="00AD2C48" w:rsidSect="002D3D0D">
      <w:headerReference w:type="default" r:id="rId8"/>
      <w:footerReference w:type="default" r:id="rId9"/>
      <w:pgSz w:w="11907" w:h="16840" w:code="9"/>
      <w:pgMar w:top="1418" w:right="851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B04" w:rsidRDefault="00997B04">
      <w:r>
        <w:separator/>
      </w:r>
    </w:p>
  </w:endnote>
  <w:endnote w:type="continuationSeparator" w:id="0">
    <w:p w:rsidR="00997B04" w:rsidRDefault="00997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18A" w:rsidRPr="00FF32CE" w:rsidRDefault="00C5118A">
    <w:pPr>
      <w:rPr>
        <w:color w:val="595959"/>
      </w:rPr>
    </w:pPr>
  </w:p>
  <w:tbl>
    <w:tblPr>
      <w:tblW w:w="9383" w:type="dxa"/>
      <w:jc w:val="center"/>
      <w:tblInd w:w="162" w:type="dxa"/>
      <w:tblBorders>
        <w:top w:val="single" w:sz="4" w:space="0" w:color="595959"/>
      </w:tblBorders>
      <w:tblLook w:val="04A0" w:firstRow="1" w:lastRow="0" w:firstColumn="1" w:lastColumn="0" w:noHBand="0" w:noVBand="1"/>
    </w:tblPr>
    <w:tblGrid>
      <w:gridCol w:w="1845"/>
      <w:gridCol w:w="6120"/>
      <w:gridCol w:w="1418"/>
    </w:tblGrid>
    <w:tr w:rsidR="008A155D" w:rsidRPr="00FF32CE" w:rsidTr="00CD02E7">
      <w:trPr>
        <w:jc w:val="center"/>
      </w:trPr>
      <w:tc>
        <w:tcPr>
          <w:tcW w:w="1845" w:type="dxa"/>
          <w:shd w:val="clear" w:color="auto" w:fill="auto"/>
        </w:tcPr>
        <w:p w:rsidR="00C5118A" w:rsidRPr="00FF32CE" w:rsidRDefault="006B168F" w:rsidP="00CD02E7">
          <w:pPr>
            <w:pStyle w:val="Rodap"/>
            <w:ind w:left="-94" w:right="-120"/>
            <w:rPr>
              <w:rFonts w:ascii="Arial" w:hAnsi="Arial" w:cs="Arial"/>
              <w:color w:val="595959"/>
              <w:sz w:val="16"/>
              <w:szCs w:val="16"/>
            </w:rPr>
          </w:pPr>
          <w:fldSimple w:instr=" MERGEFIELD  image:LogoSimlam  \* MERGEFORMAT ">
            <w:r w:rsidR="003665C8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«image:LogoSimlam»</w:t>
            </w:r>
          </w:fldSimple>
        </w:p>
      </w:tc>
      <w:tc>
        <w:tcPr>
          <w:tcW w:w="6120" w:type="dxa"/>
          <w:shd w:val="clear" w:color="auto" w:fill="auto"/>
        </w:tcPr>
        <w:p w:rsidR="00C5118A" w:rsidRPr="00666799" w:rsidRDefault="006B168F" w:rsidP="00CD02E7">
          <w:pPr>
            <w:pStyle w:val="Rodap"/>
            <w:ind w:left="-72" w:right="-72"/>
            <w:jc w:val="center"/>
            <w:rPr>
              <w:rFonts w:ascii="Arial" w:hAnsi="Arial" w:cs="Arial"/>
              <w:color w:val="595959"/>
              <w:sz w:val="16"/>
              <w:szCs w:val="16"/>
            </w:rPr>
          </w:pPr>
          <w:fldSimple w:instr=" MERGEFIELD  OrgaoEndereco  \* MERGEFORMAT ">
            <w:r w:rsidR="003665C8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«OrgaoEndereco»</w:t>
            </w:r>
          </w:fldSimple>
          <w:fldSimple w:instr=" MERGEFIELD  OrgaoMunicipio  \* MERGEFORMAT ">
            <w:r w:rsidR="003665C8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«OrgaoMunicipio»</w:t>
            </w:r>
          </w:fldSimple>
          <w:fldSimple w:instr=" MERGEFIELD  OrgaoUF  \* MERGEFORMAT ">
            <w:r w:rsidR="003665C8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«OrgaoUF»</w:t>
            </w:r>
          </w:fldSimple>
          <w:fldSimple w:instr=" MERGEFIELD  OrgaoCep  \* MERGEFORMAT ">
            <w:r w:rsidR="003665C8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«OrgaoCep»</w:t>
            </w:r>
          </w:fldSimple>
        </w:p>
        <w:p w:rsidR="00C5118A" w:rsidRPr="00666799" w:rsidRDefault="006B168F" w:rsidP="00CD02E7">
          <w:pPr>
            <w:pStyle w:val="Rodap"/>
            <w:jc w:val="center"/>
            <w:rPr>
              <w:rFonts w:ascii="Arial" w:hAnsi="Arial" w:cs="Arial"/>
              <w:color w:val="595959"/>
            </w:rPr>
          </w:pPr>
          <w:fldSimple w:instr=" MERGEFIELD  OrgaoContato  \* MERGEFORMAT ">
            <w:r w:rsidR="003665C8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«OrgaoContato»</w:t>
            </w:r>
          </w:fldSimple>
        </w:p>
      </w:tc>
      <w:tc>
        <w:tcPr>
          <w:tcW w:w="1418" w:type="dxa"/>
          <w:shd w:val="clear" w:color="auto" w:fill="auto"/>
        </w:tcPr>
        <w:p w:rsidR="00C5118A" w:rsidRPr="00666799" w:rsidRDefault="00C5118A" w:rsidP="00CD02E7">
          <w:pPr>
            <w:ind w:left="-121" w:right="-95"/>
            <w:jc w:val="right"/>
            <w:rPr>
              <w:rFonts w:ascii="Arial" w:hAnsi="Arial" w:cs="Arial"/>
              <w:color w:val="595959"/>
              <w:sz w:val="16"/>
              <w:szCs w:val="16"/>
            </w:rPr>
          </w:pP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Página </w:t>
          </w:r>
          <w:r w:rsidR="004C53EF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PAGE </w:instrText>
          </w:r>
          <w:r w:rsidR="004C53EF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9D0FA7">
            <w:rPr>
              <w:rFonts w:ascii="Arial" w:hAnsi="Arial" w:cs="Arial"/>
              <w:noProof/>
              <w:color w:val="595959"/>
              <w:sz w:val="16"/>
              <w:szCs w:val="16"/>
            </w:rPr>
            <w:t>1</w:t>
          </w:r>
          <w:r w:rsidR="004C53EF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 de </w:t>
          </w:r>
          <w:r w:rsidR="004C53EF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NUMPAGES  </w:instrText>
          </w:r>
          <w:r w:rsidR="004C53EF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9D0FA7">
            <w:rPr>
              <w:rFonts w:ascii="Arial" w:hAnsi="Arial" w:cs="Arial"/>
              <w:noProof/>
              <w:color w:val="595959"/>
              <w:sz w:val="16"/>
              <w:szCs w:val="16"/>
            </w:rPr>
            <w:t>1</w:t>
          </w:r>
          <w:r w:rsidR="004C53EF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</w:p>
      </w:tc>
    </w:tr>
  </w:tbl>
  <w:p w:rsidR="00C5118A" w:rsidRPr="00FF32CE" w:rsidRDefault="00C5118A" w:rsidP="00C5118A">
    <w:pPr>
      <w:pStyle w:val="Rodap"/>
      <w:rPr>
        <w:color w:val="595959"/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B04" w:rsidRDefault="00997B04">
      <w:r>
        <w:separator/>
      </w:r>
    </w:p>
  </w:footnote>
  <w:footnote w:type="continuationSeparator" w:id="0">
    <w:p w:rsidR="00997B04" w:rsidRDefault="00997B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4" w:type="dxa"/>
      <w:jc w:val="center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41"/>
      <w:gridCol w:w="8133"/>
    </w:tblGrid>
    <w:tr w:rsidR="009E1EB8" w:rsidRPr="00877562" w:rsidTr="002941B9">
      <w:trPr>
        <w:trHeight w:val="844"/>
        <w:jc w:val="center"/>
      </w:trPr>
      <w:tc>
        <w:tcPr>
          <w:tcW w:w="1241" w:type="dxa"/>
          <w:vAlign w:val="center"/>
        </w:tcPr>
        <w:p w:rsidR="009E1EB8" w:rsidRPr="00877562" w:rsidRDefault="006B168F" w:rsidP="00383B36">
          <w:pPr>
            <w:pStyle w:val="Cabealho"/>
            <w:rPr>
              <w:sz w:val="12"/>
              <w:szCs w:val="12"/>
            </w:rPr>
          </w:pPr>
          <w:fldSimple w:instr=" MERGEFIELD image:LogoOrgao \* MERGEFORMAT ">
            <w:r w:rsidR="003665C8" w:rsidRPr="003665C8">
              <w:rPr>
                <w:noProof/>
                <w:sz w:val="12"/>
                <w:szCs w:val="12"/>
              </w:rPr>
              <w:t>«image:LogoOrgao»</w:t>
            </w:r>
          </w:fldSimple>
        </w:p>
      </w:tc>
      <w:tc>
        <w:tcPr>
          <w:tcW w:w="8133" w:type="dxa"/>
          <w:vAlign w:val="center"/>
        </w:tcPr>
        <w:p w:rsidR="009E1EB8" w:rsidRPr="00CD02E7" w:rsidRDefault="006B168F" w:rsidP="00383B36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fldSimple w:instr=" MERGEFIELD  GovernoNome  \* MERGEFORMAT ">
            <w:r w:rsidR="003665C8" w:rsidRPr="003665C8">
              <w:rPr>
                <w:rFonts w:ascii="Arial" w:hAnsi="Arial" w:cs="Arial"/>
                <w:b/>
                <w:noProof/>
                <w:sz w:val="20"/>
                <w:szCs w:val="20"/>
              </w:rPr>
              <w:t>«GovernoNome»</w:t>
            </w:r>
          </w:fldSimple>
        </w:p>
        <w:p w:rsidR="009E1EB8" w:rsidRPr="00666799" w:rsidRDefault="006B168F" w:rsidP="00383B36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fldSimple w:instr=" MERGEFIELD  SecretariaNome  \* MERGEFORMAT ">
            <w:r w:rsidR="003665C8">
              <w:rPr>
                <w:rFonts w:ascii="Arial" w:hAnsi="Arial" w:cs="Arial"/>
                <w:b/>
                <w:noProof/>
                <w:sz w:val="18"/>
                <w:szCs w:val="18"/>
              </w:rPr>
              <w:t>«SecretariaNome»</w:t>
            </w:r>
          </w:fldSimple>
        </w:p>
        <w:p w:rsidR="009E1EB8" w:rsidRPr="00666799" w:rsidRDefault="006B168F" w:rsidP="00383B36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fldSimple w:instr=" MERGEFIELD  OrgaoNome  \* MERGEFORMAT ">
            <w:r w:rsidR="003665C8">
              <w:rPr>
                <w:rFonts w:ascii="Arial" w:hAnsi="Arial" w:cs="Arial"/>
                <w:b/>
                <w:noProof/>
                <w:sz w:val="18"/>
                <w:szCs w:val="18"/>
              </w:rPr>
              <w:t>«OrgaoNome»</w:t>
            </w:r>
          </w:fldSimple>
        </w:p>
        <w:p w:rsidR="009E1EB8" w:rsidRPr="00666799" w:rsidRDefault="006B168F" w:rsidP="00383B36">
          <w:pPr>
            <w:jc w:val="center"/>
            <w:rPr>
              <w:rFonts w:ascii="Arial" w:hAnsi="Arial" w:cs="Arial"/>
              <w:sz w:val="18"/>
              <w:szCs w:val="18"/>
            </w:rPr>
          </w:pPr>
          <w:fldSimple w:instr=" MERGEFIELD  SetorNome  \* MERGEFORMAT ">
            <w:r w:rsidR="003665C8" w:rsidRPr="003665C8">
              <w:rPr>
                <w:rFonts w:ascii="Arial" w:hAnsi="Arial" w:cs="Arial"/>
                <w:b/>
                <w:noProof/>
                <w:sz w:val="18"/>
                <w:szCs w:val="18"/>
              </w:rPr>
              <w:t>«SetorNome»</w:t>
            </w:r>
          </w:fldSimple>
        </w:p>
      </w:tc>
    </w:tr>
  </w:tbl>
  <w:p w:rsidR="00C77299" w:rsidRPr="009E1EB8" w:rsidRDefault="00C77299" w:rsidP="009E1EB8">
    <w:pPr>
      <w:pStyle w:val="Cabealh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1A5A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12055E8"/>
    <w:multiLevelType w:val="hybridMultilevel"/>
    <w:tmpl w:val="F2AAFF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D638D9"/>
    <w:multiLevelType w:val="hybridMultilevel"/>
    <w:tmpl w:val="4544D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D214C5"/>
    <w:multiLevelType w:val="hybridMultilevel"/>
    <w:tmpl w:val="16727B1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E034AB"/>
    <w:multiLevelType w:val="hybridMultilevel"/>
    <w:tmpl w:val="A4280A9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6242F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F8F6673"/>
    <w:multiLevelType w:val="hybridMultilevel"/>
    <w:tmpl w:val="52F2822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07255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AD123C"/>
    <w:multiLevelType w:val="hybridMultilevel"/>
    <w:tmpl w:val="8D1A9814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5625369"/>
    <w:multiLevelType w:val="hybridMultilevel"/>
    <w:tmpl w:val="2DD6C1E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A771C1"/>
    <w:multiLevelType w:val="hybridMultilevel"/>
    <w:tmpl w:val="8398DB5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9DB1F68"/>
    <w:multiLevelType w:val="multilevel"/>
    <w:tmpl w:val="A4280A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BB1204"/>
    <w:multiLevelType w:val="hybridMultilevel"/>
    <w:tmpl w:val="96222F0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092A59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51D652C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A640ABD"/>
    <w:multiLevelType w:val="hybridMultilevel"/>
    <w:tmpl w:val="404AB8F8"/>
    <w:lvl w:ilvl="0" w:tplc="9A3A33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CE75F12"/>
    <w:multiLevelType w:val="hybridMultilevel"/>
    <w:tmpl w:val="F6604CAA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0A27865"/>
    <w:multiLevelType w:val="hybridMultilevel"/>
    <w:tmpl w:val="0E1A75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CD734E7"/>
    <w:multiLevelType w:val="hybridMultilevel"/>
    <w:tmpl w:val="93B4D3F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0460335"/>
    <w:multiLevelType w:val="hybridMultilevel"/>
    <w:tmpl w:val="88FCB87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5C8561F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8801D1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78AB0FF6"/>
    <w:multiLevelType w:val="hybridMultilevel"/>
    <w:tmpl w:val="A62EC76E"/>
    <w:lvl w:ilvl="0" w:tplc="8210334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0"/>
  </w:num>
  <w:num w:numId="3">
    <w:abstractNumId w:val="5"/>
  </w:num>
  <w:num w:numId="4">
    <w:abstractNumId w:val="19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18"/>
  </w:num>
  <w:num w:numId="10">
    <w:abstractNumId w:val="9"/>
  </w:num>
  <w:num w:numId="11">
    <w:abstractNumId w:val="11"/>
  </w:num>
  <w:num w:numId="12">
    <w:abstractNumId w:val="13"/>
  </w:num>
  <w:num w:numId="13">
    <w:abstractNumId w:val="10"/>
  </w:num>
  <w:num w:numId="14">
    <w:abstractNumId w:val="17"/>
  </w:num>
  <w:num w:numId="15">
    <w:abstractNumId w:val="8"/>
  </w:num>
  <w:num w:numId="16">
    <w:abstractNumId w:val="16"/>
  </w:num>
  <w:num w:numId="17">
    <w:abstractNumId w:val="12"/>
  </w:num>
  <w:num w:numId="18">
    <w:abstractNumId w:val="15"/>
  </w:num>
  <w:num w:numId="19">
    <w:abstractNumId w:val="7"/>
  </w:num>
  <w:num w:numId="20">
    <w:abstractNumId w:val="14"/>
  </w:num>
  <w:num w:numId="21">
    <w:abstractNumId w:val="20"/>
  </w:num>
  <w:num w:numId="22">
    <w:abstractNumId w:val="2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mirrorMargin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1027"/>
    <w:rsid w:val="000005D9"/>
    <w:rsid w:val="00000B7A"/>
    <w:rsid w:val="00000DDC"/>
    <w:rsid w:val="00001707"/>
    <w:rsid w:val="0000203D"/>
    <w:rsid w:val="00002560"/>
    <w:rsid w:val="00002FCA"/>
    <w:rsid w:val="000030FF"/>
    <w:rsid w:val="000035DE"/>
    <w:rsid w:val="000040CE"/>
    <w:rsid w:val="00004986"/>
    <w:rsid w:val="00004AB2"/>
    <w:rsid w:val="00004C53"/>
    <w:rsid w:val="00005216"/>
    <w:rsid w:val="0000641E"/>
    <w:rsid w:val="000079A1"/>
    <w:rsid w:val="0001062C"/>
    <w:rsid w:val="00010FEE"/>
    <w:rsid w:val="00012C8C"/>
    <w:rsid w:val="00014A1E"/>
    <w:rsid w:val="000161C3"/>
    <w:rsid w:val="0001701F"/>
    <w:rsid w:val="00020468"/>
    <w:rsid w:val="00021027"/>
    <w:rsid w:val="00021489"/>
    <w:rsid w:val="0002277E"/>
    <w:rsid w:val="00022853"/>
    <w:rsid w:val="00023BBC"/>
    <w:rsid w:val="0003037E"/>
    <w:rsid w:val="00030387"/>
    <w:rsid w:val="00030BC0"/>
    <w:rsid w:val="00031DF3"/>
    <w:rsid w:val="000346F8"/>
    <w:rsid w:val="000442D4"/>
    <w:rsid w:val="00044D55"/>
    <w:rsid w:val="00045D1C"/>
    <w:rsid w:val="00045D5E"/>
    <w:rsid w:val="00045EE9"/>
    <w:rsid w:val="000505FB"/>
    <w:rsid w:val="00051D6D"/>
    <w:rsid w:val="0005286E"/>
    <w:rsid w:val="0005512F"/>
    <w:rsid w:val="00055A94"/>
    <w:rsid w:val="0005689C"/>
    <w:rsid w:val="00056A55"/>
    <w:rsid w:val="00057087"/>
    <w:rsid w:val="00060D0C"/>
    <w:rsid w:val="00060DDD"/>
    <w:rsid w:val="00061021"/>
    <w:rsid w:val="00061FA8"/>
    <w:rsid w:val="00063D5A"/>
    <w:rsid w:val="00063D70"/>
    <w:rsid w:val="00064DF5"/>
    <w:rsid w:val="000662AB"/>
    <w:rsid w:val="0006699B"/>
    <w:rsid w:val="00067927"/>
    <w:rsid w:val="00071B2A"/>
    <w:rsid w:val="00073FCC"/>
    <w:rsid w:val="00073FF3"/>
    <w:rsid w:val="0007711C"/>
    <w:rsid w:val="00080767"/>
    <w:rsid w:val="00085962"/>
    <w:rsid w:val="00086A3D"/>
    <w:rsid w:val="00087A80"/>
    <w:rsid w:val="00090171"/>
    <w:rsid w:val="00091CE3"/>
    <w:rsid w:val="00092A16"/>
    <w:rsid w:val="00094C5E"/>
    <w:rsid w:val="00095647"/>
    <w:rsid w:val="00096BBF"/>
    <w:rsid w:val="00097444"/>
    <w:rsid w:val="00097705"/>
    <w:rsid w:val="000A06CF"/>
    <w:rsid w:val="000A50EC"/>
    <w:rsid w:val="000A562B"/>
    <w:rsid w:val="000A601E"/>
    <w:rsid w:val="000A67E3"/>
    <w:rsid w:val="000A7F0C"/>
    <w:rsid w:val="000B09AF"/>
    <w:rsid w:val="000B14A7"/>
    <w:rsid w:val="000B1D9C"/>
    <w:rsid w:val="000B1DEA"/>
    <w:rsid w:val="000B2A19"/>
    <w:rsid w:val="000B4469"/>
    <w:rsid w:val="000B4837"/>
    <w:rsid w:val="000B586B"/>
    <w:rsid w:val="000B73C3"/>
    <w:rsid w:val="000C17B3"/>
    <w:rsid w:val="000C1B30"/>
    <w:rsid w:val="000C1DD8"/>
    <w:rsid w:val="000D0B27"/>
    <w:rsid w:val="000D19A5"/>
    <w:rsid w:val="000D2E96"/>
    <w:rsid w:val="000D327A"/>
    <w:rsid w:val="000D3C8D"/>
    <w:rsid w:val="000D4D96"/>
    <w:rsid w:val="000D69EE"/>
    <w:rsid w:val="000D6F54"/>
    <w:rsid w:val="000D7121"/>
    <w:rsid w:val="000D7538"/>
    <w:rsid w:val="000D761A"/>
    <w:rsid w:val="000E02E6"/>
    <w:rsid w:val="000E0D18"/>
    <w:rsid w:val="000E27BA"/>
    <w:rsid w:val="000E5C29"/>
    <w:rsid w:val="000E6211"/>
    <w:rsid w:val="000F321F"/>
    <w:rsid w:val="000F5E03"/>
    <w:rsid w:val="000F6226"/>
    <w:rsid w:val="00102CD5"/>
    <w:rsid w:val="00110D4D"/>
    <w:rsid w:val="00110DFD"/>
    <w:rsid w:val="00114BF7"/>
    <w:rsid w:val="00120657"/>
    <w:rsid w:val="00121907"/>
    <w:rsid w:val="00123C9E"/>
    <w:rsid w:val="00124E59"/>
    <w:rsid w:val="0012630C"/>
    <w:rsid w:val="00126679"/>
    <w:rsid w:val="00126E47"/>
    <w:rsid w:val="001341B4"/>
    <w:rsid w:val="00137DF0"/>
    <w:rsid w:val="001447BF"/>
    <w:rsid w:val="00146277"/>
    <w:rsid w:val="001468C8"/>
    <w:rsid w:val="001533CE"/>
    <w:rsid w:val="00155F61"/>
    <w:rsid w:val="00156B1F"/>
    <w:rsid w:val="001574E5"/>
    <w:rsid w:val="00157638"/>
    <w:rsid w:val="00157E61"/>
    <w:rsid w:val="0016264B"/>
    <w:rsid w:val="00163863"/>
    <w:rsid w:val="00163D9F"/>
    <w:rsid w:val="00164144"/>
    <w:rsid w:val="001654D4"/>
    <w:rsid w:val="001654E1"/>
    <w:rsid w:val="00167C1E"/>
    <w:rsid w:val="001700C0"/>
    <w:rsid w:val="001730FC"/>
    <w:rsid w:val="001737F0"/>
    <w:rsid w:val="0017390A"/>
    <w:rsid w:val="00173937"/>
    <w:rsid w:val="00174863"/>
    <w:rsid w:val="00175882"/>
    <w:rsid w:val="00177298"/>
    <w:rsid w:val="0017783B"/>
    <w:rsid w:val="001808E3"/>
    <w:rsid w:val="00181346"/>
    <w:rsid w:val="00181B08"/>
    <w:rsid w:val="00182275"/>
    <w:rsid w:val="0018302F"/>
    <w:rsid w:val="00183570"/>
    <w:rsid w:val="00183907"/>
    <w:rsid w:val="00184ECA"/>
    <w:rsid w:val="0018608A"/>
    <w:rsid w:val="001915C5"/>
    <w:rsid w:val="001924BF"/>
    <w:rsid w:val="001928ED"/>
    <w:rsid w:val="001940AC"/>
    <w:rsid w:val="00194B07"/>
    <w:rsid w:val="00194C2B"/>
    <w:rsid w:val="00196100"/>
    <w:rsid w:val="0019675B"/>
    <w:rsid w:val="00196EDF"/>
    <w:rsid w:val="001A15C2"/>
    <w:rsid w:val="001A275E"/>
    <w:rsid w:val="001A2D88"/>
    <w:rsid w:val="001A2E7B"/>
    <w:rsid w:val="001A4A7A"/>
    <w:rsid w:val="001A4D21"/>
    <w:rsid w:val="001A6F87"/>
    <w:rsid w:val="001A7DCC"/>
    <w:rsid w:val="001B0F4E"/>
    <w:rsid w:val="001B27FC"/>
    <w:rsid w:val="001B28FF"/>
    <w:rsid w:val="001B6A97"/>
    <w:rsid w:val="001B7637"/>
    <w:rsid w:val="001C0354"/>
    <w:rsid w:val="001C1D0C"/>
    <w:rsid w:val="001C2761"/>
    <w:rsid w:val="001C290A"/>
    <w:rsid w:val="001C4A38"/>
    <w:rsid w:val="001C4C81"/>
    <w:rsid w:val="001C556E"/>
    <w:rsid w:val="001C5DB8"/>
    <w:rsid w:val="001C651F"/>
    <w:rsid w:val="001D1388"/>
    <w:rsid w:val="001D5F70"/>
    <w:rsid w:val="001D7208"/>
    <w:rsid w:val="001E05DC"/>
    <w:rsid w:val="001E131A"/>
    <w:rsid w:val="001E1F77"/>
    <w:rsid w:val="001E2702"/>
    <w:rsid w:val="001E3989"/>
    <w:rsid w:val="001E3DA6"/>
    <w:rsid w:val="001E4DDB"/>
    <w:rsid w:val="001E5B7C"/>
    <w:rsid w:val="001E6664"/>
    <w:rsid w:val="001E68D2"/>
    <w:rsid w:val="001F0BF9"/>
    <w:rsid w:val="001F10DF"/>
    <w:rsid w:val="001F2AD0"/>
    <w:rsid w:val="001F7943"/>
    <w:rsid w:val="001F7D5B"/>
    <w:rsid w:val="00201663"/>
    <w:rsid w:val="00202E10"/>
    <w:rsid w:val="00204EF7"/>
    <w:rsid w:val="002067D7"/>
    <w:rsid w:val="00207E5B"/>
    <w:rsid w:val="00210310"/>
    <w:rsid w:val="00212A12"/>
    <w:rsid w:val="00213529"/>
    <w:rsid w:val="00214F98"/>
    <w:rsid w:val="002152E2"/>
    <w:rsid w:val="00215604"/>
    <w:rsid w:val="00221964"/>
    <w:rsid w:val="002228CB"/>
    <w:rsid w:val="002240CD"/>
    <w:rsid w:val="00224D74"/>
    <w:rsid w:val="00224E9C"/>
    <w:rsid w:val="0022501A"/>
    <w:rsid w:val="0022542A"/>
    <w:rsid w:val="00225FEF"/>
    <w:rsid w:val="00230067"/>
    <w:rsid w:val="002323BD"/>
    <w:rsid w:val="00237C05"/>
    <w:rsid w:val="00237FCC"/>
    <w:rsid w:val="00241070"/>
    <w:rsid w:val="00241562"/>
    <w:rsid w:val="00242A51"/>
    <w:rsid w:val="00242BBF"/>
    <w:rsid w:val="00242F6E"/>
    <w:rsid w:val="0024324E"/>
    <w:rsid w:val="00244EAD"/>
    <w:rsid w:val="00246B1F"/>
    <w:rsid w:val="002502A5"/>
    <w:rsid w:val="00251A3C"/>
    <w:rsid w:val="00255F43"/>
    <w:rsid w:val="0025640C"/>
    <w:rsid w:val="002566CD"/>
    <w:rsid w:val="0025776B"/>
    <w:rsid w:val="002602EA"/>
    <w:rsid w:val="0026057B"/>
    <w:rsid w:val="00260D98"/>
    <w:rsid w:val="002612AD"/>
    <w:rsid w:val="0026165A"/>
    <w:rsid w:val="0026199F"/>
    <w:rsid w:val="00262B88"/>
    <w:rsid w:val="00264E66"/>
    <w:rsid w:val="0026538F"/>
    <w:rsid w:val="00265436"/>
    <w:rsid w:val="0027044A"/>
    <w:rsid w:val="002708A4"/>
    <w:rsid w:val="00271425"/>
    <w:rsid w:val="00271485"/>
    <w:rsid w:val="00272AC3"/>
    <w:rsid w:val="002760D1"/>
    <w:rsid w:val="00277187"/>
    <w:rsid w:val="00281B75"/>
    <w:rsid w:val="0028231F"/>
    <w:rsid w:val="0028427B"/>
    <w:rsid w:val="00284EE4"/>
    <w:rsid w:val="00286F95"/>
    <w:rsid w:val="00287E97"/>
    <w:rsid w:val="002905A5"/>
    <w:rsid w:val="00290AFC"/>
    <w:rsid w:val="002918E8"/>
    <w:rsid w:val="002929F5"/>
    <w:rsid w:val="00293635"/>
    <w:rsid w:val="00294046"/>
    <w:rsid w:val="002941B9"/>
    <w:rsid w:val="002950F5"/>
    <w:rsid w:val="00295363"/>
    <w:rsid w:val="00295BE8"/>
    <w:rsid w:val="002968EB"/>
    <w:rsid w:val="00296E1C"/>
    <w:rsid w:val="00297BF8"/>
    <w:rsid w:val="002A051B"/>
    <w:rsid w:val="002A0BE8"/>
    <w:rsid w:val="002A1612"/>
    <w:rsid w:val="002A2199"/>
    <w:rsid w:val="002A3377"/>
    <w:rsid w:val="002B164D"/>
    <w:rsid w:val="002B2359"/>
    <w:rsid w:val="002B2B34"/>
    <w:rsid w:val="002B2F4C"/>
    <w:rsid w:val="002B364E"/>
    <w:rsid w:val="002B393C"/>
    <w:rsid w:val="002B48EC"/>
    <w:rsid w:val="002B625A"/>
    <w:rsid w:val="002C0384"/>
    <w:rsid w:val="002C0E10"/>
    <w:rsid w:val="002C102F"/>
    <w:rsid w:val="002C16F2"/>
    <w:rsid w:val="002C3EEA"/>
    <w:rsid w:val="002C6DA5"/>
    <w:rsid w:val="002C7B3F"/>
    <w:rsid w:val="002C7F2C"/>
    <w:rsid w:val="002D2F23"/>
    <w:rsid w:val="002D3D0D"/>
    <w:rsid w:val="002D3D13"/>
    <w:rsid w:val="002D464A"/>
    <w:rsid w:val="002D5709"/>
    <w:rsid w:val="002D609C"/>
    <w:rsid w:val="002D626B"/>
    <w:rsid w:val="002D6789"/>
    <w:rsid w:val="002D7A44"/>
    <w:rsid w:val="002E025B"/>
    <w:rsid w:val="002E3021"/>
    <w:rsid w:val="002E3418"/>
    <w:rsid w:val="002E4DEC"/>
    <w:rsid w:val="002E53BB"/>
    <w:rsid w:val="002E594E"/>
    <w:rsid w:val="002E59E8"/>
    <w:rsid w:val="002E5EC1"/>
    <w:rsid w:val="002F062E"/>
    <w:rsid w:val="002F281B"/>
    <w:rsid w:val="002F3A77"/>
    <w:rsid w:val="002F43BA"/>
    <w:rsid w:val="002F54AE"/>
    <w:rsid w:val="002F7BDE"/>
    <w:rsid w:val="00300561"/>
    <w:rsid w:val="003054E4"/>
    <w:rsid w:val="00305B0F"/>
    <w:rsid w:val="00306C23"/>
    <w:rsid w:val="00307D67"/>
    <w:rsid w:val="00311387"/>
    <w:rsid w:val="003132B2"/>
    <w:rsid w:val="003133BA"/>
    <w:rsid w:val="00313CE5"/>
    <w:rsid w:val="003143B1"/>
    <w:rsid w:val="003173F9"/>
    <w:rsid w:val="00317BDC"/>
    <w:rsid w:val="00320630"/>
    <w:rsid w:val="00320EC2"/>
    <w:rsid w:val="003231A9"/>
    <w:rsid w:val="0032453E"/>
    <w:rsid w:val="0032599F"/>
    <w:rsid w:val="00326DC5"/>
    <w:rsid w:val="003314F1"/>
    <w:rsid w:val="00331936"/>
    <w:rsid w:val="00331E05"/>
    <w:rsid w:val="00333611"/>
    <w:rsid w:val="00333AEC"/>
    <w:rsid w:val="00334299"/>
    <w:rsid w:val="003358B5"/>
    <w:rsid w:val="00337144"/>
    <w:rsid w:val="00337937"/>
    <w:rsid w:val="0034237F"/>
    <w:rsid w:val="00342CB3"/>
    <w:rsid w:val="00343DE7"/>
    <w:rsid w:val="0034467D"/>
    <w:rsid w:val="00346056"/>
    <w:rsid w:val="003506A8"/>
    <w:rsid w:val="003514A9"/>
    <w:rsid w:val="00353AB7"/>
    <w:rsid w:val="00354556"/>
    <w:rsid w:val="00355237"/>
    <w:rsid w:val="003602E8"/>
    <w:rsid w:val="003605FC"/>
    <w:rsid w:val="00363261"/>
    <w:rsid w:val="00363C77"/>
    <w:rsid w:val="00363CFE"/>
    <w:rsid w:val="003654A0"/>
    <w:rsid w:val="00365EF5"/>
    <w:rsid w:val="003665C8"/>
    <w:rsid w:val="00366C8F"/>
    <w:rsid w:val="00366FC5"/>
    <w:rsid w:val="003679AE"/>
    <w:rsid w:val="003733AA"/>
    <w:rsid w:val="003746DD"/>
    <w:rsid w:val="00375FEB"/>
    <w:rsid w:val="003763A9"/>
    <w:rsid w:val="00382621"/>
    <w:rsid w:val="00383229"/>
    <w:rsid w:val="00383B36"/>
    <w:rsid w:val="00383D36"/>
    <w:rsid w:val="003862B2"/>
    <w:rsid w:val="003862DC"/>
    <w:rsid w:val="00390FE8"/>
    <w:rsid w:val="00392E58"/>
    <w:rsid w:val="00393BD7"/>
    <w:rsid w:val="00393C36"/>
    <w:rsid w:val="00394A1C"/>
    <w:rsid w:val="00394F18"/>
    <w:rsid w:val="00396637"/>
    <w:rsid w:val="00396A4F"/>
    <w:rsid w:val="003A16B7"/>
    <w:rsid w:val="003A2032"/>
    <w:rsid w:val="003A2044"/>
    <w:rsid w:val="003A36D2"/>
    <w:rsid w:val="003A3C2F"/>
    <w:rsid w:val="003A664D"/>
    <w:rsid w:val="003A7387"/>
    <w:rsid w:val="003A7C0D"/>
    <w:rsid w:val="003B03C7"/>
    <w:rsid w:val="003B2383"/>
    <w:rsid w:val="003B263B"/>
    <w:rsid w:val="003B2AB3"/>
    <w:rsid w:val="003B2B6E"/>
    <w:rsid w:val="003B2F59"/>
    <w:rsid w:val="003B4163"/>
    <w:rsid w:val="003B73FF"/>
    <w:rsid w:val="003B79E8"/>
    <w:rsid w:val="003C0D8B"/>
    <w:rsid w:val="003C404A"/>
    <w:rsid w:val="003C4367"/>
    <w:rsid w:val="003C498C"/>
    <w:rsid w:val="003C5B26"/>
    <w:rsid w:val="003C6570"/>
    <w:rsid w:val="003C787A"/>
    <w:rsid w:val="003D0FBD"/>
    <w:rsid w:val="003D3B86"/>
    <w:rsid w:val="003D3C15"/>
    <w:rsid w:val="003D4234"/>
    <w:rsid w:val="003D5469"/>
    <w:rsid w:val="003D6C66"/>
    <w:rsid w:val="003D7031"/>
    <w:rsid w:val="003E171D"/>
    <w:rsid w:val="003E2015"/>
    <w:rsid w:val="003E2288"/>
    <w:rsid w:val="003E4310"/>
    <w:rsid w:val="003F044E"/>
    <w:rsid w:val="003F42E5"/>
    <w:rsid w:val="003F47DC"/>
    <w:rsid w:val="0040053D"/>
    <w:rsid w:val="00400568"/>
    <w:rsid w:val="004008B3"/>
    <w:rsid w:val="004010BF"/>
    <w:rsid w:val="0040203C"/>
    <w:rsid w:val="00402751"/>
    <w:rsid w:val="00403A3A"/>
    <w:rsid w:val="0040606D"/>
    <w:rsid w:val="00407043"/>
    <w:rsid w:val="00410654"/>
    <w:rsid w:val="0041067F"/>
    <w:rsid w:val="0041090A"/>
    <w:rsid w:val="00411048"/>
    <w:rsid w:val="004116C9"/>
    <w:rsid w:val="00411911"/>
    <w:rsid w:val="00411938"/>
    <w:rsid w:val="00411989"/>
    <w:rsid w:val="00412798"/>
    <w:rsid w:val="00413003"/>
    <w:rsid w:val="004130C1"/>
    <w:rsid w:val="0041794C"/>
    <w:rsid w:val="004207D0"/>
    <w:rsid w:val="00420C0C"/>
    <w:rsid w:val="00421770"/>
    <w:rsid w:val="004224F6"/>
    <w:rsid w:val="00425186"/>
    <w:rsid w:val="0042649E"/>
    <w:rsid w:val="004269C8"/>
    <w:rsid w:val="004300A7"/>
    <w:rsid w:val="00434876"/>
    <w:rsid w:val="00435644"/>
    <w:rsid w:val="00435CF7"/>
    <w:rsid w:val="004369E7"/>
    <w:rsid w:val="00437E0B"/>
    <w:rsid w:val="00440CB7"/>
    <w:rsid w:val="00443B09"/>
    <w:rsid w:val="004449B9"/>
    <w:rsid w:val="004479AE"/>
    <w:rsid w:val="004510D9"/>
    <w:rsid w:val="004522AB"/>
    <w:rsid w:val="004523E3"/>
    <w:rsid w:val="00452432"/>
    <w:rsid w:val="00454467"/>
    <w:rsid w:val="004547D5"/>
    <w:rsid w:val="00455C41"/>
    <w:rsid w:val="00456245"/>
    <w:rsid w:val="00456316"/>
    <w:rsid w:val="0045673E"/>
    <w:rsid w:val="004572EB"/>
    <w:rsid w:val="004576DA"/>
    <w:rsid w:val="00457BBB"/>
    <w:rsid w:val="004621CB"/>
    <w:rsid w:val="004622F7"/>
    <w:rsid w:val="00463742"/>
    <w:rsid w:val="0046463E"/>
    <w:rsid w:val="00467BE7"/>
    <w:rsid w:val="004706F7"/>
    <w:rsid w:val="004707A0"/>
    <w:rsid w:val="00470A3A"/>
    <w:rsid w:val="004715BF"/>
    <w:rsid w:val="00472645"/>
    <w:rsid w:val="00474F59"/>
    <w:rsid w:val="0047596B"/>
    <w:rsid w:val="0047675A"/>
    <w:rsid w:val="00476EE0"/>
    <w:rsid w:val="004779E4"/>
    <w:rsid w:val="00480CBD"/>
    <w:rsid w:val="0048121E"/>
    <w:rsid w:val="00481BB6"/>
    <w:rsid w:val="00482D46"/>
    <w:rsid w:val="00483545"/>
    <w:rsid w:val="00485A79"/>
    <w:rsid w:val="0049143C"/>
    <w:rsid w:val="0049235F"/>
    <w:rsid w:val="004A02E6"/>
    <w:rsid w:val="004A0559"/>
    <w:rsid w:val="004A1348"/>
    <w:rsid w:val="004A1F4E"/>
    <w:rsid w:val="004A33FF"/>
    <w:rsid w:val="004A360B"/>
    <w:rsid w:val="004A4710"/>
    <w:rsid w:val="004A4A3F"/>
    <w:rsid w:val="004A5BC7"/>
    <w:rsid w:val="004A61FC"/>
    <w:rsid w:val="004A6697"/>
    <w:rsid w:val="004A79FC"/>
    <w:rsid w:val="004B1B89"/>
    <w:rsid w:val="004B3030"/>
    <w:rsid w:val="004B5ED6"/>
    <w:rsid w:val="004B5F7B"/>
    <w:rsid w:val="004B6096"/>
    <w:rsid w:val="004B6274"/>
    <w:rsid w:val="004B6739"/>
    <w:rsid w:val="004B6F54"/>
    <w:rsid w:val="004B77BC"/>
    <w:rsid w:val="004C237E"/>
    <w:rsid w:val="004C2CE4"/>
    <w:rsid w:val="004C3433"/>
    <w:rsid w:val="004C38C4"/>
    <w:rsid w:val="004C52EC"/>
    <w:rsid w:val="004C53EF"/>
    <w:rsid w:val="004C7F1A"/>
    <w:rsid w:val="004D0953"/>
    <w:rsid w:val="004D0FBF"/>
    <w:rsid w:val="004D1FE0"/>
    <w:rsid w:val="004D5395"/>
    <w:rsid w:val="004D5A43"/>
    <w:rsid w:val="004E1A0F"/>
    <w:rsid w:val="004E31F8"/>
    <w:rsid w:val="004E3B88"/>
    <w:rsid w:val="004E57A2"/>
    <w:rsid w:val="004E635A"/>
    <w:rsid w:val="004F0BB7"/>
    <w:rsid w:val="004F2722"/>
    <w:rsid w:val="004F30D3"/>
    <w:rsid w:val="004F60FF"/>
    <w:rsid w:val="004F720E"/>
    <w:rsid w:val="004F7821"/>
    <w:rsid w:val="005017DE"/>
    <w:rsid w:val="00503A2D"/>
    <w:rsid w:val="00504256"/>
    <w:rsid w:val="005105F8"/>
    <w:rsid w:val="00511847"/>
    <w:rsid w:val="00511F57"/>
    <w:rsid w:val="005131FA"/>
    <w:rsid w:val="00514A09"/>
    <w:rsid w:val="005174FB"/>
    <w:rsid w:val="00517F03"/>
    <w:rsid w:val="00520273"/>
    <w:rsid w:val="005213D0"/>
    <w:rsid w:val="00521BBE"/>
    <w:rsid w:val="00521DBF"/>
    <w:rsid w:val="00522267"/>
    <w:rsid w:val="00525EB8"/>
    <w:rsid w:val="005264A8"/>
    <w:rsid w:val="00531F5B"/>
    <w:rsid w:val="00531FE1"/>
    <w:rsid w:val="0053283A"/>
    <w:rsid w:val="00533B31"/>
    <w:rsid w:val="0053422A"/>
    <w:rsid w:val="00534542"/>
    <w:rsid w:val="00534B4E"/>
    <w:rsid w:val="00537256"/>
    <w:rsid w:val="00541E75"/>
    <w:rsid w:val="00542071"/>
    <w:rsid w:val="005424B1"/>
    <w:rsid w:val="0054347B"/>
    <w:rsid w:val="00544715"/>
    <w:rsid w:val="0054494A"/>
    <w:rsid w:val="00546020"/>
    <w:rsid w:val="00547611"/>
    <w:rsid w:val="005502AA"/>
    <w:rsid w:val="00550687"/>
    <w:rsid w:val="00551FFA"/>
    <w:rsid w:val="00552346"/>
    <w:rsid w:val="0055242A"/>
    <w:rsid w:val="005530B9"/>
    <w:rsid w:val="00553C63"/>
    <w:rsid w:val="005541F3"/>
    <w:rsid w:val="00554B88"/>
    <w:rsid w:val="00554FC1"/>
    <w:rsid w:val="00556B02"/>
    <w:rsid w:val="00557B25"/>
    <w:rsid w:val="00557C0F"/>
    <w:rsid w:val="00561084"/>
    <w:rsid w:val="00563CC7"/>
    <w:rsid w:val="00563D5E"/>
    <w:rsid w:val="00564E04"/>
    <w:rsid w:val="005677C3"/>
    <w:rsid w:val="005710F3"/>
    <w:rsid w:val="00571490"/>
    <w:rsid w:val="00571666"/>
    <w:rsid w:val="00571C33"/>
    <w:rsid w:val="00572203"/>
    <w:rsid w:val="0057421F"/>
    <w:rsid w:val="00574303"/>
    <w:rsid w:val="00575109"/>
    <w:rsid w:val="005761AB"/>
    <w:rsid w:val="00577B6B"/>
    <w:rsid w:val="00581D68"/>
    <w:rsid w:val="005848E0"/>
    <w:rsid w:val="00585021"/>
    <w:rsid w:val="00585FFA"/>
    <w:rsid w:val="00586519"/>
    <w:rsid w:val="0059215A"/>
    <w:rsid w:val="00592CB6"/>
    <w:rsid w:val="00593693"/>
    <w:rsid w:val="00594839"/>
    <w:rsid w:val="005A07A0"/>
    <w:rsid w:val="005A1EFA"/>
    <w:rsid w:val="005A33C8"/>
    <w:rsid w:val="005A342C"/>
    <w:rsid w:val="005A40AA"/>
    <w:rsid w:val="005A51F8"/>
    <w:rsid w:val="005A68EF"/>
    <w:rsid w:val="005A7729"/>
    <w:rsid w:val="005A778D"/>
    <w:rsid w:val="005B05BC"/>
    <w:rsid w:val="005B4FCB"/>
    <w:rsid w:val="005B5193"/>
    <w:rsid w:val="005B5313"/>
    <w:rsid w:val="005B6529"/>
    <w:rsid w:val="005B7D0A"/>
    <w:rsid w:val="005C1440"/>
    <w:rsid w:val="005C1660"/>
    <w:rsid w:val="005C1D2F"/>
    <w:rsid w:val="005C1EE0"/>
    <w:rsid w:val="005C2D8A"/>
    <w:rsid w:val="005C34D5"/>
    <w:rsid w:val="005C3618"/>
    <w:rsid w:val="005C3DDB"/>
    <w:rsid w:val="005C3F02"/>
    <w:rsid w:val="005C4064"/>
    <w:rsid w:val="005C44A8"/>
    <w:rsid w:val="005C48F0"/>
    <w:rsid w:val="005C6116"/>
    <w:rsid w:val="005C76DB"/>
    <w:rsid w:val="005C7DAA"/>
    <w:rsid w:val="005C7DD4"/>
    <w:rsid w:val="005D047F"/>
    <w:rsid w:val="005D0F0A"/>
    <w:rsid w:val="005D2F99"/>
    <w:rsid w:val="005D581A"/>
    <w:rsid w:val="005D64E0"/>
    <w:rsid w:val="005D65EC"/>
    <w:rsid w:val="005D6B38"/>
    <w:rsid w:val="005D7CEE"/>
    <w:rsid w:val="005E33B9"/>
    <w:rsid w:val="005E3E6B"/>
    <w:rsid w:val="005E4206"/>
    <w:rsid w:val="005E52C6"/>
    <w:rsid w:val="005E57D2"/>
    <w:rsid w:val="005E5990"/>
    <w:rsid w:val="005E646F"/>
    <w:rsid w:val="005F1BEE"/>
    <w:rsid w:val="005F2598"/>
    <w:rsid w:val="005F2CB8"/>
    <w:rsid w:val="005F3665"/>
    <w:rsid w:val="005F39FE"/>
    <w:rsid w:val="005F445A"/>
    <w:rsid w:val="005F78FA"/>
    <w:rsid w:val="0060026A"/>
    <w:rsid w:val="00600DE6"/>
    <w:rsid w:val="006012B9"/>
    <w:rsid w:val="00602056"/>
    <w:rsid w:val="0061182E"/>
    <w:rsid w:val="0061402A"/>
    <w:rsid w:val="00614AD0"/>
    <w:rsid w:val="0061510C"/>
    <w:rsid w:val="006163DB"/>
    <w:rsid w:val="006164C9"/>
    <w:rsid w:val="0062043A"/>
    <w:rsid w:val="0062053C"/>
    <w:rsid w:val="006214F5"/>
    <w:rsid w:val="006276DE"/>
    <w:rsid w:val="00630AD0"/>
    <w:rsid w:val="00631CE8"/>
    <w:rsid w:val="006335C6"/>
    <w:rsid w:val="00635E51"/>
    <w:rsid w:val="006361D1"/>
    <w:rsid w:val="0063658A"/>
    <w:rsid w:val="00637604"/>
    <w:rsid w:val="00641AAA"/>
    <w:rsid w:val="00641ABF"/>
    <w:rsid w:val="0064260C"/>
    <w:rsid w:val="00642EE7"/>
    <w:rsid w:val="00644FC5"/>
    <w:rsid w:val="006459EC"/>
    <w:rsid w:val="0064602A"/>
    <w:rsid w:val="0064782C"/>
    <w:rsid w:val="006503DF"/>
    <w:rsid w:val="0065360D"/>
    <w:rsid w:val="006540F6"/>
    <w:rsid w:val="00654F59"/>
    <w:rsid w:val="006553D4"/>
    <w:rsid w:val="00656E66"/>
    <w:rsid w:val="00656FB7"/>
    <w:rsid w:val="006610F8"/>
    <w:rsid w:val="006628EF"/>
    <w:rsid w:val="0066407C"/>
    <w:rsid w:val="006662C4"/>
    <w:rsid w:val="00666799"/>
    <w:rsid w:val="00667453"/>
    <w:rsid w:val="00670287"/>
    <w:rsid w:val="00670A78"/>
    <w:rsid w:val="00670E21"/>
    <w:rsid w:val="00672394"/>
    <w:rsid w:val="00672ABA"/>
    <w:rsid w:val="00675E9C"/>
    <w:rsid w:val="0067653B"/>
    <w:rsid w:val="00676A32"/>
    <w:rsid w:val="0068068F"/>
    <w:rsid w:val="006814BF"/>
    <w:rsid w:val="00685354"/>
    <w:rsid w:val="00685D99"/>
    <w:rsid w:val="006869A3"/>
    <w:rsid w:val="006872B8"/>
    <w:rsid w:val="00687889"/>
    <w:rsid w:val="00687DBD"/>
    <w:rsid w:val="006903CF"/>
    <w:rsid w:val="00690EFD"/>
    <w:rsid w:val="0069120D"/>
    <w:rsid w:val="006928C0"/>
    <w:rsid w:val="00693644"/>
    <w:rsid w:val="00696375"/>
    <w:rsid w:val="00696836"/>
    <w:rsid w:val="006A0ED1"/>
    <w:rsid w:val="006A203A"/>
    <w:rsid w:val="006A3722"/>
    <w:rsid w:val="006A3CC6"/>
    <w:rsid w:val="006A4CDA"/>
    <w:rsid w:val="006B0321"/>
    <w:rsid w:val="006B168F"/>
    <w:rsid w:val="006B1738"/>
    <w:rsid w:val="006B2985"/>
    <w:rsid w:val="006B376C"/>
    <w:rsid w:val="006B4BC1"/>
    <w:rsid w:val="006B4D57"/>
    <w:rsid w:val="006B5A0D"/>
    <w:rsid w:val="006B7866"/>
    <w:rsid w:val="006B7A1B"/>
    <w:rsid w:val="006C0503"/>
    <w:rsid w:val="006C0557"/>
    <w:rsid w:val="006C4FD8"/>
    <w:rsid w:val="006C5644"/>
    <w:rsid w:val="006C5FDC"/>
    <w:rsid w:val="006D2066"/>
    <w:rsid w:val="006D2124"/>
    <w:rsid w:val="006D3DB8"/>
    <w:rsid w:val="006D3F38"/>
    <w:rsid w:val="006D4051"/>
    <w:rsid w:val="006D6FA0"/>
    <w:rsid w:val="006D7F09"/>
    <w:rsid w:val="006E0B72"/>
    <w:rsid w:val="006E15AE"/>
    <w:rsid w:val="006E1783"/>
    <w:rsid w:val="006E1BCE"/>
    <w:rsid w:val="006E1FA3"/>
    <w:rsid w:val="006E31D8"/>
    <w:rsid w:val="006E365F"/>
    <w:rsid w:val="006E3B2A"/>
    <w:rsid w:val="006E453E"/>
    <w:rsid w:val="006F01D6"/>
    <w:rsid w:val="006F0543"/>
    <w:rsid w:val="006F0675"/>
    <w:rsid w:val="006F1029"/>
    <w:rsid w:val="006F1491"/>
    <w:rsid w:val="006F2845"/>
    <w:rsid w:val="006F2B03"/>
    <w:rsid w:val="006F3ECC"/>
    <w:rsid w:val="006F60E3"/>
    <w:rsid w:val="006F6EC1"/>
    <w:rsid w:val="006F7967"/>
    <w:rsid w:val="007027EE"/>
    <w:rsid w:val="007034CC"/>
    <w:rsid w:val="0070666A"/>
    <w:rsid w:val="00707899"/>
    <w:rsid w:val="007101AC"/>
    <w:rsid w:val="00713FA8"/>
    <w:rsid w:val="007158E6"/>
    <w:rsid w:val="00716374"/>
    <w:rsid w:val="00716776"/>
    <w:rsid w:val="00717386"/>
    <w:rsid w:val="00717BC3"/>
    <w:rsid w:val="007210C6"/>
    <w:rsid w:val="00721A61"/>
    <w:rsid w:val="00721BE2"/>
    <w:rsid w:val="0072286B"/>
    <w:rsid w:val="007234E6"/>
    <w:rsid w:val="00724181"/>
    <w:rsid w:val="007249B5"/>
    <w:rsid w:val="00725333"/>
    <w:rsid w:val="007304A0"/>
    <w:rsid w:val="00731886"/>
    <w:rsid w:val="00731D76"/>
    <w:rsid w:val="0073417B"/>
    <w:rsid w:val="0073447E"/>
    <w:rsid w:val="007344D9"/>
    <w:rsid w:val="007351BE"/>
    <w:rsid w:val="00735224"/>
    <w:rsid w:val="00740830"/>
    <w:rsid w:val="00742CE1"/>
    <w:rsid w:val="007434A8"/>
    <w:rsid w:val="00745B5B"/>
    <w:rsid w:val="00746E13"/>
    <w:rsid w:val="0075384B"/>
    <w:rsid w:val="0075507C"/>
    <w:rsid w:val="007558DF"/>
    <w:rsid w:val="007610DF"/>
    <w:rsid w:val="007617BF"/>
    <w:rsid w:val="007672CE"/>
    <w:rsid w:val="00767AD9"/>
    <w:rsid w:val="00770980"/>
    <w:rsid w:val="007732EC"/>
    <w:rsid w:val="007734D5"/>
    <w:rsid w:val="00773987"/>
    <w:rsid w:val="00773FC7"/>
    <w:rsid w:val="007741B5"/>
    <w:rsid w:val="00775D49"/>
    <w:rsid w:val="0077626A"/>
    <w:rsid w:val="007763F3"/>
    <w:rsid w:val="007800E7"/>
    <w:rsid w:val="00780207"/>
    <w:rsid w:val="00783847"/>
    <w:rsid w:val="00783AD5"/>
    <w:rsid w:val="00783B5B"/>
    <w:rsid w:val="00785015"/>
    <w:rsid w:val="007900ED"/>
    <w:rsid w:val="00791525"/>
    <w:rsid w:val="00791CB1"/>
    <w:rsid w:val="007928FD"/>
    <w:rsid w:val="007941E6"/>
    <w:rsid w:val="00794D37"/>
    <w:rsid w:val="00796B92"/>
    <w:rsid w:val="007A206A"/>
    <w:rsid w:val="007A393B"/>
    <w:rsid w:val="007A5A78"/>
    <w:rsid w:val="007B00FD"/>
    <w:rsid w:val="007B0583"/>
    <w:rsid w:val="007B129A"/>
    <w:rsid w:val="007B2504"/>
    <w:rsid w:val="007B2C49"/>
    <w:rsid w:val="007B67C6"/>
    <w:rsid w:val="007B6B76"/>
    <w:rsid w:val="007B7E34"/>
    <w:rsid w:val="007C2EE5"/>
    <w:rsid w:val="007C44C4"/>
    <w:rsid w:val="007C50B7"/>
    <w:rsid w:val="007C5AD0"/>
    <w:rsid w:val="007C6D0D"/>
    <w:rsid w:val="007C7E44"/>
    <w:rsid w:val="007D0E3B"/>
    <w:rsid w:val="007D34E6"/>
    <w:rsid w:val="007D4027"/>
    <w:rsid w:val="007D54B4"/>
    <w:rsid w:val="007D7420"/>
    <w:rsid w:val="007D79A4"/>
    <w:rsid w:val="007D7B77"/>
    <w:rsid w:val="007E0130"/>
    <w:rsid w:val="007E0372"/>
    <w:rsid w:val="007E0CEA"/>
    <w:rsid w:val="007E2550"/>
    <w:rsid w:val="007E59EA"/>
    <w:rsid w:val="007E711C"/>
    <w:rsid w:val="007F0F3A"/>
    <w:rsid w:val="007F1BB2"/>
    <w:rsid w:val="007F4DAB"/>
    <w:rsid w:val="007F5B0A"/>
    <w:rsid w:val="007F5C13"/>
    <w:rsid w:val="007F6980"/>
    <w:rsid w:val="007F6ED2"/>
    <w:rsid w:val="007F7ED0"/>
    <w:rsid w:val="008014F6"/>
    <w:rsid w:val="008019FC"/>
    <w:rsid w:val="00802B55"/>
    <w:rsid w:val="008064C3"/>
    <w:rsid w:val="00806B96"/>
    <w:rsid w:val="008070C3"/>
    <w:rsid w:val="008112E2"/>
    <w:rsid w:val="00822CDD"/>
    <w:rsid w:val="00823608"/>
    <w:rsid w:val="008238F0"/>
    <w:rsid w:val="0082727D"/>
    <w:rsid w:val="00840D02"/>
    <w:rsid w:val="00841181"/>
    <w:rsid w:val="00842033"/>
    <w:rsid w:val="008423A1"/>
    <w:rsid w:val="00842C66"/>
    <w:rsid w:val="008436C9"/>
    <w:rsid w:val="00843A00"/>
    <w:rsid w:val="00845EF1"/>
    <w:rsid w:val="00846D0A"/>
    <w:rsid w:val="00850E2B"/>
    <w:rsid w:val="00853BEF"/>
    <w:rsid w:val="008552B7"/>
    <w:rsid w:val="008577A4"/>
    <w:rsid w:val="00860966"/>
    <w:rsid w:val="0086125A"/>
    <w:rsid w:val="0086153C"/>
    <w:rsid w:val="00862926"/>
    <w:rsid w:val="008644F5"/>
    <w:rsid w:val="00866E7C"/>
    <w:rsid w:val="008704C3"/>
    <w:rsid w:val="00873AC4"/>
    <w:rsid w:val="008753BC"/>
    <w:rsid w:val="008754E1"/>
    <w:rsid w:val="0087665E"/>
    <w:rsid w:val="008813EF"/>
    <w:rsid w:val="00883567"/>
    <w:rsid w:val="0088357E"/>
    <w:rsid w:val="008836B2"/>
    <w:rsid w:val="00883744"/>
    <w:rsid w:val="0088475D"/>
    <w:rsid w:val="00884A97"/>
    <w:rsid w:val="00887061"/>
    <w:rsid w:val="0088786F"/>
    <w:rsid w:val="00890D4B"/>
    <w:rsid w:val="008923C0"/>
    <w:rsid w:val="00893889"/>
    <w:rsid w:val="00893AEB"/>
    <w:rsid w:val="00893B6D"/>
    <w:rsid w:val="00893B93"/>
    <w:rsid w:val="00895901"/>
    <w:rsid w:val="008967D1"/>
    <w:rsid w:val="008972E6"/>
    <w:rsid w:val="008A0436"/>
    <w:rsid w:val="008A155D"/>
    <w:rsid w:val="008A1B2A"/>
    <w:rsid w:val="008A1EA4"/>
    <w:rsid w:val="008A5734"/>
    <w:rsid w:val="008A58E4"/>
    <w:rsid w:val="008A5B7D"/>
    <w:rsid w:val="008A7982"/>
    <w:rsid w:val="008A7B16"/>
    <w:rsid w:val="008B05A1"/>
    <w:rsid w:val="008B0A69"/>
    <w:rsid w:val="008B2ACB"/>
    <w:rsid w:val="008B5B43"/>
    <w:rsid w:val="008B5C93"/>
    <w:rsid w:val="008B5DFF"/>
    <w:rsid w:val="008B677A"/>
    <w:rsid w:val="008B6DA7"/>
    <w:rsid w:val="008B7915"/>
    <w:rsid w:val="008C02EC"/>
    <w:rsid w:val="008C0CBE"/>
    <w:rsid w:val="008C5C01"/>
    <w:rsid w:val="008C5EF2"/>
    <w:rsid w:val="008C773C"/>
    <w:rsid w:val="008D07FA"/>
    <w:rsid w:val="008D17CC"/>
    <w:rsid w:val="008D44AB"/>
    <w:rsid w:val="008D458B"/>
    <w:rsid w:val="008D49E9"/>
    <w:rsid w:val="008D5AEF"/>
    <w:rsid w:val="008D610C"/>
    <w:rsid w:val="008D6F3D"/>
    <w:rsid w:val="008E00E8"/>
    <w:rsid w:val="008E051C"/>
    <w:rsid w:val="008E118A"/>
    <w:rsid w:val="008E1731"/>
    <w:rsid w:val="008E1CD1"/>
    <w:rsid w:val="008E375E"/>
    <w:rsid w:val="008E4CCE"/>
    <w:rsid w:val="008E7C60"/>
    <w:rsid w:val="008E7E4F"/>
    <w:rsid w:val="008F11E1"/>
    <w:rsid w:val="008F3A5D"/>
    <w:rsid w:val="008F3BEC"/>
    <w:rsid w:val="008F40A6"/>
    <w:rsid w:val="008F5BAE"/>
    <w:rsid w:val="008F5EA0"/>
    <w:rsid w:val="008F6D41"/>
    <w:rsid w:val="008F7118"/>
    <w:rsid w:val="00900FD1"/>
    <w:rsid w:val="009016B5"/>
    <w:rsid w:val="009029E9"/>
    <w:rsid w:val="0090311C"/>
    <w:rsid w:val="00903965"/>
    <w:rsid w:val="009039BA"/>
    <w:rsid w:val="009039CB"/>
    <w:rsid w:val="00903CA0"/>
    <w:rsid w:val="0091092C"/>
    <w:rsid w:val="0091260F"/>
    <w:rsid w:val="00912EAF"/>
    <w:rsid w:val="00914141"/>
    <w:rsid w:val="00914A4F"/>
    <w:rsid w:val="00914AF5"/>
    <w:rsid w:val="0091594D"/>
    <w:rsid w:val="00917D88"/>
    <w:rsid w:val="00920447"/>
    <w:rsid w:val="00920E8C"/>
    <w:rsid w:val="009210FF"/>
    <w:rsid w:val="009219E7"/>
    <w:rsid w:val="00922134"/>
    <w:rsid w:val="009228DE"/>
    <w:rsid w:val="009250CE"/>
    <w:rsid w:val="00931605"/>
    <w:rsid w:val="00931E63"/>
    <w:rsid w:val="00934524"/>
    <w:rsid w:val="0093620E"/>
    <w:rsid w:val="0093705F"/>
    <w:rsid w:val="00937077"/>
    <w:rsid w:val="00937C6F"/>
    <w:rsid w:val="00940D20"/>
    <w:rsid w:val="00941922"/>
    <w:rsid w:val="00944F34"/>
    <w:rsid w:val="009451AE"/>
    <w:rsid w:val="00945A2C"/>
    <w:rsid w:val="00946284"/>
    <w:rsid w:val="00946A9D"/>
    <w:rsid w:val="009508A8"/>
    <w:rsid w:val="00951519"/>
    <w:rsid w:val="00951B79"/>
    <w:rsid w:val="00954FBB"/>
    <w:rsid w:val="00957E41"/>
    <w:rsid w:val="009605F5"/>
    <w:rsid w:val="00962891"/>
    <w:rsid w:val="00963025"/>
    <w:rsid w:val="009642C6"/>
    <w:rsid w:val="0096590B"/>
    <w:rsid w:val="00965B03"/>
    <w:rsid w:val="00967335"/>
    <w:rsid w:val="00970F24"/>
    <w:rsid w:val="00971F25"/>
    <w:rsid w:val="00972E9C"/>
    <w:rsid w:val="00976422"/>
    <w:rsid w:val="00976575"/>
    <w:rsid w:val="009768EB"/>
    <w:rsid w:val="00976E58"/>
    <w:rsid w:val="0098171B"/>
    <w:rsid w:val="0098324F"/>
    <w:rsid w:val="0098445E"/>
    <w:rsid w:val="0098645A"/>
    <w:rsid w:val="00987572"/>
    <w:rsid w:val="00994F62"/>
    <w:rsid w:val="0099742E"/>
    <w:rsid w:val="00997B04"/>
    <w:rsid w:val="009A03E2"/>
    <w:rsid w:val="009A11DA"/>
    <w:rsid w:val="009A57BC"/>
    <w:rsid w:val="009A7678"/>
    <w:rsid w:val="009B0B85"/>
    <w:rsid w:val="009B1446"/>
    <w:rsid w:val="009B1F7B"/>
    <w:rsid w:val="009B2741"/>
    <w:rsid w:val="009B3983"/>
    <w:rsid w:val="009B3DE0"/>
    <w:rsid w:val="009B5D0B"/>
    <w:rsid w:val="009B7B82"/>
    <w:rsid w:val="009C0781"/>
    <w:rsid w:val="009C2F44"/>
    <w:rsid w:val="009C2F76"/>
    <w:rsid w:val="009C31BE"/>
    <w:rsid w:val="009C321E"/>
    <w:rsid w:val="009C413B"/>
    <w:rsid w:val="009C5324"/>
    <w:rsid w:val="009C5B95"/>
    <w:rsid w:val="009C79CF"/>
    <w:rsid w:val="009D0FA7"/>
    <w:rsid w:val="009D23AA"/>
    <w:rsid w:val="009D349D"/>
    <w:rsid w:val="009D44BB"/>
    <w:rsid w:val="009D4603"/>
    <w:rsid w:val="009D4676"/>
    <w:rsid w:val="009D49AB"/>
    <w:rsid w:val="009D4EE4"/>
    <w:rsid w:val="009D506B"/>
    <w:rsid w:val="009D68FE"/>
    <w:rsid w:val="009D7172"/>
    <w:rsid w:val="009D74BD"/>
    <w:rsid w:val="009D7FA9"/>
    <w:rsid w:val="009E0BFA"/>
    <w:rsid w:val="009E0E48"/>
    <w:rsid w:val="009E1EB8"/>
    <w:rsid w:val="009E387D"/>
    <w:rsid w:val="009E4051"/>
    <w:rsid w:val="009E704E"/>
    <w:rsid w:val="009E7809"/>
    <w:rsid w:val="009F0103"/>
    <w:rsid w:val="009F026F"/>
    <w:rsid w:val="009F03F0"/>
    <w:rsid w:val="009F13FE"/>
    <w:rsid w:val="009F38F0"/>
    <w:rsid w:val="009F727C"/>
    <w:rsid w:val="009F777C"/>
    <w:rsid w:val="00A0117E"/>
    <w:rsid w:val="00A02A0B"/>
    <w:rsid w:val="00A03944"/>
    <w:rsid w:val="00A04B43"/>
    <w:rsid w:val="00A0781B"/>
    <w:rsid w:val="00A11F0F"/>
    <w:rsid w:val="00A13041"/>
    <w:rsid w:val="00A13446"/>
    <w:rsid w:val="00A13841"/>
    <w:rsid w:val="00A14C7B"/>
    <w:rsid w:val="00A14F35"/>
    <w:rsid w:val="00A1604A"/>
    <w:rsid w:val="00A16D81"/>
    <w:rsid w:val="00A16EBA"/>
    <w:rsid w:val="00A1765C"/>
    <w:rsid w:val="00A20065"/>
    <w:rsid w:val="00A20124"/>
    <w:rsid w:val="00A22345"/>
    <w:rsid w:val="00A250C3"/>
    <w:rsid w:val="00A27552"/>
    <w:rsid w:val="00A30C32"/>
    <w:rsid w:val="00A30C57"/>
    <w:rsid w:val="00A31358"/>
    <w:rsid w:val="00A32B50"/>
    <w:rsid w:val="00A36BCA"/>
    <w:rsid w:val="00A36DE3"/>
    <w:rsid w:val="00A37025"/>
    <w:rsid w:val="00A374EC"/>
    <w:rsid w:val="00A37F96"/>
    <w:rsid w:val="00A41CC3"/>
    <w:rsid w:val="00A42AE6"/>
    <w:rsid w:val="00A4336E"/>
    <w:rsid w:val="00A43E4C"/>
    <w:rsid w:val="00A43E85"/>
    <w:rsid w:val="00A440D7"/>
    <w:rsid w:val="00A44170"/>
    <w:rsid w:val="00A44CE7"/>
    <w:rsid w:val="00A45014"/>
    <w:rsid w:val="00A458EA"/>
    <w:rsid w:val="00A46D03"/>
    <w:rsid w:val="00A50F4D"/>
    <w:rsid w:val="00A531E6"/>
    <w:rsid w:val="00A545E1"/>
    <w:rsid w:val="00A55D69"/>
    <w:rsid w:val="00A57411"/>
    <w:rsid w:val="00A57B8A"/>
    <w:rsid w:val="00A57EDA"/>
    <w:rsid w:val="00A60949"/>
    <w:rsid w:val="00A60E54"/>
    <w:rsid w:val="00A62B08"/>
    <w:rsid w:val="00A63873"/>
    <w:rsid w:val="00A674C0"/>
    <w:rsid w:val="00A67A71"/>
    <w:rsid w:val="00A70956"/>
    <w:rsid w:val="00A74B22"/>
    <w:rsid w:val="00A755D5"/>
    <w:rsid w:val="00A76DE1"/>
    <w:rsid w:val="00A76E4D"/>
    <w:rsid w:val="00A77BA3"/>
    <w:rsid w:val="00A77E9C"/>
    <w:rsid w:val="00A81470"/>
    <w:rsid w:val="00A81666"/>
    <w:rsid w:val="00A81C8D"/>
    <w:rsid w:val="00A83A46"/>
    <w:rsid w:val="00A83CBF"/>
    <w:rsid w:val="00A83F5C"/>
    <w:rsid w:val="00A85E8F"/>
    <w:rsid w:val="00A85F4F"/>
    <w:rsid w:val="00A86681"/>
    <w:rsid w:val="00A91041"/>
    <w:rsid w:val="00A91856"/>
    <w:rsid w:val="00A91E6C"/>
    <w:rsid w:val="00A92562"/>
    <w:rsid w:val="00A956CE"/>
    <w:rsid w:val="00A95EA1"/>
    <w:rsid w:val="00A9663B"/>
    <w:rsid w:val="00A9666E"/>
    <w:rsid w:val="00A969BD"/>
    <w:rsid w:val="00A96F95"/>
    <w:rsid w:val="00AA0772"/>
    <w:rsid w:val="00AA0DF8"/>
    <w:rsid w:val="00AA293E"/>
    <w:rsid w:val="00AA2D8B"/>
    <w:rsid w:val="00AA33C8"/>
    <w:rsid w:val="00AA59B3"/>
    <w:rsid w:val="00AA5F78"/>
    <w:rsid w:val="00AA6255"/>
    <w:rsid w:val="00AA6720"/>
    <w:rsid w:val="00AA6E94"/>
    <w:rsid w:val="00AA7CB9"/>
    <w:rsid w:val="00AB2235"/>
    <w:rsid w:val="00AB27B0"/>
    <w:rsid w:val="00AB4187"/>
    <w:rsid w:val="00AB5664"/>
    <w:rsid w:val="00AB6CDD"/>
    <w:rsid w:val="00AB7723"/>
    <w:rsid w:val="00AB7D5D"/>
    <w:rsid w:val="00AC0DBC"/>
    <w:rsid w:val="00AC1354"/>
    <w:rsid w:val="00AC19B2"/>
    <w:rsid w:val="00AC1C46"/>
    <w:rsid w:val="00AC4419"/>
    <w:rsid w:val="00AC512B"/>
    <w:rsid w:val="00AC6112"/>
    <w:rsid w:val="00AD22ED"/>
    <w:rsid w:val="00AD2C48"/>
    <w:rsid w:val="00AD7AC8"/>
    <w:rsid w:val="00AD7D52"/>
    <w:rsid w:val="00AE0BEB"/>
    <w:rsid w:val="00AE0C05"/>
    <w:rsid w:val="00AE0D27"/>
    <w:rsid w:val="00AE2CB3"/>
    <w:rsid w:val="00AE305A"/>
    <w:rsid w:val="00AE43DA"/>
    <w:rsid w:val="00AE45BC"/>
    <w:rsid w:val="00AE52FA"/>
    <w:rsid w:val="00AE7D52"/>
    <w:rsid w:val="00AF00E3"/>
    <w:rsid w:val="00AF0112"/>
    <w:rsid w:val="00AF04E7"/>
    <w:rsid w:val="00AF0649"/>
    <w:rsid w:val="00AF1773"/>
    <w:rsid w:val="00AF1835"/>
    <w:rsid w:val="00AF2562"/>
    <w:rsid w:val="00AF3C0C"/>
    <w:rsid w:val="00B034D0"/>
    <w:rsid w:val="00B03C7D"/>
    <w:rsid w:val="00B041D0"/>
    <w:rsid w:val="00B041F4"/>
    <w:rsid w:val="00B0438A"/>
    <w:rsid w:val="00B048EF"/>
    <w:rsid w:val="00B04FEA"/>
    <w:rsid w:val="00B1017D"/>
    <w:rsid w:val="00B105AD"/>
    <w:rsid w:val="00B156A5"/>
    <w:rsid w:val="00B17014"/>
    <w:rsid w:val="00B24CED"/>
    <w:rsid w:val="00B25268"/>
    <w:rsid w:val="00B2678D"/>
    <w:rsid w:val="00B278E5"/>
    <w:rsid w:val="00B3565B"/>
    <w:rsid w:val="00B35E07"/>
    <w:rsid w:val="00B37DFB"/>
    <w:rsid w:val="00B4368D"/>
    <w:rsid w:val="00B43E24"/>
    <w:rsid w:val="00B45BFF"/>
    <w:rsid w:val="00B46722"/>
    <w:rsid w:val="00B47360"/>
    <w:rsid w:val="00B476D1"/>
    <w:rsid w:val="00B47A70"/>
    <w:rsid w:val="00B47CB1"/>
    <w:rsid w:val="00B47EE4"/>
    <w:rsid w:val="00B47F2D"/>
    <w:rsid w:val="00B502B2"/>
    <w:rsid w:val="00B56C0E"/>
    <w:rsid w:val="00B573AB"/>
    <w:rsid w:val="00B576DF"/>
    <w:rsid w:val="00B57C30"/>
    <w:rsid w:val="00B6082A"/>
    <w:rsid w:val="00B63FD8"/>
    <w:rsid w:val="00B64F5F"/>
    <w:rsid w:val="00B65EE9"/>
    <w:rsid w:val="00B66D01"/>
    <w:rsid w:val="00B66EC6"/>
    <w:rsid w:val="00B672E3"/>
    <w:rsid w:val="00B7254C"/>
    <w:rsid w:val="00B731AF"/>
    <w:rsid w:val="00B7473B"/>
    <w:rsid w:val="00B7706A"/>
    <w:rsid w:val="00B7748A"/>
    <w:rsid w:val="00B8051A"/>
    <w:rsid w:val="00B81A28"/>
    <w:rsid w:val="00B81C00"/>
    <w:rsid w:val="00B82120"/>
    <w:rsid w:val="00B82CBF"/>
    <w:rsid w:val="00B853FA"/>
    <w:rsid w:val="00B85B85"/>
    <w:rsid w:val="00B87D3B"/>
    <w:rsid w:val="00B920BF"/>
    <w:rsid w:val="00B9333F"/>
    <w:rsid w:val="00B93D1C"/>
    <w:rsid w:val="00B9425A"/>
    <w:rsid w:val="00B953F6"/>
    <w:rsid w:val="00B9609A"/>
    <w:rsid w:val="00B97CE6"/>
    <w:rsid w:val="00BA0686"/>
    <w:rsid w:val="00BA2ED2"/>
    <w:rsid w:val="00BA42A9"/>
    <w:rsid w:val="00BA52F3"/>
    <w:rsid w:val="00BA5858"/>
    <w:rsid w:val="00BA7A2D"/>
    <w:rsid w:val="00BB06CE"/>
    <w:rsid w:val="00BB0741"/>
    <w:rsid w:val="00BB1FC8"/>
    <w:rsid w:val="00BB3865"/>
    <w:rsid w:val="00BB4D8D"/>
    <w:rsid w:val="00BB79FE"/>
    <w:rsid w:val="00BB7B7B"/>
    <w:rsid w:val="00BC3F1B"/>
    <w:rsid w:val="00BC4968"/>
    <w:rsid w:val="00BC50B2"/>
    <w:rsid w:val="00BC5D14"/>
    <w:rsid w:val="00BC5D1C"/>
    <w:rsid w:val="00BC71DF"/>
    <w:rsid w:val="00BC7253"/>
    <w:rsid w:val="00BC7614"/>
    <w:rsid w:val="00BD1164"/>
    <w:rsid w:val="00BD1324"/>
    <w:rsid w:val="00BD4913"/>
    <w:rsid w:val="00BD52F0"/>
    <w:rsid w:val="00BD69C5"/>
    <w:rsid w:val="00BE0D2C"/>
    <w:rsid w:val="00BE1BE9"/>
    <w:rsid w:val="00BE2110"/>
    <w:rsid w:val="00BE4C40"/>
    <w:rsid w:val="00BE5788"/>
    <w:rsid w:val="00BE57A7"/>
    <w:rsid w:val="00BE7635"/>
    <w:rsid w:val="00BF0351"/>
    <w:rsid w:val="00BF155C"/>
    <w:rsid w:val="00BF322D"/>
    <w:rsid w:val="00BF56B4"/>
    <w:rsid w:val="00C0033A"/>
    <w:rsid w:val="00C0271F"/>
    <w:rsid w:val="00C03225"/>
    <w:rsid w:val="00C03E3D"/>
    <w:rsid w:val="00C0414D"/>
    <w:rsid w:val="00C072CC"/>
    <w:rsid w:val="00C07458"/>
    <w:rsid w:val="00C11D36"/>
    <w:rsid w:val="00C130F4"/>
    <w:rsid w:val="00C15A11"/>
    <w:rsid w:val="00C15A97"/>
    <w:rsid w:val="00C163B9"/>
    <w:rsid w:val="00C17CF5"/>
    <w:rsid w:val="00C17D30"/>
    <w:rsid w:val="00C207D0"/>
    <w:rsid w:val="00C209DF"/>
    <w:rsid w:val="00C21FCC"/>
    <w:rsid w:val="00C22B6F"/>
    <w:rsid w:val="00C23722"/>
    <w:rsid w:val="00C23D05"/>
    <w:rsid w:val="00C249E4"/>
    <w:rsid w:val="00C26D54"/>
    <w:rsid w:val="00C277BF"/>
    <w:rsid w:val="00C2799A"/>
    <w:rsid w:val="00C27E86"/>
    <w:rsid w:val="00C300C9"/>
    <w:rsid w:val="00C30553"/>
    <w:rsid w:val="00C30671"/>
    <w:rsid w:val="00C30940"/>
    <w:rsid w:val="00C33ABE"/>
    <w:rsid w:val="00C35659"/>
    <w:rsid w:val="00C35866"/>
    <w:rsid w:val="00C372B1"/>
    <w:rsid w:val="00C432C3"/>
    <w:rsid w:val="00C44FBD"/>
    <w:rsid w:val="00C45301"/>
    <w:rsid w:val="00C45970"/>
    <w:rsid w:val="00C45ECB"/>
    <w:rsid w:val="00C46C96"/>
    <w:rsid w:val="00C5118A"/>
    <w:rsid w:val="00C51301"/>
    <w:rsid w:val="00C53660"/>
    <w:rsid w:val="00C54F7F"/>
    <w:rsid w:val="00C56CB0"/>
    <w:rsid w:val="00C57191"/>
    <w:rsid w:val="00C57AC8"/>
    <w:rsid w:val="00C57DAB"/>
    <w:rsid w:val="00C60A92"/>
    <w:rsid w:val="00C61C89"/>
    <w:rsid w:val="00C61FF9"/>
    <w:rsid w:val="00C665E1"/>
    <w:rsid w:val="00C6795D"/>
    <w:rsid w:val="00C700CB"/>
    <w:rsid w:val="00C71484"/>
    <w:rsid w:val="00C72B12"/>
    <w:rsid w:val="00C75CFD"/>
    <w:rsid w:val="00C7619B"/>
    <w:rsid w:val="00C761E7"/>
    <w:rsid w:val="00C76399"/>
    <w:rsid w:val="00C76D16"/>
    <w:rsid w:val="00C77299"/>
    <w:rsid w:val="00C773C1"/>
    <w:rsid w:val="00C80912"/>
    <w:rsid w:val="00C82A0B"/>
    <w:rsid w:val="00C82B51"/>
    <w:rsid w:val="00C83544"/>
    <w:rsid w:val="00C86903"/>
    <w:rsid w:val="00C8786D"/>
    <w:rsid w:val="00C90156"/>
    <w:rsid w:val="00C939BB"/>
    <w:rsid w:val="00C94666"/>
    <w:rsid w:val="00C947A3"/>
    <w:rsid w:val="00C95E36"/>
    <w:rsid w:val="00C9655D"/>
    <w:rsid w:val="00CA18C3"/>
    <w:rsid w:val="00CA23E1"/>
    <w:rsid w:val="00CA2A63"/>
    <w:rsid w:val="00CA304A"/>
    <w:rsid w:val="00CA45AA"/>
    <w:rsid w:val="00CA5ACF"/>
    <w:rsid w:val="00CA610E"/>
    <w:rsid w:val="00CA681D"/>
    <w:rsid w:val="00CB037F"/>
    <w:rsid w:val="00CB0513"/>
    <w:rsid w:val="00CB0D52"/>
    <w:rsid w:val="00CB1386"/>
    <w:rsid w:val="00CB21F2"/>
    <w:rsid w:val="00CB29CC"/>
    <w:rsid w:val="00CB3748"/>
    <w:rsid w:val="00CB39E2"/>
    <w:rsid w:val="00CB55F1"/>
    <w:rsid w:val="00CB562D"/>
    <w:rsid w:val="00CB6A21"/>
    <w:rsid w:val="00CB7109"/>
    <w:rsid w:val="00CB7CC9"/>
    <w:rsid w:val="00CC05EC"/>
    <w:rsid w:val="00CC11C3"/>
    <w:rsid w:val="00CC1A11"/>
    <w:rsid w:val="00CC3ADB"/>
    <w:rsid w:val="00CC4128"/>
    <w:rsid w:val="00CC778F"/>
    <w:rsid w:val="00CC7C41"/>
    <w:rsid w:val="00CD02E7"/>
    <w:rsid w:val="00CD06FD"/>
    <w:rsid w:val="00CD2B9A"/>
    <w:rsid w:val="00CD35FE"/>
    <w:rsid w:val="00CD4C2D"/>
    <w:rsid w:val="00CE109F"/>
    <w:rsid w:val="00CE26EC"/>
    <w:rsid w:val="00CE2ACF"/>
    <w:rsid w:val="00CE4790"/>
    <w:rsid w:val="00CE4C89"/>
    <w:rsid w:val="00CE59A0"/>
    <w:rsid w:val="00CE61F8"/>
    <w:rsid w:val="00CE6A22"/>
    <w:rsid w:val="00CE79BE"/>
    <w:rsid w:val="00CF0359"/>
    <w:rsid w:val="00CF119F"/>
    <w:rsid w:val="00CF5B72"/>
    <w:rsid w:val="00D02514"/>
    <w:rsid w:val="00D02C85"/>
    <w:rsid w:val="00D03604"/>
    <w:rsid w:val="00D0398A"/>
    <w:rsid w:val="00D05E6E"/>
    <w:rsid w:val="00D0698F"/>
    <w:rsid w:val="00D0704F"/>
    <w:rsid w:val="00D079A6"/>
    <w:rsid w:val="00D07A4B"/>
    <w:rsid w:val="00D11FF7"/>
    <w:rsid w:val="00D125B2"/>
    <w:rsid w:val="00D1284D"/>
    <w:rsid w:val="00D14A92"/>
    <w:rsid w:val="00D166B2"/>
    <w:rsid w:val="00D2042E"/>
    <w:rsid w:val="00D20ED3"/>
    <w:rsid w:val="00D230D9"/>
    <w:rsid w:val="00D2473E"/>
    <w:rsid w:val="00D26278"/>
    <w:rsid w:val="00D272AF"/>
    <w:rsid w:val="00D27DB2"/>
    <w:rsid w:val="00D30422"/>
    <w:rsid w:val="00D30EA6"/>
    <w:rsid w:val="00D31E53"/>
    <w:rsid w:val="00D3293C"/>
    <w:rsid w:val="00D337B9"/>
    <w:rsid w:val="00D427F9"/>
    <w:rsid w:val="00D43511"/>
    <w:rsid w:val="00D452E0"/>
    <w:rsid w:val="00D5136C"/>
    <w:rsid w:val="00D52C12"/>
    <w:rsid w:val="00D5444A"/>
    <w:rsid w:val="00D55F5C"/>
    <w:rsid w:val="00D5704B"/>
    <w:rsid w:val="00D5799F"/>
    <w:rsid w:val="00D57E87"/>
    <w:rsid w:val="00D6081B"/>
    <w:rsid w:val="00D6232A"/>
    <w:rsid w:val="00D70390"/>
    <w:rsid w:val="00D7282E"/>
    <w:rsid w:val="00D74836"/>
    <w:rsid w:val="00D75508"/>
    <w:rsid w:val="00D800DE"/>
    <w:rsid w:val="00D806A3"/>
    <w:rsid w:val="00D8153E"/>
    <w:rsid w:val="00D86E5A"/>
    <w:rsid w:val="00D86FA0"/>
    <w:rsid w:val="00D90028"/>
    <w:rsid w:val="00D904B0"/>
    <w:rsid w:val="00D90EA5"/>
    <w:rsid w:val="00D90EEF"/>
    <w:rsid w:val="00D91473"/>
    <w:rsid w:val="00D91873"/>
    <w:rsid w:val="00D95B1B"/>
    <w:rsid w:val="00D97870"/>
    <w:rsid w:val="00DA0A9E"/>
    <w:rsid w:val="00DA3614"/>
    <w:rsid w:val="00DA3910"/>
    <w:rsid w:val="00DA439A"/>
    <w:rsid w:val="00DB1B3B"/>
    <w:rsid w:val="00DB2353"/>
    <w:rsid w:val="00DB4503"/>
    <w:rsid w:val="00DB6CFC"/>
    <w:rsid w:val="00DC19AA"/>
    <w:rsid w:val="00DC1A4E"/>
    <w:rsid w:val="00DC4191"/>
    <w:rsid w:val="00DC4722"/>
    <w:rsid w:val="00DC5354"/>
    <w:rsid w:val="00DC59DC"/>
    <w:rsid w:val="00DC7DD8"/>
    <w:rsid w:val="00DD2C31"/>
    <w:rsid w:val="00DD2DBD"/>
    <w:rsid w:val="00DD2EA7"/>
    <w:rsid w:val="00DD781F"/>
    <w:rsid w:val="00DD7B07"/>
    <w:rsid w:val="00DE2FC9"/>
    <w:rsid w:val="00DE497C"/>
    <w:rsid w:val="00DE498A"/>
    <w:rsid w:val="00DE674F"/>
    <w:rsid w:val="00DE7E7E"/>
    <w:rsid w:val="00DF2102"/>
    <w:rsid w:val="00DF27EA"/>
    <w:rsid w:val="00DF38B9"/>
    <w:rsid w:val="00DF5027"/>
    <w:rsid w:val="00DF64D3"/>
    <w:rsid w:val="00E0030F"/>
    <w:rsid w:val="00E00397"/>
    <w:rsid w:val="00E019D5"/>
    <w:rsid w:val="00E021BA"/>
    <w:rsid w:val="00E037F1"/>
    <w:rsid w:val="00E04338"/>
    <w:rsid w:val="00E04688"/>
    <w:rsid w:val="00E054AC"/>
    <w:rsid w:val="00E06687"/>
    <w:rsid w:val="00E1033B"/>
    <w:rsid w:val="00E1124A"/>
    <w:rsid w:val="00E11821"/>
    <w:rsid w:val="00E118F5"/>
    <w:rsid w:val="00E125E3"/>
    <w:rsid w:val="00E14AB4"/>
    <w:rsid w:val="00E1501F"/>
    <w:rsid w:val="00E1676E"/>
    <w:rsid w:val="00E2290B"/>
    <w:rsid w:val="00E22F58"/>
    <w:rsid w:val="00E2352D"/>
    <w:rsid w:val="00E24FDE"/>
    <w:rsid w:val="00E27480"/>
    <w:rsid w:val="00E27AA6"/>
    <w:rsid w:val="00E302FA"/>
    <w:rsid w:val="00E3214E"/>
    <w:rsid w:val="00E340C6"/>
    <w:rsid w:val="00E3547C"/>
    <w:rsid w:val="00E35C51"/>
    <w:rsid w:val="00E371DF"/>
    <w:rsid w:val="00E371E7"/>
    <w:rsid w:val="00E37F45"/>
    <w:rsid w:val="00E40F67"/>
    <w:rsid w:val="00E4254A"/>
    <w:rsid w:val="00E44260"/>
    <w:rsid w:val="00E44399"/>
    <w:rsid w:val="00E4747D"/>
    <w:rsid w:val="00E517F7"/>
    <w:rsid w:val="00E5195A"/>
    <w:rsid w:val="00E519DD"/>
    <w:rsid w:val="00E51E89"/>
    <w:rsid w:val="00E53342"/>
    <w:rsid w:val="00E537A9"/>
    <w:rsid w:val="00E53B59"/>
    <w:rsid w:val="00E5643F"/>
    <w:rsid w:val="00E56728"/>
    <w:rsid w:val="00E56C44"/>
    <w:rsid w:val="00E60B0F"/>
    <w:rsid w:val="00E65265"/>
    <w:rsid w:val="00E6579F"/>
    <w:rsid w:val="00E65AB3"/>
    <w:rsid w:val="00E702B1"/>
    <w:rsid w:val="00E70F5B"/>
    <w:rsid w:val="00E746AA"/>
    <w:rsid w:val="00E75809"/>
    <w:rsid w:val="00E75F0B"/>
    <w:rsid w:val="00E80425"/>
    <w:rsid w:val="00E82EDB"/>
    <w:rsid w:val="00E83D5A"/>
    <w:rsid w:val="00E86987"/>
    <w:rsid w:val="00E86CE7"/>
    <w:rsid w:val="00E91612"/>
    <w:rsid w:val="00E91FE4"/>
    <w:rsid w:val="00E937F1"/>
    <w:rsid w:val="00E95833"/>
    <w:rsid w:val="00E95D46"/>
    <w:rsid w:val="00EA0E72"/>
    <w:rsid w:val="00EA26D1"/>
    <w:rsid w:val="00EA31D1"/>
    <w:rsid w:val="00EA4E93"/>
    <w:rsid w:val="00EA500D"/>
    <w:rsid w:val="00EA7548"/>
    <w:rsid w:val="00EB1A37"/>
    <w:rsid w:val="00EB529A"/>
    <w:rsid w:val="00EB656A"/>
    <w:rsid w:val="00EB67BC"/>
    <w:rsid w:val="00EB6EF9"/>
    <w:rsid w:val="00EC0446"/>
    <w:rsid w:val="00EC0DA5"/>
    <w:rsid w:val="00EC1807"/>
    <w:rsid w:val="00EC37E7"/>
    <w:rsid w:val="00EC504F"/>
    <w:rsid w:val="00EC57A7"/>
    <w:rsid w:val="00EC683A"/>
    <w:rsid w:val="00EC6B4E"/>
    <w:rsid w:val="00ED018B"/>
    <w:rsid w:val="00ED0611"/>
    <w:rsid w:val="00ED0652"/>
    <w:rsid w:val="00ED09E6"/>
    <w:rsid w:val="00ED14CE"/>
    <w:rsid w:val="00ED1689"/>
    <w:rsid w:val="00ED17BE"/>
    <w:rsid w:val="00ED37DB"/>
    <w:rsid w:val="00ED5383"/>
    <w:rsid w:val="00ED557C"/>
    <w:rsid w:val="00ED6CDA"/>
    <w:rsid w:val="00ED7529"/>
    <w:rsid w:val="00ED7982"/>
    <w:rsid w:val="00ED7C7E"/>
    <w:rsid w:val="00EE061A"/>
    <w:rsid w:val="00EE2158"/>
    <w:rsid w:val="00EE26F7"/>
    <w:rsid w:val="00EE512F"/>
    <w:rsid w:val="00EE603E"/>
    <w:rsid w:val="00EF26D3"/>
    <w:rsid w:val="00EF2A52"/>
    <w:rsid w:val="00EF383A"/>
    <w:rsid w:val="00EF488C"/>
    <w:rsid w:val="00F013DC"/>
    <w:rsid w:val="00F023FB"/>
    <w:rsid w:val="00F06BFE"/>
    <w:rsid w:val="00F1248F"/>
    <w:rsid w:val="00F1261A"/>
    <w:rsid w:val="00F15EAD"/>
    <w:rsid w:val="00F17F88"/>
    <w:rsid w:val="00F245BF"/>
    <w:rsid w:val="00F25CFF"/>
    <w:rsid w:val="00F263FB"/>
    <w:rsid w:val="00F271BC"/>
    <w:rsid w:val="00F2777B"/>
    <w:rsid w:val="00F342C9"/>
    <w:rsid w:val="00F34D2A"/>
    <w:rsid w:val="00F3586D"/>
    <w:rsid w:val="00F36D17"/>
    <w:rsid w:val="00F41D9A"/>
    <w:rsid w:val="00F42416"/>
    <w:rsid w:val="00F426FC"/>
    <w:rsid w:val="00F42DD2"/>
    <w:rsid w:val="00F43CA5"/>
    <w:rsid w:val="00F441C5"/>
    <w:rsid w:val="00F4453D"/>
    <w:rsid w:val="00F44C3F"/>
    <w:rsid w:val="00F462BC"/>
    <w:rsid w:val="00F5070E"/>
    <w:rsid w:val="00F524DA"/>
    <w:rsid w:val="00F5322A"/>
    <w:rsid w:val="00F546E9"/>
    <w:rsid w:val="00F56FB1"/>
    <w:rsid w:val="00F5762D"/>
    <w:rsid w:val="00F57C64"/>
    <w:rsid w:val="00F60B64"/>
    <w:rsid w:val="00F61A8D"/>
    <w:rsid w:val="00F648F5"/>
    <w:rsid w:val="00F65B6E"/>
    <w:rsid w:val="00F710D2"/>
    <w:rsid w:val="00F71BCA"/>
    <w:rsid w:val="00F73557"/>
    <w:rsid w:val="00F73D21"/>
    <w:rsid w:val="00F74D3D"/>
    <w:rsid w:val="00F75BB9"/>
    <w:rsid w:val="00F771D5"/>
    <w:rsid w:val="00F77215"/>
    <w:rsid w:val="00F778A9"/>
    <w:rsid w:val="00F77FF3"/>
    <w:rsid w:val="00F81743"/>
    <w:rsid w:val="00F81912"/>
    <w:rsid w:val="00F82F93"/>
    <w:rsid w:val="00F82FAC"/>
    <w:rsid w:val="00F8501B"/>
    <w:rsid w:val="00F87C31"/>
    <w:rsid w:val="00F91728"/>
    <w:rsid w:val="00F91F3A"/>
    <w:rsid w:val="00F9214B"/>
    <w:rsid w:val="00F92A5F"/>
    <w:rsid w:val="00F93898"/>
    <w:rsid w:val="00F93F36"/>
    <w:rsid w:val="00F94001"/>
    <w:rsid w:val="00F955B0"/>
    <w:rsid w:val="00F966EA"/>
    <w:rsid w:val="00FA20C2"/>
    <w:rsid w:val="00FA5092"/>
    <w:rsid w:val="00FA6478"/>
    <w:rsid w:val="00FA650C"/>
    <w:rsid w:val="00FA67F5"/>
    <w:rsid w:val="00FA6AA7"/>
    <w:rsid w:val="00FA781D"/>
    <w:rsid w:val="00FB0958"/>
    <w:rsid w:val="00FB0E78"/>
    <w:rsid w:val="00FB356F"/>
    <w:rsid w:val="00FB3919"/>
    <w:rsid w:val="00FB57F6"/>
    <w:rsid w:val="00FB693A"/>
    <w:rsid w:val="00FB6F77"/>
    <w:rsid w:val="00FB74EB"/>
    <w:rsid w:val="00FB766D"/>
    <w:rsid w:val="00FB77C8"/>
    <w:rsid w:val="00FB78E8"/>
    <w:rsid w:val="00FC206E"/>
    <w:rsid w:val="00FC3AFB"/>
    <w:rsid w:val="00FC4147"/>
    <w:rsid w:val="00FC66DA"/>
    <w:rsid w:val="00FC7ECD"/>
    <w:rsid w:val="00FD073D"/>
    <w:rsid w:val="00FD2043"/>
    <w:rsid w:val="00FD3DCC"/>
    <w:rsid w:val="00FD427F"/>
    <w:rsid w:val="00FD507A"/>
    <w:rsid w:val="00FD5FC1"/>
    <w:rsid w:val="00FE0F2C"/>
    <w:rsid w:val="00FE10C9"/>
    <w:rsid w:val="00FE186F"/>
    <w:rsid w:val="00FE22FE"/>
    <w:rsid w:val="00FE2377"/>
    <w:rsid w:val="00FE2CC3"/>
    <w:rsid w:val="00FE3348"/>
    <w:rsid w:val="00FE3BAD"/>
    <w:rsid w:val="00FE4C47"/>
    <w:rsid w:val="00FE5CE4"/>
    <w:rsid w:val="00FE68EA"/>
    <w:rsid w:val="00FF08B1"/>
    <w:rsid w:val="00FF1D2D"/>
    <w:rsid w:val="00FF275A"/>
    <w:rsid w:val="00FF32CE"/>
    <w:rsid w:val="00FF38FF"/>
    <w:rsid w:val="00FF39AF"/>
    <w:rsid w:val="00FF526E"/>
    <w:rsid w:val="00FF5ED6"/>
    <w:rsid w:val="00FF6691"/>
    <w:rsid w:val="00FF6857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C6570"/>
    <w:rPr>
      <w:sz w:val="24"/>
      <w:szCs w:val="24"/>
    </w:rPr>
  </w:style>
  <w:style w:type="paragraph" w:styleId="Ttulo5">
    <w:name w:val="heading 5"/>
    <w:basedOn w:val="Normal"/>
    <w:next w:val="Normal"/>
    <w:qFormat/>
    <w:rsid w:val="003C657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C6570"/>
    <w:pPr>
      <w:keepNext/>
      <w:jc w:val="center"/>
      <w:outlineLvl w:val="5"/>
    </w:pPr>
    <w:rPr>
      <w:b/>
      <w:i/>
      <w:sz w:val="20"/>
      <w:szCs w:val="20"/>
    </w:rPr>
  </w:style>
  <w:style w:type="paragraph" w:styleId="Ttulo8">
    <w:name w:val="heading 8"/>
    <w:basedOn w:val="Normal"/>
    <w:next w:val="Normal"/>
    <w:qFormat/>
    <w:rsid w:val="003C6570"/>
    <w:pPr>
      <w:keepNext/>
      <w:jc w:val="center"/>
      <w:outlineLvl w:val="7"/>
    </w:pPr>
    <w:rPr>
      <w:i/>
      <w:iCs/>
      <w:kern w:val="144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D95B1B"/>
    <w:rPr>
      <w:rFonts w:ascii="Verdana" w:hAnsi="Verdana" w:hint="default"/>
      <w:b/>
      <w:bCs/>
      <w:color w:val="333333"/>
      <w:sz w:val="15"/>
      <w:szCs w:val="15"/>
    </w:rPr>
  </w:style>
  <w:style w:type="paragraph" w:styleId="Corpodetexto">
    <w:name w:val="Body Text"/>
    <w:basedOn w:val="Normal"/>
    <w:rsid w:val="003C6570"/>
    <w:pPr>
      <w:spacing w:after="120"/>
    </w:pPr>
    <w:rPr>
      <w:b/>
      <w:color w:val="0000FF"/>
      <w:szCs w:val="20"/>
    </w:rPr>
  </w:style>
  <w:style w:type="paragraph" w:styleId="Corpodetexto2">
    <w:name w:val="Body Text 2"/>
    <w:basedOn w:val="Normal"/>
    <w:rsid w:val="003C6570"/>
    <w:pPr>
      <w:jc w:val="both"/>
    </w:pPr>
    <w:rPr>
      <w:szCs w:val="20"/>
    </w:rPr>
  </w:style>
  <w:style w:type="paragraph" w:styleId="Ttulo">
    <w:name w:val="Title"/>
    <w:basedOn w:val="Normal"/>
    <w:qFormat/>
    <w:rsid w:val="003C6570"/>
    <w:pPr>
      <w:jc w:val="center"/>
    </w:pPr>
    <w:rPr>
      <w:szCs w:val="20"/>
    </w:rPr>
  </w:style>
  <w:style w:type="paragraph" w:styleId="Remetente">
    <w:name w:val="envelope return"/>
    <w:basedOn w:val="Normal"/>
    <w:rsid w:val="003C6570"/>
    <w:rPr>
      <w:rFonts w:ascii="Arial" w:hAnsi="Arial"/>
      <w:sz w:val="20"/>
      <w:szCs w:val="20"/>
    </w:rPr>
  </w:style>
  <w:style w:type="paragraph" w:styleId="Corpodetexto3">
    <w:name w:val="Body Text 3"/>
    <w:basedOn w:val="Normal"/>
    <w:rsid w:val="003C6570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3C657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3C657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6B17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EC0DA5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EC0DA5"/>
    <w:rPr>
      <w:sz w:val="16"/>
      <w:szCs w:val="16"/>
    </w:rPr>
  </w:style>
  <w:style w:type="paragraph" w:styleId="Textodecomentrio">
    <w:name w:val="annotation text"/>
    <w:basedOn w:val="Normal"/>
    <w:semiHidden/>
    <w:rsid w:val="00EC0DA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EC0DA5"/>
    <w:rPr>
      <w:b/>
      <w:bCs/>
    </w:rPr>
  </w:style>
  <w:style w:type="character" w:customStyle="1" w:styleId="RodapChar">
    <w:name w:val="Rodapé Char"/>
    <w:link w:val="Rodap"/>
    <w:uiPriority w:val="99"/>
    <w:rsid w:val="00184ECA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937077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937077"/>
    <w:rPr>
      <w:sz w:val="16"/>
      <w:szCs w:val="16"/>
    </w:rPr>
  </w:style>
  <w:style w:type="character" w:styleId="Hyperlink">
    <w:name w:val="Hyperlink"/>
    <w:rsid w:val="001C2761"/>
    <w:rPr>
      <w:color w:val="0000FF"/>
      <w:u w:val="single"/>
    </w:rPr>
  </w:style>
  <w:style w:type="character" w:customStyle="1" w:styleId="CabealhoChar">
    <w:name w:val="Cabeçalho Char"/>
    <w:link w:val="Cabealho"/>
    <w:uiPriority w:val="99"/>
    <w:rsid w:val="00C5118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bia\Desktop\acervo%20fundiario\1.0_Modelo%20T&#237;tulo%20Vertical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1.0_Modelo Título Vertical.dotx</Template>
  <TotalTime>137</TotalTime>
  <Pages>1</Pages>
  <Words>426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rubia</dc:creator>
  <cp:lastModifiedBy>Erlon Ferreira de Souza</cp:lastModifiedBy>
  <cp:revision>19</cp:revision>
  <cp:lastPrinted>2011-07-14T20:52:00Z</cp:lastPrinted>
  <dcterms:created xsi:type="dcterms:W3CDTF">2012-06-28T12:45:00Z</dcterms:created>
  <dcterms:modified xsi:type="dcterms:W3CDTF">2012-07-06T13:21:00Z</dcterms:modified>
</cp:coreProperties>
</file>