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00" w:rsidRDefault="005C6543" w:rsidP="00690FE6">
      <w:pPr>
        <w:tabs>
          <w:tab w:val="left" w:pos="7755"/>
        </w:tabs>
        <w:spacing w:before="240"/>
        <w:jc w:val="center"/>
      </w:pPr>
      <w:r>
        <w:fldChar w:fldCharType="begin"/>
      </w:r>
      <w:r w:rsidR="00062179">
        <w:instrText xml:space="preserve"> MERGEFIELD  TableStart:Documento  \* MERGEFORMAT </w:instrText>
      </w:r>
      <w:r>
        <w:fldChar w:fldCharType="separate"/>
      </w:r>
      <w:r w:rsidR="00690FE6" w:rsidRPr="008C411D">
        <w:rPr>
          <w:rFonts w:ascii="Arial" w:hAnsi="Arial" w:cs="Arial"/>
          <w:noProof/>
          <w:sz w:val="16"/>
          <w:szCs w:val="16"/>
        </w:rPr>
        <w:t>«TableStart:Documento»</w:t>
      </w:r>
      <w:r>
        <w:fldChar w:fldCharType="end"/>
      </w:r>
    </w:p>
    <w:tbl>
      <w:tblPr>
        <w:tblStyle w:val="Tabelacomgrade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985"/>
      </w:tblGrid>
      <w:tr w:rsidR="00330E00" w:rsidTr="002B04FF">
        <w:trPr>
          <w:trHeight w:val="2491"/>
        </w:trPr>
        <w:tc>
          <w:tcPr>
            <w:tcW w:w="7513" w:type="dxa"/>
          </w:tcPr>
          <w:p w:rsidR="00330E00" w:rsidRDefault="00330E00" w:rsidP="0072335B">
            <w:pPr>
              <w:tabs>
                <w:tab w:val="left" w:pos="7755"/>
              </w:tabs>
              <w:spacing w:before="240"/>
              <w:jc w:val="both"/>
              <w:rPr>
                <w:b/>
                <w:sz w:val="30"/>
                <w:szCs w:val="30"/>
              </w:rPr>
            </w:pPr>
            <w:r w:rsidRPr="00C532EB">
              <w:rPr>
                <w:b/>
                <w:sz w:val="30"/>
                <w:szCs w:val="30"/>
              </w:rPr>
              <w:t>TERMO DE HABILITAÇÃO DO RESPONSÁVEL TÉCNICO PARA EMISSÃO DE CFO E CFOC</w:t>
            </w:r>
          </w:p>
          <w:p w:rsidR="00A7321E" w:rsidRPr="00A344AD" w:rsidRDefault="00A7321E" w:rsidP="0072335B">
            <w:pPr>
              <w:tabs>
                <w:tab w:val="left" w:pos="7755"/>
              </w:tabs>
              <w:spacing w:before="120"/>
              <w:ind w:left="34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Nº. </w:t>
            </w:r>
            <w:fldSimple w:instr=" MERGEFIELD  Numero  \* MERGEFORMAT ">
              <w:r w:rsidR="00CD694F" w:rsidRPr="00A344AD">
                <w:rPr>
                  <w:b/>
                  <w:noProof/>
                  <w:sz w:val="30"/>
                  <w:szCs w:val="30"/>
                </w:rPr>
                <w:t>«Numero»</w:t>
              </w:r>
            </w:fldSimple>
          </w:p>
          <w:p w:rsidR="00A7321E" w:rsidRDefault="00A7321E" w:rsidP="00A7321E">
            <w:pPr>
              <w:tabs>
                <w:tab w:val="left" w:pos="7755"/>
              </w:tabs>
              <w:spacing w:before="240"/>
              <w:ind w:left="-142"/>
              <w:rPr>
                <w:b/>
                <w:sz w:val="30"/>
                <w:szCs w:val="30"/>
              </w:rPr>
            </w:pPr>
          </w:p>
          <w:p w:rsidR="00A7321E" w:rsidRPr="00C532EB" w:rsidRDefault="00A7321E" w:rsidP="00330E00">
            <w:pPr>
              <w:tabs>
                <w:tab w:val="left" w:pos="7755"/>
              </w:tabs>
              <w:spacing w:before="240"/>
              <w:ind w:left="-142"/>
              <w:jc w:val="center"/>
              <w:rPr>
                <w:sz w:val="30"/>
                <w:szCs w:val="30"/>
              </w:rPr>
            </w:pPr>
          </w:p>
        </w:tc>
        <w:tc>
          <w:tcPr>
            <w:tcW w:w="1985" w:type="dxa"/>
          </w:tcPr>
          <w:p w:rsidR="00A3360F" w:rsidRPr="00330E00" w:rsidRDefault="00A3360F" w:rsidP="00A3360F">
            <w:pPr>
              <w:tabs>
                <w:tab w:val="left" w:pos="7755"/>
              </w:tabs>
              <w:spacing w:before="240"/>
              <w:jc w:val="center"/>
              <w:rPr>
                <w:sz w:val="2"/>
                <w:szCs w:val="2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5"/>
            </w:tblGrid>
            <w:tr w:rsidR="00A3360F" w:rsidTr="007B3303">
              <w:trPr>
                <w:trHeight w:val="2087"/>
              </w:trPr>
              <w:tc>
                <w:tcPr>
                  <w:tcW w:w="1725" w:type="dxa"/>
                </w:tcPr>
                <w:p w:rsidR="00A3360F" w:rsidRPr="00E142F2" w:rsidRDefault="002746AB" w:rsidP="00F00C48">
                  <w:pPr>
                    <w:tabs>
                      <w:tab w:val="left" w:pos="7755"/>
                    </w:tabs>
                    <w:spacing w:before="80"/>
                    <w:jc w:val="center"/>
                    <w:rPr>
                      <w:sz w:val="10"/>
                      <w:szCs w:val="10"/>
                    </w:rPr>
                  </w:pPr>
                  <w:fldSimple w:instr=" MERGEFIELD  Image:Foto.Conteudo  \* MERGEFORMAT ">
                    <w:r w:rsidR="00E142F2" w:rsidRPr="00E142F2">
                      <w:rPr>
                        <w:noProof/>
                        <w:sz w:val="10"/>
                        <w:szCs w:val="10"/>
                      </w:rPr>
                      <w:t>«Image:Foto.Conteudo»</w:t>
                    </w:r>
                  </w:fldSimple>
                </w:p>
              </w:tc>
            </w:tr>
          </w:tbl>
          <w:p w:rsidR="00330E00" w:rsidRDefault="00330E00" w:rsidP="00690FE6">
            <w:pPr>
              <w:tabs>
                <w:tab w:val="left" w:pos="7755"/>
              </w:tabs>
              <w:spacing w:before="240"/>
              <w:jc w:val="center"/>
            </w:pPr>
          </w:p>
        </w:tc>
      </w:tr>
    </w:tbl>
    <w:p w:rsidR="00330E00" w:rsidRPr="00910779" w:rsidRDefault="00330E00" w:rsidP="007A2817">
      <w:pPr>
        <w:tabs>
          <w:tab w:val="left" w:pos="7755"/>
        </w:tabs>
        <w:spacing w:before="120"/>
        <w:jc w:val="center"/>
        <w:rPr>
          <w:sz w:val="2"/>
          <w:szCs w:val="2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290"/>
        <w:gridCol w:w="985"/>
        <w:gridCol w:w="1985"/>
        <w:gridCol w:w="355"/>
        <w:gridCol w:w="2622"/>
      </w:tblGrid>
      <w:tr w:rsidR="00330E00" w:rsidTr="00517A7E">
        <w:trPr>
          <w:trHeight w:hRule="exact" w:val="454"/>
        </w:trPr>
        <w:tc>
          <w:tcPr>
            <w:tcW w:w="9498" w:type="dxa"/>
            <w:gridSpan w:val="6"/>
          </w:tcPr>
          <w:p w:rsidR="00330E00" w:rsidRPr="000B2242" w:rsidRDefault="00330E00" w:rsidP="006561DB">
            <w:pPr>
              <w:tabs>
                <w:tab w:val="left" w:pos="7755"/>
              </w:tabs>
              <w:spacing w:before="120"/>
              <w:rPr>
                <w:b/>
              </w:rPr>
            </w:pPr>
            <w:r w:rsidRPr="000B2242">
              <w:rPr>
                <w:b/>
              </w:rPr>
              <w:t>HABILITAÇÃO Nº:</w:t>
            </w:r>
            <w:r w:rsidR="00C532EB" w:rsidRPr="000B2242">
              <w:rPr>
                <w:b/>
              </w:rPr>
              <w:t xml:space="preserve"> </w:t>
            </w:r>
            <w:r w:rsidR="007E4DCD" w:rsidRPr="00EE12AA">
              <w:rPr>
                <w:b/>
              </w:rPr>
              <w:fldChar w:fldCharType="begin"/>
            </w:r>
            <w:r w:rsidR="007E4DCD" w:rsidRPr="00EE12AA">
              <w:rPr>
                <w:b/>
              </w:rPr>
              <w:instrText xml:space="preserve"> MERGEFIELD  NumeroHabilitacaoPDF  \* MERGEFORMAT </w:instrText>
            </w:r>
            <w:r w:rsidR="007E4DCD" w:rsidRPr="00EE12AA">
              <w:rPr>
                <w:b/>
              </w:rPr>
              <w:fldChar w:fldCharType="separate"/>
            </w:r>
            <w:r w:rsidR="006561DB" w:rsidRPr="00EE12AA">
              <w:rPr>
                <w:b/>
                <w:noProof/>
              </w:rPr>
              <w:t>«NumeroHabilitacaoPDF»</w:t>
            </w:r>
            <w:r w:rsidR="007E4DCD" w:rsidRPr="00EE12AA">
              <w:rPr>
                <w:b/>
                <w:noProof/>
              </w:rPr>
              <w:fldChar w:fldCharType="end"/>
            </w:r>
          </w:p>
        </w:tc>
      </w:tr>
      <w:tr w:rsidR="00330E00" w:rsidTr="00517A7E">
        <w:trPr>
          <w:trHeight w:hRule="exact" w:val="454"/>
        </w:trPr>
        <w:tc>
          <w:tcPr>
            <w:tcW w:w="9498" w:type="dxa"/>
            <w:gridSpan w:val="6"/>
          </w:tcPr>
          <w:p w:rsidR="00330E00" w:rsidRDefault="00330E00" w:rsidP="00023CE2">
            <w:pPr>
              <w:tabs>
                <w:tab w:val="left" w:pos="7755"/>
              </w:tabs>
              <w:spacing w:before="120"/>
            </w:pPr>
            <w:r>
              <w:t>NOME DO RT:</w:t>
            </w:r>
            <w:r w:rsidR="00C532EB">
              <w:t xml:space="preserve"> </w:t>
            </w:r>
            <w:fldSimple w:instr=" MERGEFIELD  Responsavel.NomeRazaoSocial  \* MERGEFORMAT ">
              <w:r w:rsidR="00023CE2" w:rsidRPr="000B2242">
                <w:rPr>
                  <w:b/>
                  <w:noProof/>
                </w:rPr>
                <w:t>«Responsavel.NomeRazaoSocial»</w:t>
              </w:r>
            </w:fldSimple>
          </w:p>
        </w:tc>
      </w:tr>
      <w:tr w:rsidR="00330E00" w:rsidTr="00517A7E">
        <w:trPr>
          <w:trHeight w:hRule="exact" w:val="454"/>
        </w:trPr>
        <w:tc>
          <w:tcPr>
            <w:tcW w:w="9498" w:type="dxa"/>
            <w:gridSpan w:val="6"/>
          </w:tcPr>
          <w:p w:rsidR="00330E00" w:rsidRDefault="00330E00" w:rsidP="00CD694F">
            <w:pPr>
              <w:tabs>
                <w:tab w:val="left" w:pos="7755"/>
              </w:tabs>
              <w:spacing w:before="120"/>
            </w:pPr>
            <w:r>
              <w:t>FORMAÇÃO PROFISSIONAL:</w:t>
            </w:r>
            <w:r w:rsidR="00C532EB">
              <w:t xml:space="preserve"> </w:t>
            </w:r>
            <w:fldSimple w:instr=" MERGEFIELD  Profissao.ProfissaoTexto  \* MERGEFORMAT ">
              <w:r w:rsidR="00CD694F" w:rsidRPr="000B2242">
                <w:rPr>
                  <w:b/>
                  <w:noProof/>
                </w:rPr>
                <w:t>«Profissao.ProfissaoTexto»</w:t>
              </w:r>
            </w:fldSimple>
          </w:p>
        </w:tc>
      </w:tr>
      <w:tr w:rsidR="00330E00" w:rsidTr="00517A7E">
        <w:trPr>
          <w:trHeight w:hRule="exact" w:val="454"/>
        </w:trPr>
        <w:tc>
          <w:tcPr>
            <w:tcW w:w="3551" w:type="dxa"/>
            <w:gridSpan w:val="2"/>
          </w:tcPr>
          <w:p w:rsidR="00330E00" w:rsidRDefault="00330E00" w:rsidP="00AC692C">
            <w:pPr>
              <w:tabs>
                <w:tab w:val="left" w:pos="7755"/>
              </w:tabs>
              <w:spacing w:before="120"/>
            </w:pPr>
            <w:r>
              <w:t>CREA Nº:</w:t>
            </w:r>
            <w:r w:rsidR="00C532EB">
              <w:t xml:space="preserve"> </w:t>
            </w:r>
            <w:fldSimple w:instr=" MERGEFIELD  RegistroCrea  \* MERGEFORMAT ">
              <w:r w:rsidR="00AC692C" w:rsidRPr="000B2242">
                <w:rPr>
                  <w:b/>
                  <w:noProof/>
                </w:rPr>
                <w:t>«RegistroCrea»</w:t>
              </w:r>
            </w:fldSimple>
          </w:p>
        </w:tc>
        <w:tc>
          <w:tcPr>
            <w:tcW w:w="3325" w:type="dxa"/>
            <w:gridSpan w:val="3"/>
          </w:tcPr>
          <w:p w:rsidR="00330E00" w:rsidRDefault="00330E00" w:rsidP="00517A7E">
            <w:pPr>
              <w:tabs>
                <w:tab w:val="left" w:pos="7755"/>
              </w:tabs>
              <w:spacing w:before="120"/>
            </w:pPr>
            <w:proofErr w:type="gramStart"/>
            <w:r>
              <w:t>CPF:</w:t>
            </w:r>
            <w:proofErr w:type="gramEnd"/>
            <w:r w:rsidR="00517A7E" w:rsidRPr="00517A7E">
              <w:rPr>
                <w:b/>
              </w:rPr>
              <w:fldChar w:fldCharType="begin"/>
            </w:r>
            <w:r w:rsidR="00517A7E" w:rsidRPr="00517A7E">
              <w:rPr>
                <w:b/>
              </w:rPr>
              <w:instrText xml:space="preserve"> MERGEFIELD  Responsavel.Fisica.CPF  \* MERGEFORMAT </w:instrText>
            </w:r>
            <w:r w:rsidR="00517A7E" w:rsidRPr="00517A7E">
              <w:rPr>
                <w:b/>
              </w:rPr>
              <w:fldChar w:fldCharType="separate"/>
            </w:r>
            <w:r w:rsidR="00517A7E" w:rsidRPr="00517A7E">
              <w:rPr>
                <w:b/>
                <w:noProof/>
              </w:rPr>
              <w:t>«Responsavel.Fisica.CPF»</w:t>
            </w:r>
            <w:r w:rsidR="00517A7E" w:rsidRPr="00517A7E">
              <w:rPr>
                <w:b/>
              </w:rPr>
              <w:fldChar w:fldCharType="end"/>
            </w:r>
          </w:p>
        </w:tc>
        <w:tc>
          <w:tcPr>
            <w:tcW w:w="2622" w:type="dxa"/>
          </w:tcPr>
          <w:p w:rsidR="00330E00" w:rsidRDefault="00330E00" w:rsidP="00AC692C">
            <w:pPr>
              <w:tabs>
                <w:tab w:val="left" w:pos="7755"/>
              </w:tabs>
              <w:spacing w:before="120"/>
            </w:pPr>
            <w:proofErr w:type="gramStart"/>
            <w:r>
              <w:t>RG:</w:t>
            </w:r>
            <w:proofErr w:type="gramEnd"/>
            <w:fldSimple w:instr=" MERGEFIELD  Responsavel.Fisica.RG  \* MERGEFORMAT ">
              <w:r w:rsidR="00AC692C" w:rsidRPr="000B2242">
                <w:rPr>
                  <w:b/>
                  <w:noProof/>
                </w:rPr>
                <w:t>«Responsavel.Fisica.RG»</w:t>
              </w:r>
            </w:fldSimple>
          </w:p>
        </w:tc>
      </w:tr>
      <w:tr w:rsidR="00330E00" w:rsidTr="00517A7E">
        <w:tc>
          <w:tcPr>
            <w:tcW w:w="9498" w:type="dxa"/>
            <w:gridSpan w:val="6"/>
          </w:tcPr>
          <w:p w:rsidR="00E142F2" w:rsidRDefault="00330E00" w:rsidP="007C4C34">
            <w:pPr>
              <w:tabs>
                <w:tab w:val="left" w:pos="7755"/>
              </w:tabs>
              <w:spacing w:before="120"/>
              <w:rPr>
                <w:noProof/>
              </w:rPr>
            </w:pPr>
            <w:r>
              <w:t>ENDEREÇO RESIDENCIAL:</w:t>
            </w:r>
            <w:r w:rsidR="00C532EB">
              <w:t xml:space="preserve"> </w:t>
            </w:r>
            <w:fldSimple w:instr=" MERGEFIELD  Responsavel.Endereco.EnderecoFormatado  \* MERGEFORMAT ">
              <w:r w:rsidR="00D247B7" w:rsidRPr="00C42492">
                <w:rPr>
                  <w:b/>
                  <w:noProof/>
                </w:rPr>
                <w:t>«Responsavel.Endereco.EnderecoFormatado»</w:t>
              </w:r>
            </w:fldSimple>
          </w:p>
        </w:tc>
      </w:tr>
      <w:tr w:rsidR="00330E00" w:rsidTr="00517A7E">
        <w:trPr>
          <w:trHeight w:hRule="exact" w:val="685"/>
        </w:trPr>
        <w:tc>
          <w:tcPr>
            <w:tcW w:w="4536" w:type="dxa"/>
            <w:gridSpan w:val="3"/>
          </w:tcPr>
          <w:p w:rsidR="00330E00" w:rsidRDefault="00330E00" w:rsidP="00CA42B5">
            <w:pPr>
              <w:tabs>
                <w:tab w:val="left" w:pos="7755"/>
              </w:tabs>
              <w:spacing w:before="120"/>
            </w:pPr>
            <w:r>
              <w:t>MUNICÍPIO:</w:t>
            </w:r>
            <w:r w:rsidR="00910779">
              <w:t xml:space="preserve"> </w:t>
            </w:r>
            <w:fldSimple w:instr=" MERGEFIELD  Responsavel.Endereco.MunicipioTexto  \* MERGEFORMAT ">
              <w:r w:rsidR="00CD5F5D" w:rsidRPr="00C42492">
                <w:rPr>
                  <w:b/>
                  <w:noProof/>
                </w:rPr>
                <w:t>«Responsavel.Endereco.MunicipioTexto»</w:t>
              </w:r>
            </w:fldSimple>
          </w:p>
        </w:tc>
        <w:tc>
          <w:tcPr>
            <w:tcW w:w="1985" w:type="dxa"/>
          </w:tcPr>
          <w:p w:rsidR="00330E00" w:rsidRDefault="00330E00" w:rsidP="00CA42B5">
            <w:pPr>
              <w:tabs>
                <w:tab w:val="left" w:pos="7755"/>
              </w:tabs>
              <w:spacing w:before="120"/>
            </w:pPr>
            <w:r>
              <w:t>UF:</w:t>
            </w:r>
            <w:r w:rsidR="00910779">
              <w:t xml:space="preserve"> </w:t>
            </w:r>
            <w:r w:rsidR="00C9436C" w:rsidRPr="0088665B">
              <w:rPr>
                <w:b/>
              </w:rPr>
              <w:fldChar w:fldCharType="begin"/>
            </w:r>
            <w:r w:rsidR="00C9436C" w:rsidRPr="0088665B">
              <w:rPr>
                <w:b/>
              </w:rPr>
              <w:instrText xml:space="preserve"> MERGEFIELD  Responsavel.Endereco.EstadoTexto  \* MERGEFORMAT </w:instrText>
            </w:r>
            <w:r w:rsidR="00C9436C" w:rsidRPr="0088665B">
              <w:rPr>
                <w:b/>
              </w:rPr>
              <w:fldChar w:fldCharType="separate"/>
            </w:r>
            <w:r w:rsidR="00C9436C" w:rsidRPr="0088665B">
              <w:rPr>
                <w:b/>
                <w:noProof/>
              </w:rPr>
              <w:t>«Responsavel.Endereco.EstadoTexto»</w:t>
            </w:r>
            <w:r w:rsidR="00C9436C" w:rsidRPr="0088665B">
              <w:rPr>
                <w:b/>
                <w:noProof/>
              </w:rPr>
              <w:fldChar w:fldCharType="end"/>
            </w:r>
          </w:p>
        </w:tc>
        <w:tc>
          <w:tcPr>
            <w:tcW w:w="2977" w:type="dxa"/>
            <w:gridSpan w:val="2"/>
          </w:tcPr>
          <w:p w:rsidR="00330E00" w:rsidRDefault="00330E00" w:rsidP="00CA42B5">
            <w:pPr>
              <w:tabs>
                <w:tab w:val="left" w:pos="7755"/>
              </w:tabs>
              <w:spacing w:before="120"/>
            </w:pPr>
            <w:r>
              <w:t>CEP:</w:t>
            </w:r>
            <w:r w:rsidR="00910779">
              <w:t xml:space="preserve"> </w:t>
            </w:r>
            <w:fldSimple w:instr=" MERGEFIELD  Responsavel.Endereco.Cep  \* MERGEFORMAT ">
              <w:r w:rsidR="00C9436C" w:rsidRPr="00C42492">
                <w:rPr>
                  <w:b/>
                  <w:noProof/>
                </w:rPr>
                <w:t>«Responsavel.Endereco.Cep</w:t>
              </w:r>
              <w:r w:rsidR="00C9436C">
                <w:rPr>
                  <w:noProof/>
                </w:rPr>
                <w:t>»</w:t>
              </w:r>
            </w:fldSimple>
          </w:p>
        </w:tc>
      </w:tr>
      <w:tr w:rsidR="00330E00" w:rsidTr="00517A7E">
        <w:trPr>
          <w:trHeight w:val="703"/>
        </w:trPr>
        <w:tc>
          <w:tcPr>
            <w:tcW w:w="3261" w:type="dxa"/>
          </w:tcPr>
          <w:p w:rsidR="00330E00" w:rsidRDefault="00330E00" w:rsidP="00910779">
            <w:pPr>
              <w:tabs>
                <w:tab w:val="left" w:pos="7755"/>
              </w:tabs>
              <w:spacing w:before="120"/>
            </w:pPr>
            <w:r>
              <w:t>TELEFONE RESIDENCIAL:</w:t>
            </w:r>
          </w:p>
          <w:p w:rsidR="00330E00" w:rsidRPr="00517A7E" w:rsidRDefault="00517A7E" w:rsidP="007A2817">
            <w:pPr>
              <w:tabs>
                <w:tab w:val="left" w:pos="7755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Responsavel.TelResidencia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«Responsavel.TelResidencia»</w:t>
            </w:r>
            <w:r>
              <w:rPr>
                <w:b/>
              </w:rPr>
              <w:fldChar w:fldCharType="end"/>
            </w:r>
          </w:p>
        </w:tc>
        <w:tc>
          <w:tcPr>
            <w:tcW w:w="3260" w:type="dxa"/>
            <w:gridSpan w:val="3"/>
          </w:tcPr>
          <w:p w:rsidR="00330E00" w:rsidRDefault="00330E00" w:rsidP="00910779">
            <w:pPr>
              <w:tabs>
                <w:tab w:val="left" w:pos="7755"/>
              </w:tabs>
              <w:spacing w:before="120"/>
            </w:pPr>
            <w:r>
              <w:t>TELEFONE COMERCIAL</w:t>
            </w:r>
          </w:p>
          <w:p w:rsidR="00910779" w:rsidRPr="00517A7E" w:rsidRDefault="00517A7E" w:rsidP="007A2817">
            <w:pPr>
              <w:tabs>
                <w:tab w:val="left" w:pos="7755"/>
              </w:tabs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Responsavel.TelComercial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«Responsavel.TelComercial»</w:t>
            </w:r>
            <w:r>
              <w:rPr>
                <w:b/>
              </w:rPr>
              <w:fldChar w:fldCharType="end"/>
            </w:r>
          </w:p>
        </w:tc>
        <w:tc>
          <w:tcPr>
            <w:tcW w:w="2977" w:type="dxa"/>
            <w:gridSpan w:val="2"/>
          </w:tcPr>
          <w:p w:rsidR="00330E00" w:rsidRDefault="00330E00" w:rsidP="00910779">
            <w:pPr>
              <w:tabs>
                <w:tab w:val="left" w:pos="7755"/>
              </w:tabs>
              <w:spacing w:before="120"/>
            </w:pPr>
            <w:r>
              <w:t>TELEFONE CELULAR:</w:t>
            </w:r>
          </w:p>
          <w:p w:rsidR="00910779" w:rsidRPr="00517A7E" w:rsidRDefault="00517A7E" w:rsidP="00517A7E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Responsavel.TelCelular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«Responsavel.TelCelular»</w:t>
            </w:r>
            <w:r>
              <w:rPr>
                <w:b/>
              </w:rPr>
              <w:fldChar w:fldCharType="end"/>
            </w:r>
          </w:p>
        </w:tc>
      </w:tr>
      <w:tr w:rsidR="00330E00" w:rsidTr="00517A7E">
        <w:trPr>
          <w:trHeight w:hRule="exact" w:val="454"/>
        </w:trPr>
        <w:tc>
          <w:tcPr>
            <w:tcW w:w="9498" w:type="dxa"/>
            <w:gridSpan w:val="6"/>
          </w:tcPr>
          <w:p w:rsidR="00330E00" w:rsidRDefault="00330E00" w:rsidP="00A52397">
            <w:pPr>
              <w:tabs>
                <w:tab w:val="left" w:pos="7755"/>
              </w:tabs>
              <w:spacing w:before="120"/>
            </w:pPr>
            <w:r>
              <w:t>CORREIO ELETRÔNICO:</w:t>
            </w:r>
            <w:r w:rsidR="00910779">
              <w:t xml:space="preserve"> </w:t>
            </w:r>
            <w:fldSimple w:instr=" MERGEFIELD  Responsavel.Email  \* MERGEFORMAT ">
              <w:r w:rsidR="00A52397" w:rsidRPr="00C42492">
                <w:rPr>
                  <w:b/>
                  <w:noProof/>
                </w:rPr>
                <w:t>«Responsavel.Email»</w:t>
              </w:r>
            </w:fldSimple>
            <w:bookmarkStart w:id="0" w:name="_GoBack"/>
            <w:bookmarkEnd w:id="0"/>
          </w:p>
        </w:tc>
      </w:tr>
      <w:tr w:rsidR="00330E00" w:rsidTr="00517A7E">
        <w:trPr>
          <w:trHeight w:hRule="exact" w:val="454"/>
        </w:trPr>
        <w:tc>
          <w:tcPr>
            <w:tcW w:w="9498" w:type="dxa"/>
            <w:gridSpan w:val="6"/>
          </w:tcPr>
          <w:p w:rsidR="00330E00" w:rsidRDefault="00330E00" w:rsidP="006E5B3A">
            <w:pPr>
              <w:tabs>
                <w:tab w:val="left" w:pos="7755"/>
              </w:tabs>
              <w:spacing w:before="120"/>
            </w:pPr>
            <w:r>
              <w:t>REGISTRO NO CREA/UF OU VISTO:</w:t>
            </w:r>
            <w:r w:rsidR="00910779">
              <w:t xml:space="preserve"> </w:t>
            </w:r>
            <w:fldSimple w:instr=" MERGEFIELD  NumeroVistoCrea  \* MERGEFORMAT ">
              <w:r w:rsidR="006E5B3A" w:rsidRPr="00C42492">
                <w:rPr>
                  <w:b/>
                  <w:noProof/>
                </w:rPr>
                <w:t>«NumeroVistoCrea»</w:t>
              </w:r>
            </w:fldSimple>
          </w:p>
        </w:tc>
      </w:tr>
      <w:tr w:rsidR="00330E00" w:rsidTr="00517A7E">
        <w:trPr>
          <w:trHeight w:hRule="exact" w:val="454"/>
        </w:trPr>
        <w:tc>
          <w:tcPr>
            <w:tcW w:w="9498" w:type="dxa"/>
            <w:gridSpan w:val="6"/>
          </w:tcPr>
          <w:p w:rsidR="00330E00" w:rsidRDefault="00330E00" w:rsidP="006E5B3A">
            <w:pPr>
              <w:tabs>
                <w:tab w:val="left" w:pos="7755"/>
              </w:tabs>
              <w:spacing w:before="120"/>
            </w:pPr>
            <w:r>
              <w:t>EXTENSÃO DE HABILITAÇÃO:</w:t>
            </w:r>
            <w:r w:rsidR="00910779">
              <w:t xml:space="preserve"> </w:t>
            </w:r>
            <w:fldSimple w:instr=" MERGEFIELD  ExtensaoHabilitacao  \* MERGEFORMAT ">
              <w:r w:rsidR="006E5B3A" w:rsidRPr="00C42492">
                <w:rPr>
                  <w:b/>
                  <w:noProof/>
                </w:rPr>
                <w:t>«ExtensaoHabilitacao»</w:t>
              </w:r>
            </w:fldSimple>
          </w:p>
        </w:tc>
      </w:tr>
      <w:tr w:rsidR="00330E00" w:rsidTr="00517A7E">
        <w:trPr>
          <w:trHeight w:hRule="exact" w:val="454"/>
        </w:trPr>
        <w:tc>
          <w:tcPr>
            <w:tcW w:w="9498" w:type="dxa"/>
            <w:gridSpan w:val="6"/>
          </w:tcPr>
          <w:p w:rsidR="00330E00" w:rsidRDefault="00330E00" w:rsidP="006E5B3A">
            <w:pPr>
              <w:tabs>
                <w:tab w:val="left" w:pos="7755"/>
              </w:tabs>
              <w:spacing w:before="120"/>
            </w:pPr>
            <w:r>
              <w:t>Nº DA HABILITAÇÃO DE ORIGEM:</w:t>
            </w:r>
            <w:r w:rsidR="00910779">
              <w:t xml:space="preserve"> </w:t>
            </w:r>
            <w:fldSimple w:instr=" MERGEFIELD  NumeroHabilitacaoOrigem  \* MERGEFORMAT ">
              <w:r w:rsidR="006E5B3A" w:rsidRPr="00C42492">
                <w:rPr>
                  <w:b/>
                  <w:noProof/>
                </w:rPr>
                <w:t>«NumeroHabilitacaoOrigem»</w:t>
              </w:r>
            </w:fldSimple>
          </w:p>
        </w:tc>
      </w:tr>
      <w:tr w:rsidR="00330E00" w:rsidTr="00517A7E">
        <w:tc>
          <w:tcPr>
            <w:tcW w:w="9498" w:type="dxa"/>
            <w:gridSpan w:val="6"/>
          </w:tcPr>
          <w:p w:rsidR="00330E00" w:rsidRDefault="00330E00" w:rsidP="00330E00">
            <w:pPr>
              <w:tabs>
                <w:tab w:val="left" w:pos="7755"/>
              </w:tabs>
              <w:spacing w:before="240"/>
            </w:pPr>
            <w:r>
              <w:t>ASSINATURA DO RESPONSÁVEL TÉCNICO HABILITADO:</w:t>
            </w:r>
          </w:p>
          <w:p w:rsidR="007C4C34" w:rsidRDefault="007C4C34" w:rsidP="00910779">
            <w:pPr>
              <w:tabs>
                <w:tab w:val="left" w:pos="7755"/>
              </w:tabs>
              <w:spacing w:before="120"/>
            </w:pPr>
          </w:p>
          <w:p w:rsidR="00330E00" w:rsidRDefault="00330E00" w:rsidP="00910779">
            <w:pPr>
              <w:tabs>
                <w:tab w:val="left" w:pos="7755"/>
              </w:tabs>
              <w:spacing w:before="120"/>
            </w:pPr>
            <w:r>
              <w:t>____________________________________________________</w:t>
            </w:r>
          </w:p>
          <w:p w:rsidR="007C4C34" w:rsidRDefault="007C4C34" w:rsidP="00910779">
            <w:pPr>
              <w:tabs>
                <w:tab w:val="left" w:pos="7755"/>
              </w:tabs>
              <w:spacing w:before="120"/>
            </w:pPr>
          </w:p>
          <w:p w:rsidR="00330E00" w:rsidRDefault="00330E00" w:rsidP="00910779">
            <w:pPr>
              <w:tabs>
                <w:tab w:val="left" w:pos="7755"/>
              </w:tabs>
              <w:spacing w:before="120"/>
            </w:pPr>
            <w:r>
              <w:t>____________________________________________________</w:t>
            </w:r>
          </w:p>
          <w:p w:rsidR="007C4C34" w:rsidRDefault="007C4C34" w:rsidP="00910779">
            <w:pPr>
              <w:tabs>
                <w:tab w:val="left" w:pos="7755"/>
              </w:tabs>
              <w:spacing w:before="120"/>
            </w:pPr>
          </w:p>
          <w:p w:rsidR="00330E00" w:rsidRDefault="00330E00" w:rsidP="00910779">
            <w:pPr>
              <w:tabs>
                <w:tab w:val="left" w:pos="7755"/>
              </w:tabs>
              <w:spacing w:before="120"/>
            </w:pPr>
            <w:r>
              <w:t>____________________________________________________</w:t>
            </w:r>
          </w:p>
          <w:p w:rsidR="004C59F9" w:rsidRPr="004C59F9" w:rsidRDefault="004C59F9" w:rsidP="004C59F9">
            <w:pPr>
              <w:tabs>
                <w:tab w:val="left" w:pos="7755"/>
              </w:tabs>
              <w:spacing w:before="240"/>
              <w:jc w:val="both"/>
              <w:rPr>
                <w:sz w:val="20"/>
                <w:szCs w:val="20"/>
              </w:rPr>
            </w:pPr>
            <w:r w:rsidRPr="004C59F9">
              <w:rPr>
                <w:sz w:val="20"/>
                <w:szCs w:val="20"/>
              </w:rPr>
              <w:t>Reconheço a assinatura do Responsável Técnico acima identificado, estando o mesmo habilitado para emitir o Certificado Fitossanitário de Origem – CFO ou Certificado Fitossanitário de Origem Consolidado – CFOC, para a(s) praga(s) listada(s) conforme anexo a este Termo de Habilitação.</w:t>
            </w:r>
          </w:p>
        </w:tc>
      </w:tr>
    </w:tbl>
    <w:p w:rsidR="00D2442E" w:rsidRPr="007A2817" w:rsidRDefault="00D2442E" w:rsidP="007758B2">
      <w:pPr>
        <w:tabs>
          <w:tab w:val="left" w:pos="7755"/>
        </w:tabs>
        <w:spacing w:before="240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126"/>
        <w:gridCol w:w="4252"/>
      </w:tblGrid>
      <w:tr w:rsidR="004C59F9" w:rsidTr="00CD0719">
        <w:trPr>
          <w:trHeight w:val="441"/>
        </w:trPr>
        <w:tc>
          <w:tcPr>
            <w:tcW w:w="3545" w:type="dxa"/>
          </w:tcPr>
          <w:p w:rsidR="004C59F9" w:rsidRPr="00777D65" w:rsidRDefault="00CD0719" w:rsidP="00D2442E">
            <w:pPr>
              <w:tabs>
                <w:tab w:val="left" w:pos="7755"/>
              </w:tabs>
              <w:jc w:val="center"/>
              <w:rPr>
                <w:sz w:val="18"/>
                <w:szCs w:val="18"/>
              </w:rPr>
            </w:pPr>
            <w:r w:rsidRPr="00777D65">
              <w:rPr>
                <w:sz w:val="18"/>
                <w:szCs w:val="18"/>
              </w:rPr>
              <w:t>___</w:t>
            </w:r>
            <w:r w:rsidR="004C59F9" w:rsidRPr="00777D65">
              <w:rPr>
                <w:sz w:val="18"/>
                <w:szCs w:val="18"/>
              </w:rPr>
              <w:t>__________</w:t>
            </w:r>
            <w:r w:rsidR="00D2442E" w:rsidRPr="00777D65">
              <w:rPr>
                <w:sz w:val="18"/>
                <w:szCs w:val="18"/>
              </w:rPr>
              <w:t>________________</w:t>
            </w:r>
            <w:r w:rsidR="007A2817" w:rsidRPr="00777D65">
              <w:rPr>
                <w:sz w:val="18"/>
                <w:szCs w:val="18"/>
              </w:rPr>
              <w:t>_</w:t>
            </w:r>
            <w:r w:rsidR="004C59F9" w:rsidRPr="00777D65">
              <w:rPr>
                <w:sz w:val="18"/>
                <w:szCs w:val="18"/>
              </w:rPr>
              <w:t>__</w:t>
            </w:r>
          </w:p>
          <w:p w:rsidR="00D2442E" w:rsidRPr="00777D65" w:rsidRDefault="00D2442E" w:rsidP="00D2442E">
            <w:pPr>
              <w:tabs>
                <w:tab w:val="left" w:pos="7755"/>
              </w:tabs>
              <w:jc w:val="center"/>
              <w:rPr>
                <w:sz w:val="18"/>
                <w:szCs w:val="18"/>
              </w:rPr>
            </w:pPr>
            <w:r w:rsidRPr="00777D65">
              <w:rPr>
                <w:sz w:val="18"/>
                <w:szCs w:val="18"/>
              </w:rPr>
              <w:t>Local</w:t>
            </w:r>
          </w:p>
        </w:tc>
        <w:tc>
          <w:tcPr>
            <w:tcW w:w="2126" w:type="dxa"/>
          </w:tcPr>
          <w:p w:rsidR="00D2442E" w:rsidRPr="00777D65" w:rsidRDefault="00D2442E" w:rsidP="00D2442E">
            <w:pPr>
              <w:tabs>
                <w:tab w:val="left" w:pos="7755"/>
              </w:tabs>
              <w:jc w:val="center"/>
              <w:rPr>
                <w:sz w:val="18"/>
                <w:szCs w:val="18"/>
              </w:rPr>
            </w:pPr>
            <w:r w:rsidRPr="00777D65">
              <w:rPr>
                <w:sz w:val="18"/>
                <w:szCs w:val="18"/>
              </w:rPr>
              <w:t>______/______/______</w:t>
            </w:r>
          </w:p>
          <w:p w:rsidR="004C59F9" w:rsidRPr="00777D65" w:rsidRDefault="00D2442E" w:rsidP="00D2442E">
            <w:pPr>
              <w:tabs>
                <w:tab w:val="left" w:pos="7755"/>
              </w:tabs>
              <w:jc w:val="center"/>
              <w:rPr>
                <w:b/>
                <w:sz w:val="18"/>
                <w:szCs w:val="18"/>
              </w:rPr>
            </w:pPr>
            <w:r w:rsidRPr="00777D65">
              <w:rPr>
                <w:sz w:val="18"/>
                <w:szCs w:val="18"/>
              </w:rPr>
              <w:t>Data</w:t>
            </w:r>
          </w:p>
        </w:tc>
        <w:tc>
          <w:tcPr>
            <w:tcW w:w="4252" w:type="dxa"/>
          </w:tcPr>
          <w:p w:rsidR="00D2442E" w:rsidRPr="00777D65" w:rsidRDefault="00D2442E" w:rsidP="00D2442E">
            <w:pPr>
              <w:tabs>
                <w:tab w:val="left" w:pos="7755"/>
              </w:tabs>
              <w:jc w:val="center"/>
              <w:rPr>
                <w:sz w:val="18"/>
                <w:szCs w:val="18"/>
              </w:rPr>
            </w:pPr>
            <w:r w:rsidRPr="00777D65">
              <w:rPr>
                <w:sz w:val="18"/>
                <w:szCs w:val="18"/>
              </w:rPr>
              <w:t>____________________________________</w:t>
            </w:r>
            <w:r w:rsidR="007A2817" w:rsidRPr="00777D65">
              <w:rPr>
                <w:sz w:val="18"/>
                <w:szCs w:val="18"/>
              </w:rPr>
              <w:t>_</w:t>
            </w:r>
            <w:r w:rsidR="00CD0719" w:rsidRPr="00777D65">
              <w:rPr>
                <w:sz w:val="18"/>
                <w:szCs w:val="18"/>
              </w:rPr>
              <w:t>__</w:t>
            </w:r>
          </w:p>
          <w:p w:rsidR="004C59F9" w:rsidRPr="00777D65" w:rsidRDefault="00D2442E" w:rsidP="00D2442E">
            <w:pPr>
              <w:tabs>
                <w:tab w:val="left" w:pos="7755"/>
              </w:tabs>
              <w:jc w:val="center"/>
              <w:rPr>
                <w:b/>
                <w:sz w:val="18"/>
                <w:szCs w:val="18"/>
              </w:rPr>
            </w:pPr>
            <w:r w:rsidRPr="00777D65">
              <w:rPr>
                <w:sz w:val="18"/>
                <w:szCs w:val="18"/>
              </w:rPr>
              <w:t>Assinatura e carimbo do dirigente do IDAF</w:t>
            </w:r>
            <w:r w:rsidRPr="00777D65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FC05C1" w:rsidRPr="00970D6E" w:rsidRDefault="007A2817" w:rsidP="00251D8E">
      <w:pPr>
        <w:tabs>
          <w:tab w:val="left" w:pos="7755"/>
        </w:tabs>
        <w:spacing w:before="240"/>
        <w:rPr>
          <w:sz w:val="20"/>
          <w:szCs w:val="20"/>
        </w:rPr>
        <w:sectPr w:rsidR="00FC05C1" w:rsidRPr="00970D6E" w:rsidSect="00565476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851" w:bottom="851" w:left="1701" w:header="567" w:footer="567" w:gutter="0"/>
          <w:cols w:space="708"/>
          <w:docGrid w:linePitch="360"/>
        </w:sectPr>
      </w:pPr>
      <w:r w:rsidRPr="00777D65">
        <w:rPr>
          <w:sz w:val="20"/>
          <w:szCs w:val="20"/>
        </w:rPr>
        <w:t>Nº de Anexos:</w:t>
      </w:r>
      <w:r w:rsidR="00CD134F">
        <w:rPr>
          <w:sz w:val="20"/>
          <w:szCs w:val="20"/>
        </w:rPr>
        <w:t xml:space="preserve"> </w:t>
      </w:r>
      <w:fldSimple w:instr=" MERGEFIELD  NumeroPaginasAnexo  \* MERGEFORMAT ">
        <w:r w:rsidR="00CD134F">
          <w:rPr>
            <w:noProof/>
          </w:rPr>
          <w:t>«NumeroPaginasAnexo»</w:t>
        </w:r>
      </w:fldSimple>
      <w:r w:rsidR="00E56A0B">
        <w:rPr>
          <w:sz w:val="20"/>
          <w:szCs w:val="20"/>
        </w:rPr>
        <w:t xml:space="preserve"> </w:t>
      </w:r>
      <w:fldSimple w:instr=" MERGEFIELD  TableEnd:Documento  \* MERGEFORMAT ">
        <w:r w:rsidR="009E56EF" w:rsidRPr="00F148CB">
          <w:rPr>
            <w:rFonts w:ascii="Arial" w:hAnsi="Arial" w:cs="Arial"/>
            <w:noProof/>
            <w:sz w:val="16"/>
            <w:szCs w:val="16"/>
          </w:rPr>
          <w:t>«TableEnd:Documento»</w:t>
        </w:r>
      </w:fldSimple>
    </w:p>
    <w:p w:rsidR="00715E8E" w:rsidRPr="00161490" w:rsidRDefault="002746AB" w:rsidP="00BC6C8B">
      <w:pPr>
        <w:tabs>
          <w:tab w:val="left" w:pos="7755"/>
        </w:tabs>
        <w:jc w:val="center"/>
        <w:rPr>
          <w:rFonts w:ascii="Angsana New" w:hAnsi="Angsana New" w:cs="Angsana New"/>
          <w:sz w:val="2"/>
          <w:szCs w:val="2"/>
        </w:rPr>
      </w:pPr>
      <w:fldSimple w:instr=" MERGEFIELD  TableStart:DocumentoAnexo  \* MERGEFORMAT ">
        <w:r w:rsidR="00AF2AAB" w:rsidRPr="00161490">
          <w:rPr>
            <w:noProof/>
            <w:sz w:val="2"/>
            <w:szCs w:val="2"/>
          </w:rPr>
          <w:t>«TableStart:DocumentoAnexo»</w:t>
        </w:r>
      </w:fldSimple>
    </w:p>
    <w:tbl>
      <w:tblPr>
        <w:tblStyle w:val="Tabelacomgrade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127"/>
        <w:gridCol w:w="5244"/>
        <w:gridCol w:w="2552"/>
        <w:gridCol w:w="2410"/>
      </w:tblGrid>
      <w:tr w:rsidR="00C37DA6" w:rsidRPr="00676630" w:rsidTr="003E250C">
        <w:trPr>
          <w:tblHeader/>
        </w:trPr>
        <w:tc>
          <w:tcPr>
            <w:tcW w:w="14601" w:type="dxa"/>
            <w:gridSpan w:val="5"/>
            <w:tcBorders>
              <w:top w:val="nil"/>
              <w:left w:val="nil"/>
              <w:right w:val="nil"/>
            </w:tcBorders>
          </w:tcPr>
          <w:p w:rsidR="00C37DA6" w:rsidRPr="00676630" w:rsidRDefault="00C37DA6" w:rsidP="000C22DD">
            <w:pPr>
              <w:tabs>
                <w:tab w:val="left" w:pos="7755"/>
              </w:tabs>
              <w:spacing w:before="240"/>
              <w:jc w:val="center"/>
              <w:rPr>
                <w:b/>
                <w:sz w:val="28"/>
                <w:szCs w:val="28"/>
              </w:rPr>
            </w:pPr>
            <w:r w:rsidRPr="00676630">
              <w:rPr>
                <w:b/>
                <w:sz w:val="28"/>
                <w:szCs w:val="28"/>
              </w:rPr>
              <w:t>ANEXO AO TERMO DE HABILITAÇÃO</w:t>
            </w:r>
          </w:p>
          <w:p w:rsidR="00C37DA6" w:rsidRPr="0065547E" w:rsidRDefault="00C37DA6" w:rsidP="00161490">
            <w:pPr>
              <w:tabs>
                <w:tab w:val="left" w:pos="775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37DA6" w:rsidRPr="00676630" w:rsidTr="003E250C">
        <w:trPr>
          <w:trHeight w:val="198"/>
          <w:tblHeader/>
        </w:trPr>
        <w:tc>
          <w:tcPr>
            <w:tcW w:w="14601" w:type="dxa"/>
            <w:gridSpan w:val="5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rPr>
                <w:b/>
                <w:sz w:val="22"/>
                <w:szCs w:val="22"/>
              </w:rPr>
            </w:pPr>
            <w:r w:rsidRPr="00676630">
              <w:rPr>
                <w:b/>
                <w:sz w:val="22"/>
                <w:szCs w:val="22"/>
              </w:rPr>
              <w:t xml:space="preserve">ANEXO AO TERMO DE HABILITAÇÃO Nº: </w:t>
            </w:r>
            <w:fldSimple w:instr=" MERGEFIELD  Numero  \* MERGEFORMAT ">
              <w:r w:rsidRPr="00676630">
                <w:rPr>
                  <w:b/>
                  <w:noProof/>
                  <w:sz w:val="22"/>
                  <w:szCs w:val="22"/>
                </w:rPr>
                <w:t>«Numero»</w:t>
              </w:r>
            </w:fldSimple>
          </w:p>
        </w:tc>
      </w:tr>
      <w:tr w:rsidR="00C37DA6" w:rsidRPr="00676630" w:rsidTr="003E250C">
        <w:trPr>
          <w:trHeight w:val="198"/>
          <w:tblHeader/>
        </w:trPr>
        <w:tc>
          <w:tcPr>
            <w:tcW w:w="14601" w:type="dxa"/>
            <w:gridSpan w:val="5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jc w:val="center"/>
              <w:rPr>
                <w:b/>
                <w:sz w:val="22"/>
                <w:szCs w:val="22"/>
              </w:rPr>
            </w:pPr>
            <w:r w:rsidRPr="00676630">
              <w:rPr>
                <w:sz w:val="22"/>
                <w:szCs w:val="22"/>
              </w:rPr>
              <w:t>LISTA DE PRAGAS AUTORIZADAS PARA AS QUAIS O RESPONSÁVEL TÉCNICO POSSUI HABILITAÇÃO</w:t>
            </w:r>
          </w:p>
        </w:tc>
      </w:tr>
      <w:tr w:rsidR="00C37DA6" w:rsidRPr="00676630" w:rsidTr="003E250C">
        <w:trPr>
          <w:trHeight w:val="198"/>
          <w:tblHeader/>
        </w:trPr>
        <w:tc>
          <w:tcPr>
            <w:tcW w:w="14601" w:type="dxa"/>
            <w:gridSpan w:val="5"/>
            <w:vAlign w:val="center"/>
          </w:tcPr>
          <w:p w:rsidR="00C37DA6" w:rsidRPr="00676630" w:rsidRDefault="00C37DA6" w:rsidP="00FB5540">
            <w:pPr>
              <w:tabs>
                <w:tab w:val="left" w:pos="7755"/>
              </w:tabs>
              <w:rPr>
                <w:sz w:val="22"/>
                <w:szCs w:val="22"/>
              </w:rPr>
            </w:pPr>
            <w:r w:rsidRPr="00676630">
              <w:rPr>
                <w:b/>
                <w:sz w:val="22"/>
                <w:szCs w:val="22"/>
              </w:rPr>
              <w:t xml:space="preserve">VINCULADA À HABILITAÇÃO Nº: </w:t>
            </w:r>
            <w:r w:rsidR="007E4DCD" w:rsidRPr="00EE12AA">
              <w:rPr>
                <w:b/>
                <w:sz w:val="22"/>
                <w:szCs w:val="22"/>
              </w:rPr>
              <w:fldChar w:fldCharType="begin"/>
            </w:r>
            <w:r w:rsidR="007E4DCD" w:rsidRPr="00EE12AA">
              <w:rPr>
                <w:b/>
                <w:sz w:val="22"/>
                <w:szCs w:val="22"/>
              </w:rPr>
              <w:instrText xml:space="preserve"> MERGEFIELD  NumeroHabilitacaoPDF  \* MERGEFORMAT </w:instrText>
            </w:r>
            <w:r w:rsidR="007E4DCD" w:rsidRPr="00EE12AA">
              <w:rPr>
                <w:b/>
                <w:sz w:val="22"/>
                <w:szCs w:val="22"/>
              </w:rPr>
              <w:fldChar w:fldCharType="separate"/>
            </w:r>
            <w:r w:rsidR="00FB5540" w:rsidRPr="00EE12AA">
              <w:rPr>
                <w:b/>
                <w:noProof/>
                <w:sz w:val="22"/>
                <w:szCs w:val="22"/>
              </w:rPr>
              <w:t>«NumeroHabilitacaoPDF»</w:t>
            </w:r>
            <w:r w:rsidR="007E4DCD" w:rsidRPr="00EE12AA">
              <w:rPr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C37DA6" w:rsidRPr="00676630" w:rsidTr="003E250C">
        <w:trPr>
          <w:trHeight w:val="198"/>
          <w:tblHeader/>
        </w:trPr>
        <w:tc>
          <w:tcPr>
            <w:tcW w:w="14601" w:type="dxa"/>
            <w:gridSpan w:val="5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rPr>
                <w:b/>
                <w:sz w:val="22"/>
                <w:szCs w:val="22"/>
              </w:rPr>
            </w:pPr>
            <w:r w:rsidRPr="00676630">
              <w:rPr>
                <w:sz w:val="22"/>
                <w:szCs w:val="22"/>
              </w:rPr>
              <w:t>NOME DO RESPONSÁVEL TÉCNICO</w:t>
            </w:r>
            <w:r w:rsidRPr="00676630">
              <w:rPr>
                <w:b/>
                <w:sz w:val="22"/>
                <w:szCs w:val="22"/>
              </w:rPr>
              <w:t>:</w:t>
            </w:r>
            <w:r w:rsidRPr="00676630">
              <w:rPr>
                <w:sz w:val="22"/>
                <w:szCs w:val="22"/>
              </w:rPr>
              <w:t xml:space="preserve"> </w:t>
            </w:r>
            <w:fldSimple w:instr=" MERGEFIELD  Responsavel.NomeRazaoSocial  \* MERGEFORMAT ">
              <w:r w:rsidRPr="00676630">
                <w:rPr>
                  <w:b/>
                  <w:noProof/>
                  <w:sz w:val="22"/>
                  <w:szCs w:val="22"/>
                </w:rPr>
                <w:t>«Responsavel.NomeRazaoSocial»</w:t>
              </w:r>
            </w:fldSimple>
          </w:p>
        </w:tc>
      </w:tr>
      <w:tr w:rsidR="00C37DA6" w:rsidRPr="00676630" w:rsidTr="00A055A3">
        <w:trPr>
          <w:trHeight w:val="198"/>
          <w:tblHeader/>
        </w:trPr>
        <w:tc>
          <w:tcPr>
            <w:tcW w:w="2268" w:type="dxa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jc w:val="center"/>
              <w:rPr>
                <w:sz w:val="22"/>
                <w:szCs w:val="22"/>
              </w:rPr>
            </w:pPr>
            <w:r w:rsidRPr="00676630">
              <w:rPr>
                <w:sz w:val="22"/>
                <w:szCs w:val="22"/>
              </w:rPr>
              <w:t>Nome Científico</w:t>
            </w:r>
          </w:p>
        </w:tc>
        <w:tc>
          <w:tcPr>
            <w:tcW w:w="2127" w:type="dxa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jc w:val="center"/>
              <w:rPr>
                <w:sz w:val="22"/>
                <w:szCs w:val="22"/>
              </w:rPr>
            </w:pPr>
            <w:r w:rsidRPr="00676630">
              <w:rPr>
                <w:sz w:val="22"/>
                <w:szCs w:val="22"/>
              </w:rPr>
              <w:t>Nome Comum</w:t>
            </w:r>
          </w:p>
        </w:tc>
        <w:tc>
          <w:tcPr>
            <w:tcW w:w="5244" w:type="dxa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jc w:val="center"/>
              <w:rPr>
                <w:sz w:val="22"/>
                <w:szCs w:val="22"/>
              </w:rPr>
            </w:pPr>
            <w:r w:rsidRPr="00676630">
              <w:rPr>
                <w:sz w:val="22"/>
                <w:szCs w:val="22"/>
              </w:rPr>
              <w:t>Produto hospedeiro e sujeito à Certificação</w:t>
            </w:r>
          </w:p>
        </w:tc>
        <w:tc>
          <w:tcPr>
            <w:tcW w:w="2552" w:type="dxa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jc w:val="center"/>
              <w:rPr>
                <w:sz w:val="22"/>
                <w:szCs w:val="22"/>
              </w:rPr>
            </w:pPr>
            <w:r w:rsidRPr="00676630">
              <w:rPr>
                <w:sz w:val="22"/>
                <w:szCs w:val="22"/>
              </w:rPr>
              <w:t>Data inicial da habilitação</w:t>
            </w:r>
          </w:p>
        </w:tc>
        <w:tc>
          <w:tcPr>
            <w:tcW w:w="2410" w:type="dxa"/>
            <w:vAlign w:val="center"/>
          </w:tcPr>
          <w:p w:rsidR="00C37DA6" w:rsidRPr="00676630" w:rsidRDefault="00C37DA6" w:rsidP="00701966">
            <w:pPr>
              <w:tabs>
                <w:tab w:val="left" w:pos="7755"/>
              </w:tabs>
              <w:jc w:val="center"/>
              <w:rPr>
                <w:sz w:val="22"/>
                <w:szCs w:val="22"/>
              </w:rPr>
            </w:pPr>
            <w:r w:rsidRPr="00676630">
              <w:rPr>
                <w:sz w:val="22"/>
                <w:szCs w:val="22"/>
              </w:rPr>
              <w:t>Data final da habilitação</w:t>
            </w:r>
          </w:p>
        </w:tc>
      </w:tr>
      <w:tr w:rsidR="00AF3F47" w:rsidRPr="00676630" w:rsidTr="00A055A3">
        <w:trPr>
          <w:cantSplit/>
          <w:trHeight w:val="198"/>
        </w:trPr>
        <w:tc>
          <w:tcPr>
            <w:tcW w:w="2268" w:type="dxa"/>
            <w:vAlign w:val="center"/>
          </w:tcPr>
          <w:p w:rsidR="00AF3F47" w:rsidRPr="00676630" w:rsidRDefault="002746AB" w:rsidP="00410001">
            <w:pPr>
              <w:keepLines/>
              <w:rPr>
                <w:sz w:val="22"/>
                <w:szCs w:val="22"/>
              </w:rPr>
            </w:pPr>
            <w:fldSimple w:instr=" MERGEFIELD  TableStart:Pragas  \* MERGEFORMAT ">
              <w:r w:rsidR="00AF3F47" w:rsidRPr="00C145B4">
                <w:rPr>
                  <w:noProof/>
                  <w:sz w:val="16"/>
                  <w:szCs w:val="16"/>
                </w:rPr>
                <w:t>«TableStart:Pragas»</w:t>
              </w:r>
            </w:fldSimple>
            <w:fldSimple w:instr=" MERGEFIELD  Praga.NomeCientifico  \* MERGEFORMAT ">
              <w:r w:rsidR="007758B2" w:rsidRPr="00676630">
                <w:rPr>
                  <w:noProof/>
                  <w:sz w:val="22"/>
                  <w:szCs w:val="22"/>
                </w:rPr>
                <w:t>«Praga.NomeCientifico»</w:t>
              </w:r>
            </w:fldSimple>
          </w:p>
        </w:tc>
        <w:tc>
          <w:tcPr>
            <w:tcW w:w="2127" w:type="dxa"/>
            <w:vAlign w:val="center"/>
          </w:tcPr>
          <w:p w:rsidR="00AF3F47" w:rsidRPr="00676630" w:rsidRDefault="002746AB" w:rsidP="00410001">
            <w:pPr>
              <w:keepLines/>
              <w:ind w:right="-1"/>
              <w:rPr>
                <w:sz w:val="22"/>
                <w:szCs w:val="22"/>
              </w:rPr>
            </w:pPr>
            <w:fldSimple w:instr=" MERGEFIELD  Praga.NomeComum  \* MERGEFORMAT ">
              <w:r w:rsidR="007758B2" w:rsidRPr="00676630">
                <w:rPr>
                  <w:noProof/>
                  <w:sz w:val="22"/>
                  <w:szCs w:val="22"/>
                </w:rPr>
                <w:t>«Praga.NomeComum»</w:t>
              </w:r>
            </w:fldSimple>
          </w:p>
        </w:tc>
        <w:tc>
          <w:tcPr>
            <w:tcW w:w="5244" w:type="dxa"/>
            <w:vAlign w:val="center"/>
          </w:tcPr>
          <w:p w:rsidR="00AF3F47" w:rsidRPr="00676630" w:rsidRDefault="002746AB" w:rsidP="000D39BE">
            <w:pPr>
              <w:keepLines/>
              <w:jc w:val="both"/>
              <w:rPr>
                <w:sz w:val="22"/>
                <w:szCs w:val="22"/>
              </w:rPr>
            </w:pPr>
            <w:fldSimple w:instr=" MERGEFIELD  Cultura  \* MERGEFORMAT ">
              <w:r w:rsidR="00F22992" w:rsidRPr="00676630">
                <w:rPr>
                  <w:noProof/>
                  <w:sz w:val="22"/>
                  <w:szCs w:val="22"/>
                </w:rPr>
                <w:t>«Cultura»</w:t>
              </w:r>
            </w:fldSimple>
          </w:p>
        </w:tc>
        <w:tc>
          <w:tcPr>
            <w:tcW w:w="2552" w:type="dxa"/>
            <w:vAlign w:val="center"/>
          </w:tcPr>
          <w:p w:rsidR="00AF3F47" w:rsidRPr="00676630" w:rsidRDefault="002746AB" w:rsidP="00410001">
            <w:pPr>
              <w:keepLines/>
              <w:ind w:right="-1"/>
              <w:rPr>
                <w:sz w:val="22"/>
                <w:szCs w:val="22"/>
              </w:rPr>
            </w:pPr>
            <w:fldSimple w:instr=" MERGEFIELD  DataInicialHabilitacao  \* MERGEFORMAT ">
              <w:r w:rsidR="007758B2" w:rsidRPr="00676630">
                <w:rPr>
                  <w:noProof/>
                  <w:sz w:val="22"/>
                  <w:szCs w:val="22"/>
                </w:rPr>
                <w:t>«DataInicialHabilitacao»</w:t>
              </w:r>
            </w:fldSimple>
          </w:p>
        </w:tc>
        <w:tc>
          <w:tcPr>
            <w:tcW w:w="2410" w:type="dxa"/>
            <w:vAlign w:val="center"/>
          </w:tcPr>
          <w:p w:rsidR="00AF3F47" w:rsidRPr="00676630" w:rsidRDefault="002746AB" w:rsidP="00410001">
            <w:pPr>
              <w:keepLines/>
              <w:ind w:right="-1"/>
              <w:rPr>
                <w:sz w:val="22"/>
                <w:szCs w:val="22"/>
              </w:rPr>
            </w:pPr>
            <w:fldSimple w:instr=" MERGEFIELD  DataFinalHabilitacao  \* MERGEFORMAT ">
              <w:r w:rsidR="007758B2" w:rsidRPr="00676630">
                <w:rPr>
                  <w:noProof/>
                  <w:sz w:val="22"/>
                  <w:szCs w:val="22"/>
                </w:rPr>
                <w:t>«DataFinalHabilitacao»</w:t>
              </w:r>
            </w:fldSimple>
            <w:fldSimple w:instr=" MERGEFIELD  TableEnd:Pragas  \* MERGEFORMAT ">
              <w:r w:rsidR="00AF3F47" w:rsidRPr="00C145B4">
                <w:rPr>
                  <w:noProof/>
                  <w:sz w:val="16"/>
                  <w:szCs w:val="16"/>
                </w:rPr>
                <w:t>«TableEnd:Pragas»</w:t>
              </w:r>
            </w:fldSimple>
          </w:p>
        </w:tc>
      </w:tr>
    </w:tbl>
    <w:p w:rsidR="00B82DC6" w:rsidRPr="00161490" w:rsidRDefault="002746AB" w:rsidP="008F15AD">
      <w:pPr>
        <w:tabs>
          <w:tab w:val="left" w:pos="7755"/>
        </w:tabs>
        <w:jc w:val="center"/>
        <w:rPr>
          <w:rFonts w:ascii="Angsana New" w:hAnsi="Angsana New" w:cs="Angsana New"/>
          <w:noProof/>
          <w:sz w:val="2"/>
          <w:szCs w:val="2"/>
        </w:rPr>
      </w:pPr>
      <w:fldSimple w:instr=" MERGEFIELD  TableEnd:DocumentoAnexo  \* MERGEFORMAT ">
        <w:r w:rsidR="00AF2AAB" w:rsidRPr="00161490">
          <w:rPr>
            <w:noProof/>
            <w:sz w:val="2"/>
            <w:szCs w:val="2"/>
          </w:rPr>
          <w:t>«TableEnd:DocumentoAnexo»</w:t>
        </w:r>
      </w:fldSimple>
    </w:p>
    <w:sectPr w:rsidR="00B82DC6" w:rsidRPr="00161490" w:rsidSect="003E250C">
      <w:headerReference w:type="default" r:id="rId13"/>
      <w:footerReference w:type="default" r:id="rId14"/>
      <w:headerReference w:type="first" r:id="rId15"/>
      <w:pgSz w:w="16840" w:h="11907" w:orient="landscape" w:code="9"/>
      <w:pgMar w:top="1699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0A" w:rsidRDefault="00E27F0A">
      <w:r>
        <w:separator/>
      </w:r>
    </w:p>
  </w:endnote>
  <w:endnote w:type="continuationSeparator" w:id="0">
    <w:p w:rsidR="00E27F0A" w:rsidRDefault="00E2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8A" w:rsidRPr="00FF32CE" w:rsidRDefault="00C5118A">
    <w:pPr>
      <w:rPr>
        <w:color w:val="595959"/>
      </w:rPr>
    </w:pPr>
  </w:p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460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2654"/>
      <w:gridCol w:w="3441"/>
      <w:gridCol w:w="4395"/>
    </w:tblGrid>
    <w:tr w:rsidR="00F22992" w:rsidTr="001B3943">
      <w:trPr>
        <w:trHeight w:val="441"/>
        <w:tblHeader/>
      </w:trPr>
      <w:tc>
        <w:tcPr>
          <w:tcW w:w="14601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22992" w:rsidRPr="002A3BCD" w:rsidRDefault="00F22992" w:rsidP="001D63FC">
          <w:pPr>
            <w:ind w:right="-1"/>
            <w:rPr>
              <w:sz w:val="22"/>
              <w:szCs w:val="22"/>
            </w:rPr>
          </w:pPr>
          <w:r w:rsidRPr="002A3BCD">
            <w:rPr>
              <w:sz w:val="22"/>
              <w:szCs w:val="22"/>
            </w:rPr>
            <w:t>ASSINATURA DO RESPONSÁVEL TÉCNICO HABILITADO:</w:t>
          </w:r>
        </w:p>
        <w:p w:rsidR="00F22992" w:rsidRDefault="00F22992" w:rsidP="001D63FC">
          <w:pPr>
            <w:ind w:right="-1"/>
            <w:rPr>
              <w:sz w:val="20"/>
              <w:szCs w:val="20"/>
            </w:rPr>
          </w:pPr>
        </w:p>
        <w:p w:rsidR="00F22992" w:rsidRDefault="00F22992" w:rsidP="001D63FC">
          <w:pPr>
            <w:ind w:right="-1"/>
            <w:rPr>
              <w:sz w:val="20"/>
              <w:szCs w:val="20"/>
            </w:rPr>
          </w:pPr>
        </w:p>
        <w:p w:rsidR="00F22992" w:rsidRDefault="00F22992" w:rsidP="00F22992">
          <w:pPr>
            <w:ind w:right="-1"/>
            <w:rPr>
              <w:sz w:val="20"/>
              <w:szCs w:val="20"/>
            </w:rPr>
          </w:pPr>
          <w:r>
            <w:rPr>
              <w:sz w:val="20"/>
              <w:szCs w:val="20"/>
            </w:rPr>
            <w:t>_____________________________________________________</w:t>
          </w:r>
        </w:p>
        <w:p w:rsidR="004F526D" w:rsidRPr="00F22992" w:rsidRDefault="004F526D" w:rsidP="00F22992">
          <w:pPr>
            <w:ind w:right="-1"/>
            <w:rPr>
              <w:sz w:val="20"/>
              <w:szCs w:val="20"/>
            </w:rPr>
          </w:pPr>
        </w:p>
      </w:tc>
    </w:tr>
    <w:tr w:rsidR="00F22992" w:rsidTr="001B3943">
      <w:trPr>
        <w:trHeight w:val="441"/>
        <w:tblHeader/>
      </w:trPr>
      <w:tc>
        <w:tcPr>
          <w:tcW w:w="14601" w:type="dxa"/>
          <w:gridSpan w:val="4"/>
          <w:tcBorders>
            <w:top w:val="single" w:sz="4" w:space="0" w:color="auto"/>
          </w:tcBorders>
        </w:tcPr>
        <w:p w:rsidR="00F22992" w:rsidRDefault="00F22992" w:rsidP="001D63FC">
          <w:pPr>
            <w:ind w:right="-1"/>
            <w:rPr>
              <w:sz w:val="22"/>
              <w:szCs w:val="22"/>
            </w:rPr>
          </w:pPr>
        </w:p>
        <w:p w:rsidR="00F22992" w:rsidRDefault="00F22992" w:rsidP="001D63FC">
          <w:pPr>
            <w:ind w:right="-1"/>
            <w:rPr>
              <w:sz w:val="22"/>
              <w:szCs w:val="22"/>
            </w:rPr>
          </w:pPr>
        </w:p>
        <w:p w:rsidR="00F22992" w:rsidRDefault="00F22992" w:rsidP="001D63FC">
          <w:pPr>
            <w:ind w:right="-1"/>
            <w:rPr>
              <w:sz w:val="22"/>
              <w:szCs w:val="22"/>
            </w:rPr>
          </w:pPr>
        </w:p>
        <w:p w:rsidR="00F22992" w:rsidRPr="002A3BCD" w:rsidRDefault="00F22992" w:rsidP="001D63FC">
          <w:pPr>
            <w:ind w:right="-1"/>
            <w:rPr>
              <w:sz w:val="22"/>
              <w:szCs w:val="22"/>
            </w:rPr>
          </w:pPr>
        </w:p>
      </w:tc>
    </w:tr>
    <w:tr w:rsidR="00F22992" w:rsidTr="001B3943">
      <w:trPr>
        <w:trHeight w:val="441"/>
        <w:tblHeader/>
      </w:trPr>
      <w:tc>
        <w:tcPr>
          <w:tcW w:w="4111" w:type="dxa"/>
        </w:tcPr>
        <w:p w:rsidR="00F22992" w:rsidRPr="00F27CC9" w:rsidRDefault="00F22992" w:rsidP="001D63FC">
          <w:pPr>
            <w:tabs>
              <w:tab w:val="left" w:pos="77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27CC9">
            <w:rPr>
              <w:rFonts w:ascii="Arial" w:hAnsi="Arial" w:cs="Arial"/>
              <w:sz w:val="18"/>
              <w:szCs w:val="18"/>
            </w:rPr>
            <w:t>____</w:t>
          </w:r>
          <w:r>
            <w:rPr>
              <w:rFonts w:ascii="Arial" w:hAnsi="Arial" w:cs="Arial"/>
              <w:sz w:val="18"/>
              <w:szCs w:val="18"/>
            </w:rPr>
            <w:t>______</w:t>
          </w:r>
          <w:r w:rsidRPr="00F27CC9">
            <w:rPr>
              <w:rFonts w:ascii="Arial" w:hAnsi="Arial" w:cs="Arial"/>
              <w:sz w:val="18"/>
              <w:szCs w:val="18"/>
            </w:rPr>
            <w:t>____________________________</w:t>
          </w:r>
        </w:p>
        <w:p w:rsidR="00F22992" w:rsidRPr="003263D9" w:rsidRDefault="00F22992" w:rsidP="001D63FC">
          <w:pPr>
            <w:tabs>
              <w:tab w:val="left" w:pos="7755"/>
            </w:tabs>
            <w:jc w:val="center"/>
            <w:rPr>
              <w:sz w:val="18"/>
              <w:szCs w:val="18"/>
            </w:rPr>
          </w:pPr>
          <w:r w:rsidRPr="003263D9">
            <w:rPr>
              <w:sz w:val="18"/>
              <w:szCs w:val="18"/>
            </w:rPr>
            <w:t>Local</w:t>
          </w:r>
        </w:p>
      </w:tc>
      <w:tc>
        <w:tcPr>
          <w:tcW w:w="2654" w:type="dxa"/>
        </w:tcPr>
        <w:p w:rsidR="00F22992" w:rsidRPr="00F27CC9" w:rsidRDefault="00F22992" w:rsidP="001D63FC">
          <w:pPr>
            <w:tabs>
              <w:tab w:val="left" w:pos="77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27CC9">
            <w:rPr>
              <w:rFonts w:ascii="Arial" w:hAnsi="Arial" w:cs="Arial"/>
              <w:sz w:val="18"/>
              <w:szCs w:val="18"/>
            </w:rPr>
            <w:t>______/______/______</w:t>
          </w:r>
        </w:p>
        <w:p w:rsidR="00F22992" w:rsidRPr="003263D9" w:rsidRDefault="00F22992" w:rsidP="001D63FC">
          <w:pPr>
            <w:tabs>
              <w:tab w:val="left" w:pos="7755"/>
            </w:tabs>
            <w:jc w:val="center"/>
            <w:rPr>
              <w:b/>
              <w:sz w:val="18"/>
              <w:szCs w:val="18"/>
            </w:rPr>
          </w:pPr>
          <w:r w:rsidRPr="003263D9">
            <w:rPr>
              <w:sz w:val="18"/>
              <w:szCs w:val="18"/>
            </w:rPr>
            <w:t>Data</w:t>
          </w:r>
        </w:p>
      </w:tc>
      <w:tc>
        <w:tcPr>
          <w:tcW w:w="3441" w:type="dxa"/>
        </w:tcPr>
        <w:p w:rsidR="00F22992" w:rsidRPr="00F27CC9" w:rsidRDefault="00F22992" w:rsidP="001D63FC">
          <w:pPr>
            <w:tabs>
              <w:tab w:val="left" w:pos="7755"/>
            </w:tabs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395" w:type="dxa"/>
        </w:tcPr>
        <w:p w:rsidR="00F22992" w:rsidRDefault="00F22992" w:rsidP="001D63FC">
          <w:pPr>
            <w:tabs>
              <w:tab w:val="left" w:pos="77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27CC9">
            <w:rPr>
              <w:rFonts w:ascii="Arial" w:hAnsi="Arial" w:cs="Arial"/>
              <w:sz w:val="18"/>
              <w:szCs w:val="18"/>
            </w:rPr>
            <w:t>______________________________</w:t>
          </w:r>
          <w:r>
            <w:rPr>
              <w:rFonts w:ascii="Arial" w:hAnsi="Arial" w:cs="Arial"/>
              <w:sz w:val="18"/>
              <w:szCs w:val="18"/>
            </w:rPr>
            <w:t>__</w:t>
          </w:r>
          <w:r w:rsidRPr="00F27CC9">
            <w:rPr>
              <w:rFonts w:ascii="Arial" w:hAnsi="Arial" w:cs="Arial"/>
              <w:sz w:val="18"/>
              <w:szCs w:val="18"/>
            </w:rPr>
            <w:t>_________</w:t>
          </w:r>
        </w:p>
        <w:p w:rsidR="00F22992" w:rsidRPr="003263D9" w:rsidRDefault="00F22992" w:rsidP="001D63FC">
          <w:pPr>
            <w:tabs>
              <w:tab w:val="left" w:pos="7755"/>
            </w:tabs>
            <w:jc w:val="center"/>
            <w:rPr>
              <w:b/>
              <w:sz w:val="18"/>
              <w:szCs w:val="18"/>
            </w:rPr>
          </w:pPr>
          <w:r w:rsidRPr="003263D9">
            <w:rPr>
              <w:sz w:val="18"/>
              <w:szCs w:val="18"/>
            </w:rPr>
            <w:t>Assinatura e carimbo do dirigente do IDAF</w:t>
          </w:r>
        </w:p>
      </w:tc>
    </w:tr>
  </w:tbl>
  <w:p w:rsidR="00F22992" w:rsidRDefault="00F2299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460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2654"/>
      <w:gridCol w:w="3441"/>
      <w:gridCol w:w="4395"/>
    </w:tblGrid>
    <w:tr w:rsidR="00F22992" w:rsidTr="007363B5">
      <w:trPr>
        <w:trHeight w:val="441"/>
        <w:tblHeader/>
      </w:trPr>
      <w:tc>
        <w:tcPr>
          <w:tcW w:w="14601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22992" w:rsidRPr="002A3BCD" w:rsidRDefault="00F22992" w:rsidP="001D63FC">
          <w:pPr>
            <w:ind w:right="-1"/>
            <w:rPr>
              <w:sz w:val="22"/>
              <w:szCs w:val="22"/>
            </w:rPr>
          </w:pPr>
          <w:r w:rsidRPr="002A3BCD">
            <w:rPr>
              <w:sz w:val="22"/>
              <w:szCs w:val="22"/>
            </w:rPr>
            <w:t>ASSINATURA DO RESPONSÁVEL TÉCNICO HABILITADO:</w:t>
          </w:r>
        </w:p>
        <w:p w:rsidR="00F22992" w:rsidRDefault="00F22992" w:rsidP="001D63FC">
          <w:pPr>
            <w:ind w:right="-1"/>
            <w:rPr>
              <w:sz w:val="20"/>
              <w:szCs w:val="20"/>
            </w:rPr>
          </w:pPr>
        </w:p>
        <w:p w:rsidR="00F22992" w:rsidRDefault="00F22992" w:rsidP="001D63FC">
          <w:pPr>
            <w:ind w:right="-1"/>
            <w:rPr>
              <w:sz w:val="20"/>
              <w:szCs w:val="20"/>
            </w:rPr>
          </w:pPr>
        </w:p>
        <w:p w:rsidR="00F22992" w:rsidRDefault="00F22992" w:rsidP="001D63FC">
          <w:pPr>
            <w:ind w:right="-1"/>
            <w:rPr>
              <w:sz w:val="20"/>
              <w:szCs w:val="20"/>
            </w:rPr>
          </w:pPr>
          <w:r>
            <w:rPr>
              <w:sz w:val="20"/>
              <w:szCs w:val="20"/>
            </w:rPr>
            <w:t>_____________________________________________________</w:t>
          </w:r>
        </w:p>
        <w:p w:rsidR="007363B5" w:rsidRPr="00F22992" w:rsidRDefault="007363B5" w:rsidP="001D63FC">
          <w:pPr>
            <w:ind w:right="-1"/>
            <w:rPr>
              <w:sz w:val="20"/>
              <w:szCs w:val="20"/>
            </w:rPr>
          </w:pPr>
        </w:p>
      </w:tc>
    </w:tr>
    <w:tr w:rsidR="00F22992" w:rsidTr="007363B5">
      <w:trPr>
        <w:trHeight w:val="441"/>
        <w:tblHeader/>
      </w:trPr>
      <w:tc>
        <w:tcPr>
          <w:tcW w:w="14601" w:type="dxa"/>
          <w:gridSpan w:val="4"/>
          <w:tcBorders>
            <w:top w:val="single" w:sz="4" w:space="0" w:color="auto"/>
          </w:tcBorders>
        </w:tcPr>
        <w:p w:rsidR="00F22992" w:rsidRDefault="00F22992" w:rsidP="001D63FC">
          <w:pPr>
            <w:ind w:right="-1"/>
            <w:rPr>
              <w:sz w:val="22"/>
              <w:szCs w:val="22"/>
            </w:rPr>
          </w:pPr>
        </w:p>
        <w:p w:rsidR="00F22992" w:rsidRDefault="00F22992" w:rsidP="001D63FC">
          <w:pPr>
            <w:ind w:right="-1"/>
            <w:rPr>
              <w:sz w:val="22"/>
              <w:szCs w:val="22"/>
            </w:rPr>
          </w:pPr>
        </w:p>
        <w:p w:rsidR="00F22992" w:rsidRPr="002A3BCD" w:rsidRDefault="00F22992" w:rsidP="001D63FC">
          <w:pPr>
            <w:ind w:right="-1"/>
            <w:rPr>
              <w:sz w:val="22"/>
              <w:szCs w:val="22"/>
            </w:rPr>
          </w:pPr>
        </w:p>
      </w:tc>
    </w:tr>
    <w:tr w:rsidR="00F22992" w:rsidTr="00F22992">
      <w:trPr>
        <w:trHeight w:val="441"/>
        <w:tblHeader/>
      </w:trPr>
      <w:tc>
        <w:tcPr>
          <w:tcW w:w="4111" w:type="dxa"/>
        </w:tcPr>
        <w:p w:rsidR="00F22992" w:rsidRPr="00F27CC9" w:rsidRDefault="00F22992" w:rsidP="001D63FC">
          <w:pPr>
            <w:tabs>
              <w:tab w:val="left" w:pos="77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27CC9">
            <w:rPr>
              <w:rFonts w:ascii="Arial" w:hAnsi="Arial" w:cs="Arial"/>
              <w:sz w:val="18"/>
              <w:szCs w:val="18"/>
            </w:rPr>
            <w:t>____</w:t>
          </w:r>
          <w:r>
            <w:rPr>
              <w:rFonts w:ascii="Arial" w:hAnsi="Arial" w:cs="Arial"/>
              <w:sz w:val="18"/>
              <w:szCs w:val="18"/>
            </w:rPr>
            <w:t>______</w:t>
          </w:r>
          <w:r w:rsidRPr="00F27CC9">
            <w:rPr>
              <w:rFonts w:ascii="Arial" w:hAnsi="Arial" w:cs="Arial"/>
              <w:sz w:val="18"/>
              <w:szCs w:val="18"/>
            </w:rPr>
            <w:t>____________________________</w:t>
          </w:r>
        </w:p>
        <w:p w:rsidR="00F22992" w:rsidRPr="003263D9" w:rsidRDefault="00F22992" w:rsidP="001D63FC">
          <w:pPr>
            <w:tabs>
              <w:tab w:val="left" w:pos="7755"/>
            </w:tabs>
            <w:jc w:val="center"/>
            <w:rPr>
              <w:sz w:val="18"/>
              <w:szCs w:val="18"/>
            </w:rPr>
          </w:pPr>
          <w:r w:rsidRPr="003263D9">
            <w:rPr>
              <w:sz w:val="18"/>
              <w:szCs w:val="18"/>
            </w:rPr>
            <w:t>Local</w:t>
          </w:r>
        </w:p>
      </w:tc>
      <w:tc>
        <w:tcPr>
          <w:tcW w:w="2654" w:type="dxa"/>
        </w:tcPr>
        <w:p w:rsidR="00F22992" w:rsidRPr="00F27CC9" w:rsidRDefault="00F22992" w:rsidP="001D63FC">
          <w:pPr>
            <w:tabs>
              <w:tab w:val="left" w:pos="77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27CC9">
            <w:rPr>
              <w:rFonts w:ascii="Arial" w:hAnsi="Arial" w:cs="Arial"/>
              <w:sz w:val="18"/>
              <w:szCs w:val="18"/>
            </w:rPr>
            <w:t>______/______/______</w:t>
          </w:r>
        </w:p>
        <w:p w:rsidR="00F22992" w:rsidRPr="003263D9" w:rsidRDefault="00F22992" w:rsidP="001D63FC">
          <w:pPr>
            <w:tabs>
              <w:tab w:val="left" w:pos="7755"/>
            </w:tabs>
            <w:jc w:val="center"/>
            <w:rPr>
              <w:b/>
              <w:sz w:val="18"/>
              <w:szCs w:val="18"/>
            </w:rPr>
          </w:pPr>
          <w:r w:rsidRPr="003263D9">
            <w:rPr>
              <w:sz w:val="18"/>
              <w:szCs w:val="18"/>
            </w:rPr>
            <w:t>Data</w:t>
          </w:r>
        </w:p>
      </w:tc>
      <w:tc>
        <w:tcPr>
          <w:tcW w:w="3441" w:type="dxa"/>
        </w:tcPr>
        <w:p w:rsidR="00F22992" w:rsidRPr="00F27CC9" w:rsidRDefault="00F22992" w:rsidP="001D63FC">
          <w:pPr>
            <w:tabs>
              <w:tab w:val="left" w:pos="7755"/>
            </w:tabs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395" w:type="dxa"/>
        </w:tcPr>
        <w:p w:rsidR="00F22992" w:rsidRDefault="00F22992" w:rsidP="001D63FC">
          <w:pPr>
            <w:tabs>
              <w:tab w:val="left" w:pos="77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27CC9">
            <w:rPr>
              <w:rFonts w:ascii="Arial" w:hAnsi="Arial" w:cs="Arial"/>
              <w:sz w:val="18"/>
              <w:szCs w:val="18"/>
            </w:rPr>
            <w:t>______________________________</w:t>
          </w:r>
          <w:r>
            <w:rPr>
              <w:rFonts w:ascii="Arial" w:hAnsi="Arial" w:cs="Arial"/>
              <w:sz w:val="18"/>
              <w:szCs w:val="18"/>
            </w:rPr>
            <w:t>__</w:t>
          </w:r>
          <w:r w:rsidRPr="00F27CC9">
            <w:rPr>
              <w:rFonts w:ascii="Arial" w:hAnsi="Arial" w:cs="Arial"/>
              <w:sz w:val="18"/>
              <w:szCs w:val="18"/>
            </w:rPr>
            <w:t>_________</w:t>
          </w:r>
        </w:p>
        <w:p w:rsidR="00F22992" w:rsidRPr="003263D9" w:rsidRDefault="00F22992" w:rsidP="001D63FC">
          <w:pPr>
            <w:tabs>
              <w:tab w:val="left" w:pos="7755"/>
            </w:tabs>
            <w:jc w:val="center"/>
            <w:rPr>
              <w:b/>
              <w:sz w:val="18"/>
              <w:szCs w:val="18"/>
            </w:rPr>
          </w:pPr>
          <w:r w:rsidRPr="003263D9">
            <w:rPr>
              <w:sz w:val="18"/>
              <w:szCs w:val="18"/>
            </w:rPr>
            <w:t>Assinatura e carimbo do dirigente do IDAF</w:t>
          </w:r>
        </w:p>
      </w:tc>
    </w:tr>
  </w:tbl>
  <w:p w:rsidR="00AC692C" w:rsidRPr="00FF32CE" w:rsidRDefault="00AC692C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F0A" w:rsidRDefault="00E27F0A">
      <w:r>
        <w:separator/>
      </w:r>
    </w:p>
  </w:footnote>
  <w:footnote w:type="continuationSeparator" w:id="0">
    <w:p w:rsidR="00E27F0A" w:rsidRDefault="00E27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2746AB" w:rsidP="00383B36">
          <w:pPr>
            <w:pStyle w:val="Cabealho"/>
            <w:rPr>
              <w:sz w:val="12"/>
              <w:szCs w:val="12"/>
            </w:rPr>
          </w:pPr>
          <w:fldSimple w:instr=" MERGEFIELD image:LogoOrgao \* MERGEFORMAT ">
            <w:r w:rsidR="00F27CC9" w:rsidRPr="00F27CC9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8133" w:type="dxa"/>
          <w:vAlign w:val="center"/>
        </w:tcPr>
        <w:p w:rsidR="009E1EB8" w:rsidRPr="00CD02E7" w:rsidRDefault="002746AB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fldSimple w:instr=" MERGEFIELD  GovernoNome  \* MERGEFORMAT ">
            <w:r w:rsidR="00F27CC9" w:rsidRPr="00F27CC9">
              <w:rPr>
                <w:rFonts w:ascii="Arial" w:hAnsi="Arial" w:cs="Arial"/>
                <w:b/>
                <w:noProof/>
                <w:sz w:val="20"/>
                <w:szCs w:val="20"/>
              </w:rPr>
              <w:t>«GovernoNome»</w:t>
            </w:r>
          </w:fldSimple>
        </w:p>
        <w:p w:rsidR="009E1EB8" w:rsidRPr="00666799" w:rsidRDefault="002746A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F27CC9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9E1EB8" w:rsidRPr="002F65AA" w:rsidRDefault="002746AB" w:rsidP="002F65AA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F27CC9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</w:tc>
    </w:tr>
  </w:tbl>
  <w:p w:rsidR="00C77299" w:rsidRDefault="00C77299" w:rsidP="009E1EB8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600" w:type="dxa"/>
      <w:jc w:val="center"/>
      <w:tblInd w:w="-23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77"/>
      <w:gridCol w:w="13223"/>
    </w:tblGrid>
    <w:tr w:rsidR="00C9334B" w:rsidRPr="00877562" w:rsidTr="00F27CC9">
      <w:trPr>
        <w:trHeight w:val="844"/>
        <w:jc w:val="center"/>
      </w:trPr>
      <w:tc>
        <w:tcPr>
          <w:tcW w:w="1377" w:type="dxa"/>
          <w:vAlign w:val="center"/>
        </w:tcPr>
        <w:p w:rsidR="00C9334B" w:rsidRPr="00877562" w:rsidRDefault="002746AB" w:rsidP="000564D1">
          <w:pPr>
            <w:pStyle w:val="Cabealho"/>
            <w:rPr>
              <w:sz w:val="12"/>
              <w:szCs w:val="12"/>
            </w:rPr>
          </w:pPr>
          <w:fldSimple w:instr=" MERGEFIELD image:LogoOrgao \* MERGEFORMAT ">
            <w:r w:rsidR="00F27CC9" w:rsidRPr="00F27CC9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13223" w:type="dxa"/>
          <w:vAlign w:val="center"/>
        </w:tcPr>
        <w:p w:rsidR="00C9334B" w:rsidRPr="00CD02E7" w:rsidRDefault="002746AB" w:rsidP="000564D1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fldSimple w:instr=" MERGEFIELD  GovernoNome  \* MERGEFORMAT ">
            <w:r w:rsidR="00F27CC9" w:rsidRPr="00F27CC9">
              <w:rPr>
                <w:rFonts w:ascii="Arial" w:hAnsi="Arial" w:cs="Arial"/>
                <w:b/>
                <w:noProof/>
                <w:sz w:val="20"/>
                <w:szCs w:val="20"/>
              </w:rPr>
              <w:t>«GovernoNome»</w:t>
            </w:r>
          </w:fldSimple>
        </w:p>
        <w:p w:rsidR="00C9334B" w:rsidRPr="00666799" w:rsidRDefault="002746AB" w:rsidP="000564D1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F27CC9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9334B" w:rsidRPr="002F65AA" w:rsidRDefault="002746AB" w:rsidP="000564D1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F27CC9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</w:tc>
    </w:tr>
  </w:tbl>
  <w:p w:rsidR="00C9334B" w:rsidRDefault="00C9334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600" w:type="dxa"/>
      <w:jc w:val="center"/>
      <w:tblInd w:w="-23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77"/>
      <w:gridCol w:w="13223"/>
    </w:tblGrid>
    <w:tr w:rsidR="00E214F3" w:rsidRPr="00877562" w:rsidTr="00506284">
      <w:trPr>
        <w:trHeight w:val="844"/>
        <w:jc w:val="center"/>
      </w:trPr>
      <w:tc>
        <w:tcPr>
          <w:tcW w:w="1377" w:type="dxa"/>
          <w:vAlign w:val="center"/>
        </w:tcPr>
        <w:p w:rsidR="00E214F3" w:rsidRPr="00877562" w:rsidRDefault="002746AB" w:rsidP="00506284">
          <w:pPr>
            <w:pStyle w:val="Cabealho"/>
            <w:rPr>
              <w:sz w:val="12"/>
              <w:szCs w:val="12"/>
            </w:rPr>
          </w:pPr>
          <w:fldSimple w:instr=" MERGEFIELD image:LogoOrgao \* MERGEFORMAT ">
            <w:r w:rsidR="00E214F3" w:rsidRPr="00F27CC9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13223" w:type="dxa"/>
          <w:vAlign w:val="center"/>
        </w:tcPr>
        <w:p w:rsidR="00E214F3" w:rsidRPr="00CD02E7" w:rsidRDefault="002746AB" w:rsidP="00506284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fldSimple w:instr=" MERGEFIELD  GovernoNome  \* MERGEFORMAT ">
            <w:r w:rsidR="00E214F3" w:rsidRPr="00F27CC9">
              <w:rPr>
                <w:rFonts w:ascii="Arial" w:hAnsi="Arial" w:cs="Arial"/>
                <w:b/>
                <w:noProof/>
                <w:sz w:val="20"/>
                <w:szCs w:val="20"/>
              </w:rPr>
              <w:t>«GovernoNome»</w:t>
            </w:r>
          </w:fldSimple>
        </w:p>
        <w:p w:rsidR="00E214F3" w:rsidRPr="00666799" w:rsidRDefault="002746AB" w:rsidP="005062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E214F3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E214F3" w:rsidRPr="002F65AA" w:rsidRDefault="002746AB" w:rsidP="005062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E214F3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</w:tc>
    </w:tr>
  </w:tbl>
  <w:p w:rsidR="00AC692C" w:rsidRDefault="00AC692C" w:rsidP="003E250C">
    <w:pPr>
      <w:pStyle w:val="Cabealho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600" w:type="dxa"/>
      <w:jc w:val="center"/>
      <w:tblInd w:w="-23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77"/>
      <w:gridCol w:w="13223"/>
    </w:tblGrid>
    <w:tr w:rsidR="00AC692C" w:rsidRPr="00877562" w:rsidTr="00F27CC9">
      <w:trPr>
        <w:trHeight w:val="844"/>
        <w:jc w:val="center"/>
      </w:trPr>
      <w:tc>
        <w:tcPr>
          <w:tcW w:w="1377" w:type="dxa"/>
          <w:vAlign w:val="center"/>
        </w:tcPr>
        <w:p w:rsidR="00AC692C" w:rsidRPr="00877562" w:rsidRDefault="002746AB" w:rsidP="000564D1">
          <w:pPr>
            <w:pStyle w:val="Cabealho"/>
            <w:rPr>
              <w:sz w:val="12"/>
              <w:szCs w:val="12"/>
            </w:rPr>
          </w:pPr>
          <w:fldSimple w:instr=" MERGEFIELD image:LogoOrgao \* MERGEFORMAT ">
            <w:r w:rsidR="00AC692C" w:rsidRPr="00F27CC9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13223" w:type="dxa"/>
          <w:vAlign w:val="center"/>
        </w:tcPr>
        <w:p w:rsidR="00AC692C" w:rsidRPr="00CD02E7" w:rsidRDefault="002746AB" w:rsidP="000564D1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fldSimple w:instr=" MERGEFIELD  GovernoNome  \* MERGEFORMAT ">
            <w:r w:rsidR="00AC692C" w:rsidRPr="00F27CC9">
              <w:rPr>
                <w:rFonts w:ascii="Arial" w:hAnsi="Arial" w:cs="Arial"/>
                <w:b/>
                <w:noProof/>
                <w:sz w:val="20"/>
                <w:szCs w:val="20"/>
              </w:rPr>
              <w:t>«GovernoNome»</w:t>
            </w:r>
          </w:fldSimple>
        </w:p>
        <w:p w:rsidR="00AC692C" w:rsidRPr="00666799" w:rsidRDefault="002746AB" w:rsidP="000564D1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AC692C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AC692C" w:rsidRPr="002F65AA" w:rsidRDefault="002746AB" w:rsidP="000564D1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AC692C" w:rsidRPr="00F27CC9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</w:tc>
    </w:tr>
  </w:tbl>
  <w:p w:rsidR="00AC692C" w:rsidRDefault="00AC69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FE6"/>
    <w:rsid w:val="000005D9"/>
    <w:rsid w:val="00000B7A"/>
    <w:rsid w:val="00000DDC"/>
    <w:rsid w:val="00001707"/>
    <w:rsid w:val="0000203D"/>
    <w:rsid w:val="000023CE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0FEF"/>
    <w:rsid w:val="00021489"/>
    <w:rsid w:val="0002277E"/>
    <w:rsid w:val="00022853"/>
    <w:rsid w:val="00023BBC"/>
    <w:rsid w:val="00023CE2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2179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226B"/>
    <w:rsid w:val="000847A0"/>
    <w:rsid w:val="0008556A"/>
    <w:rsid w:val="00085962"/>
    <w:rsid w:val="00086A3D"/>
    <w:rsid w:val="00087A80"/>
    <w:rsid w:val="00090171"/>
    <w:rsid w:val="00091CE3"/>
    <w:rsid w:val="00092A16"/>
    <w:rsid w:val="00094C5E"/>
    <w:rsid w:val="00095647"/>
    <w:rsid w:val="00095703"/>
    <w:rsid w:val="00096BBF"/>
    <w:rsid w:val="000970A3"/>
    <w:rsid w:val="00097444"/>
    <w:rsid w:val="00097705"/>
    <w:rsid w:val="000A06CF"/>
    <w:rsid w:val="000A2CEC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242"/>
    <w:rsid w:val="000B2A19"/>
    <w:rsid w:val="000B33E7"/>
    <w:rsid w:val="000B4469"/>
    <w:rsid w:val="000B4837"/>
    <w:rsid w:val="000B586B"/>
    <w:rsid w:val="000B5B61"/>
    <w:rsid w:val="000B73C3"/>
    <w:rsid w:val="000B7E68"/>
    <w:rsid w:val="000C0F57"/>
    <w:rsid w:val="000C17B3"/>
    <w:rsid w:val="000C1B30"/>
    <w:rsid w:val="000C1DD8"/>
    <w:rsid w:val="000C22DD"/>
    <w:rsid w:val="000C3536"/>
    <w:rsid w:val="000D0B27"/>
    <w:rsid w:val="000D19A5"/>
    <w:rsid w:val="000D2E96"/>
    <w:rsid w:val="000D327A"/>
    <w:rsid w:val="000D37E4"/>
    <w:rsid w:val="000D39BE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96B"/>
    <w:rsid w:val="000E5C29"/>
    <w:rsid w:val="000E6211"/>
    <w:rsid w:val="000F321F"/>
    <w:rsid w:val="000F5E03"/>
    <w:rsid w:val="000F6226"/>
    <w:rsid w:val="00102A1B"/>
    <w:rsid w:val="00102CD5"/>
    <w:rsid w:val="001048A5"/>
    <w:rsid w:val="00110DFD"/>
    <w:rsid w:val="00117501"/>
    <w:rsid w:val="00120657"/>
    <w:rsid w:val="00121907"/>
    <w:rsid w:val="00123C9E"/>
    <w:rsid w:val="0012630C"/>
    <w:rsid w:val="00126679"/>
    <w:rsid w:val="00126E47"/>
    <w:rsid w:val="001341B4"/>
    <w:rsid w:val="00136F63"/>
    <w:rsid w:val="00137DF0"/>
    <w:rsid w:val="00143860"/>
    <w:rsid w:val="00143B32"/>
    <w:rsid w:val="001447BF"/>
    <w:rsid w:val="00146277"/>
    <w:rsid w:val="001468C8"/>
    <w:rsid w:val="00150690"/>
    <w:rsid w:val="001533CE"/>
    <w:rsid w:val="00155F61"/>
    <w:rsid w:val="00156B1F"/>
    <w:rsid w:val="001574E5"/>
    <w:rsid w:val="00157638"/>
    <w:rsid w:val="00157E61"/>
    <w:rsid w:val="00161490"/>
    <w:rsid w:val="0016264B"/>
    <w:rsid w:val="00163863"/>
    <w:rsid w:val="00163C67"/>
    <w:rsid w:val="00163D9F"/>
    <w:rsid w:val="00164144"/>
    <w:rsid w:val="001654D4"/>
    <w:rsid w:val="001654E1"/>
    <w:rsid w:val="0016653A"/>
    <w:rsid w:val="00167C1E"/>
    <w:rsid w:val="001700C0"/>
    <w:rsid w:val="001730FC"/>
    <w:rsid w:val="0017327D"/>
    <w:rsid w:val="001737F0"/>
    <w:rsid w:val="0017390A"/>
    <w:rsid w:val="00173937"/>
    <w:rsid w:val="00174863"/>
    <w:rsid w:val="00175882"/>
    <w:rsid w:val="001765BA"/>
    <w:rsid w:val="00177298"/>
    <w:rsid w:val="0017783B"/>
    <w:rsid w:val="0018038A"/>
    <w:rsid w:val="001808E3"/>
    <w:rsid w:val="00180E81"/>
    <w:rsid w:val="00181346"/>
    <w:rsid w:val="00181B08"/>
    <w:rsid w:val="00182275"/>
    <w:rsid w:val="0018302F"/>
    <w:rsid w:val="00183570"/>
    <w:rsid w:val="00183907"/>
    <w:rsid w:val="00183FC7"/>
    <w:rsid w:val="00184ECA"/>
    <w:rsid w:val="0018608A"/>
    <w:rsid w:val="001915C5"/>
    <w:rsid w:val="00191AF7"/>
    <w:rsid w:val="001924BF"/>
    <w:rsid w:val="001928ED"/>
    <w:rsid w:val="0019377D"/>
    <w:rsid w:val="001940AC"/>
    <w:rsid w:val="001943ED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3943"/>
    <w:rsid w:val="001B6768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220"/>
    <w:rsid w:val="001C651F"/>
    <w:rsid w:val="001C6B54"/>
    <w:rsid w:val="001D1388"/>
    <w:rsid w:val="001D31DA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E786F"/>
    <w:rsid w:val="001F0BF9"/>
    <w:rsid w:val="001F10DF"/>
    <w:rsid w:val="001F2AD0"/>
    <w:rsid w:val="001F7943"/>
    <w:rsid w:val="001F7D5B"/>
    <w:rsid w:val="00201663"/>
    <w:rsid w:val="00202431"/>
    <w:rsid w:val="00202E10"/>
    <w:rsid w:val="00204EF7"/>
    <w:rsid w:val="002067D7"/>
    <w:rsid w:val="00207E5B"/>
    <w:rsid w:val="00210003"/>
    <w:rsid w:val="00210035"/>
    <w:rsid w:val="00210310"/>
    <w:rsid w:val="0021062E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27343"/>
    <w:rsid w:val="002274D3"/>
    <w:rsid w:val="00230067"/>
    <w:rsid w:val="002323BD"/>
    <w:rsid w:val="002372A6"/>
    <w:rsid w:val="00237C05"/>
    <w:rsid w:val="00237FCC"/>
    <w:rsid w:val="00240AA0"/>
    <w:rsid w:val="00241070"/>
    <w:rsid w:val="00241562"/>
    <w:rsid w:val="00242A51"/>
    <w:rsid w:val="00242BBF"/>
    <w:rsid w:val="00242F6E"/>
    <w:rsid w:val="002430EE"/>
    <w:rsid w:val="0024324E"/>
    <w:rsid w:val="00244EAD"/>
    <w:rsid w:val="00246B1F"/>
    <w:rsid w:val="002502A5"/>
    <w:rsid w:val="00251A3C"/>
    <w:rsid w:val="00251D8E"/>
    <w:rsid w:val="002524C6"/>
    <w:rsid w:val="0025504B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7123"/>
    <w:rsid w:val="002708A4"/>
    <w:rsid w:val="00271425"/>
    <w:rsid w:val="00271485"/>
    <w:rsid w:val="00272AC3"/>
    <w:rsid w:val="002746AB"/>
    <w:rsid w:val="002760D1"/>
    <w:rsid w:val="00277187"/>
    <w:rsid w:val="00280CD2"/>
    <w:rsid w:val="00281B75"/>
    <w:rsid w:val="0028231F"/>
    <w:rsid w:val="0028427B"/>
    <w:rsid w:val="00284EE4"/>
    <w:rsid w:val="00286F95"/>
    <w:rsid w:val="00287E97"/>
    <w:rsid w:val="0029027C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44D"/>
    <w:rsid w:val="00297BF8"/>
    <w:rsid w:val="002A051B"/>
    <w:rsid w:val="002A0BE8"/>
    <w:rsid w:val="002A1612"/>
    <w:rsid w:val="002A2199"/>
    <w:rsid w:val="002A3377"/>
    <w:rsid w:val="002A3BCD"/>
    <w:rsid w:val="002A7A16"/>
    <w:rsid w:val="002B04FF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2780"/>
    <w:rsid w:val="002C3EEA"/>
    <w:rsid w:val="002C4FA9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0D5D"/>
    <w:rsid w:val="002E3021"/>
    <w:rsid w:val="002E3418"/>
    <w:rsid w:val="002E4DEC"/>
    <w:rsid w:val="002E53BB"/>
    <w:rsid w:val="002E594E"/>
    <w:rsid w:val="002E59E8"/>
    <w:rsid w:val="002E5EC1"/>
    <w:rsid w:val="002E692A"/>
    <w:rsid w:val="002F062E"/>
    <w:rsid w:val="002F281B"/>
    <w:rsid w:val="002F3A77"/>
    <w:rsid w:val="002F43BA"/>
    <w:rsid w:val="002F54AE"/>
    <w:rsid w:val="002F65AA"/>
    <w:rsid w:val="002F6B2D"/>
    <w:rsid w:val="002F7BDE"/>
    <w:rsid w:val="00300561"/>
    <w:rsid w:val="003054E4"/>
    <w:rsid w:val="00305B0F"/>
    <w:rsid w:val="00306C23"/>
    <w:rsid w:val="00307D67"/>
    <w:rsid w:val="00311387"/>
    <w:rsid w:val="003118A4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3D9"/>
    <w:rsid w:val="00326DC5"/>
    <w:rsid w:val="00330E00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932"/>
    <w:rsid w:val="00342CB3"/>
    <w:rsid w:val="00343DE7"/>
    <w:rsid w:val="0034467D"/>
    <w:rsid w:val="00346056"/>
    <w:rsid w:val="0034718D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0CC"/>
    <w:rsid w:val="003746DD"/>
    <w:rsid w:val="00375FEB"/>
    <w:rsid w:val="003763A9"/>
    <w:rsid w:val="00376B4F"/>
    <w:rsid w:val="00376FDB"/>
    <w:rsid w:val="00377AC4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0124"/>
    <w:rsid w:val="003A13D1"/>
    <w:rsid w:val="003A16B7"/>
    <w:rsid w:val="003A2032"/>
    <w:rsid w:val="003A2044"/>
    <w:rsid w:val="003A36D2"/>
    <w:rsid w:val="003A3C2F"/>
    <w:rsid w:val="003A5C6D"/>
    <w:rsid w:val="003A664D"/>
    <w:rsid w:val="003A7387"/>
    <w:rsid w:val="003A7C0D"/>
    <w:rsid w:val="003B03C7"/>
    <w:rsid w:val="003B2383"/>
    <w:rsid w:val="003B263B"/>
    <w:rsid w:val="003B2953"/>
    <w:rsid w:val="003B2AB3"/>
    <w:rsid w:val="003B2B6E"/>
    <w:rsid w:val="003B2F59"/>
    <w:rsid w:val="003B4163"/>
    <w:rsid w:val="003B6BDB"/>
    <w:rsid w:val="003B73FF"/>
    <w:rsid w:val="003B79E8"/>
    <w:rsid w:val="003C0D8B"/>
    <w:rsid w:val="003C404A"/>
    <w:rsid w:val="003C4367"/>
    <w:rsid w:val="003C498C"/>
    <w:rsid w:val="003C51E4"/>
    <w:rsid w:val="003C5B26"/>
    <w:rsid w:val="003C6570"/>
    <w:rsid w:val="003C787A"/>
    <w:rsid w:val="003D0FBD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250C"/>
    <w:rsid w:val="003E4310"/>
    <w:rsid w:val="003F044E"/>
    <w:rsid w:val="003F42E5"/>
    <w:rsid w:val="003F47DC"/>
    <w:rsid w:val="0040053D"/>
    <w:rsid w:val="00400568"/>
    <w:rsid w:val="004008B3"/>
    <w:rsid w:val="00400D6C"/>
    <w:rsid w:val="004010BF"/>
    <w:rsid w:val="00401BE9"/>
    <w:rsid w:val="0040203C"/>
    <w:rsid w:val="00402751"/>
    <w:rsid w:val="00403A3A"/>
    <w:rsid w:val="00405688"/>
    <w:rsid w:val="0040606D"/>
    <w:rsid w:val="00407043"/>
    <w:rsid w:val="00410001"/>
    <w:rsid w:val="00410654"/>
    <w:rsid w:val="0041067F"/>
    <w:rsid w:val="0041090A"/>
    <w:rsid w:val="00410954"/>
    <w:rsid w:val="00411048"/>
    <w:rsid w:val="004116C9"/>
    <w:rsid w:val="00411911"/>
    <w:rsid w:val="00411938"/>
    <w:rsid w:val="00411989"/>
    <w:rsid w:val="00412798"/>
    <w:rsid w:val="00413003"/>
    <w:rsid w:val="004130C1"/>
    <w:rsid w:val="00413940"/>
    <w:rsid w:val="00414E6F"/>
    <w:rsid w:val="0041794C"/>
    <w:rsid w:val="004207D0"/>
    <w:rsid w:val="00420C0C"/>
    <w:rsid w:val="00421770"/>
    <w:rsid w:val="004224F6"/>
    <w:rsid w:val="00423224"/>
    <w:rsid w:val="00425186"/>
    <w:rsid w:val="0042649E"/>
    <w:rsid w:val="004269C8"/>
    <w:rsid w:val="004300A7"/>
    <w:rsid w:val="004327E7"/>
    <w:rsid w:val="00434876"/>
    <w:rsid w:val="00435644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4F93"/>
    <w:rsid w:val="00455C41"/>
    <w:rsid w:val="00456245"/>
    <w:rsid w:val="00456316"/>
    <w:rsid w:val="0045673E"/>
    <w:rsid w:val="004572EB"/>
    <w:rsid w:val="004576DA"/>
    <w:rsid w:val="00457BBB"/>
    <w:rsid w:val="004611D5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8681B"/>
    <w:rsid w:val="0049143C"/>
    <w:rsid w:val="0049235F"/>
    <w:rsid w:val="004A02E6"/>
    <w:rsid w:val="004A0C70"/>
    <w:rsid w:val="004A1348"/>
    <w:rsid w:val="004A1F4E"/>
    <w:rsid w:val="004A360B"/>
    <w:rsid w:val="004A381C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0B4"/>
    <w:rsid w:val="004C237E"/>
    <w:rsid w:val="004C2CE4"/>
    <w:rsid w:val="004C3433"/>
    <w:rsid w:val="004C38C4"/>
    <w:rsid w:val="004C52EC"/>
    <w:rsid w:val="004C59F9"/>
    <w:rsid w:val="004C7F1A"/>
    <w:rsid w:val="004D0953"/>
    <w:rsid w:val="004D0FBF"/>
    <w:rsid w:val="004D1FE0"/>
    <w:rsid w:val="004D2B26"/>
    <w:rsid w:val="004D5395"/>
    <w:rsid w:val="004D5A43"/>
    <w:rsid w:val="004E1A0F"/>
    <w:rsid w:val="004E31F8"/>
    <w:rsid w:val="004E3B88"/>
    <w:rsid w:val="004E57A2"/>
    <w:rsid w:val="004E618A"/>
    <w:rsid w:val="004E635A"/>
    <w:rsid w:val="004F0BB7"/>
    <w:rsid w:val="004F2722"/>
    <w:rsid w:val="004F39BB"/>
    <w:rsid w:val="004F526D"/>
    <w:rsid w:val="004F60FF"/>
    <w:rsid w:val="004F624F"/>
    <w:rsid w:val="004F720E"/>
    <w:rsid w:val="004F7821"/>
    <w:rsid w:val="005017DE"/>
    <w:rsid w:val="00503A2D"/>
    <w:rsid w:val="00504256"/>
    <w:rsid w:val="00504B69"/>
    <w:rsid w:val="00507A4B"/>
    <w:rsid w:val="005105F8"/>
    <w:rsid w:val="00511847"/>
    <w:rsid w:val="00511F57"/>
    <w:rsid w:val="005131FA"/>
    <w:rsid w:val="00514A09"/>
    <w:rsid w:val="005174FB"/>
    <w:rsid w:val="00517A7E"/>
    <w:rsid w:val="00517F03"/>
    <w:rsid w:val="00520273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5476"/>
    <w:rsid w:val="0056598A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3C5C"/>
    <w:rsid w:val="005848E0"/>
    <w:rsid w:val="00585021"/>
    <w:rsid w:val="00585E3B"/>
    <w:rsid w:val="00585FFA"/>
    <w:rsid w:val="00586519"/>
    <w:rsid w:val="00590BCD"/>
    <w:rsid w:val="0059215A"/>
    <w:rsid w:val="00592CB6"/>
    <w:rsid w:val="00593189"/>
    <w:rsid w:val="00593693"/>
    <w:rsid w:val="00594839"/>
    <w:rsid w:val="005975B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06D1"/>
    <w:rsid w:val="005B4FCB"/>
    <w:rsid w:val="005B5193"/>
    <w:rsid w:val="005B5313"/>
    <w:rsid w:val="005B6529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6543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359"/>
    <w:rsid w:val="005D7CEE"/>
    <w:rsid w:val="005E33B9"/>
    <w:rsid w:val="005E3E6B"/>
    <w:rsid w:val="005E4206"/>
    <w:rsid w:val="005E52C6"/>
    <w:rsid w:val="005E57D2"/>
    <w:rsid w:val="005E5990"/>
    <w:rsid w:val="005E646F"/>
    <w:rsid w:val="005F1252"/>
    <w:rsid w:val="005F1BEE"/>
    <w:rsid w:val="005F2598"/>
    <w:rsid w:val="005F2CB8"/>
    <w:rsid w:val="005F3665"/>
    <w:rsid w:val="005F39FE"/>
    <w:rsid w:val="005F445A"/>
    <w:rsid w:val="005F6057"/>
    <w:rsid w:val="005F7286"/>
    <w:rsid w:val="005F78FA"/>
    <w:rsid w:val="0060026A"/>
    <w:rsid w:val="00600DE6"/>
    <w:rsid w:val="006012B9"/>
    <w:rsid w:val="00602056"/>
    <w:rsid w:val="00610B64"/>
    <w:rsid w:val="0061182E"/>
    <w:rsid w:val="0061402A"/>
    <w:rsid w:val="00614AD0"/>
    <w:rsid w:val="00614CB7"/>
    <w:rsid w:val="00615101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3770E"/>
    <w:rsid w:val="006400A5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0D67"/>
    <w:rsid w:val="0065195B"/>
    <w:rsid w:val="0065360D"/>
    <w:rsid w:val="006540F6"/>
    <w:rsid w:val="00654F59"/>
    <w:rsid w:val="006553D4"/>
    <w:rsid w:val="0065547E"/>
    <w:rsid w:val="006561DB"/>
    <w:rsid w:val="00656E66"/>
    <w:rsid w:val="00656FB7"/>
    <w:rsid w:val="00660C56"/>
    <w:rsid w:val="006610F8"/>
    <w:rsid w:val="006628EF"/>
    <w:rsid w:val="0066407C"/>
    <w:rsid w:val="00665819"/>
    <w:rsid w:val="006662C4"/>
    <w:rsid w:val="00666799"/>
    <w:rsid w:val="00667453"/>
    <w:rsid w:val="00670287"/>
    <w:rsid w:val="0067096E"/>
    <w:rsid w:val="00670A78"/>
    <w:rsid w:val="00670E21"/>
    <w:rsid w:val="00672394"/>
    <w:rsid w:val="00672ABA"/>
    <w:rsid w:val="00675E9C"/>
    <w:rsid w:val="00676630"/>
    <w:rsid w:val="00676A32"/>
    <w:rsid w:val="0068068F"/>
    <w:rsid w:val="006814BF"/>
    <w:rsid w:val="00685354"/>
    <w:rsid w:val="00685D99"/>
    <w:rsid w:val="006862BA"/>
    <w:rsid w:val="006869A3"/>
    <w:rsid w:val="006872B8"/>
    <w:rsid w:val="00687889"/>
    <w:rsid w:val="00687DBD"/>
    <w:rsid w:val="006903CF"/>
    <w:rsid w:val="0069053F"/>
    <w:rsid w:val="00690EFD"/>
    <w:rsid w:val="00690FE6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395D"/>
    <w:rsid w:val="006B3FA7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A01"/>
    <w:rsid w:val="006E0B72"/>
    <w:rsid w:val="006E15AE"/>
    <w:rsid w:val="006E1783"/>
    <w:rsid w:val="006E183A"/>
    <w:rsid w:val="006E1BCE"/>
    <w:rsid w:val="006E1FA3"/>
    <w:rsid w:val="006E31D8"/>
    <w:rsid w:val="006E365F"/>
    <w:rsid w:val="006E3B2A"/>
    <w:rsid w:val="006E453E"/>
    <w:rsid w:val="006E5B3A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5BAC"/>
    <w:rsid w:val="0070666A"/>
    <w:rsid w:val="00707899"/>
    <w:rsid w:val="007101AC"/>
    <w:rsid w:val="00713FA8"/>
    <w:rsid w:val="007158E6"/>
    <w:rsid w:val="00715E8E"/>
    <w:rsid w:val="00716374"/>
    <w:rsid w:val="00716776"/>
    <w:rsid w:val="00717386"/>
    <w:rsid w:val="00717BC3"/>
    <w:rsid w:val="007210C6"/>
    <w:rsid w:val="00721A61"/>
    <w:rsid w:val="00721BE2"/>
    <w:rsid w:val="0072286B"/>
    <w:rsid w:val="0072335B"/>
    <w:rsid w:val="007234E6"/>
    <w:rsid w:val="00724181"/>
    <w:rsid w:val="007249B5"/>
    <w:rsid w:val="00725333"/>
    <w:rsid w:val="007304A0"/>
    <w:rsid w:val="00731886"/>
    <w:rsid w:val="00731D76"/>
    <w:rsid w:val="0073417B"/>
    <w:rsid w:val="0073447E"/>
    <w:rsid w:val="007344D9"/>
    <w:rsid w:val="00734630"/>
    <w:rsid w:val="007351BE"/>
    <w:rsid w:val="00735224"/>
    <w:rsid w:val="007363B5"/>
    <w:rsid w:val="00740830"/>
    <w:rsid w:val="00742CE1"/>
    <w:rsid w:val="007434A8"/>
    <w:rsid w:val="00745B5B"/>
    <w:rsid w:val="00753BBE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8B2"/>
    <w:rsid w:val="00775D49"/>
    <w:rsid w:val="0077626A"/>
    <w:rsid w:val="007763F3"/>
    <w:rsid w:val="00777D65"/>
    <w:rsid w:val="007800E7"/>
    <w:rsid w:val="00780207"/>
    <w:rsid w:val="007811AD"/>
    <w:rsid w:val="00783AD5"/>
    <w:rsid w:val="00783B5B"/>
    <w:rsid w:val="00785015"/>
    <w:rsid w:val="007900ED"/>
    <w:rsid w:val="00791525"/>
    <w:rsid w:val="00791CB1"/>
    <w:rsid w:val="007928FD"/>
    <w:rsid w:val="007940BA"/>
    <w:rsid w:val="007941E6"/>
    <w:rsid w:val="00794D37"/>
    <w:rsid w:val="00796B92"/>
    <w:rsid w:val="007A206A"/>
    <w:rsid w:val="007A2817"/>
    <w:rsid w:val="007A35E1"/>
    <w:rsid w:val="007A393B"/>
    <w:rsid w:val="007A5A78"/>
    <w:rsid w:val="007A630C"/>
    <w:rsid w:val="007B00FD"/>
    <w:rsid w:val="007B0583"/>
    <w:rsid w:val="007B129A"/>
    <w:rsid w:val="007B2504"/>
    <w:rsid w:val="007B2C49"/>
    <w:rsid w:val="007B3303"/>
    <w:rsid w:val="007B67C6"/>
    <w:rsid w:val="007B6B76"/>
    <w:rsid w:val="007B7134"/>
    <w:rsid w:val="007B7E34"/>
    <w:rsid w:val="007C141B"/>
    <w:rsid w:val="007C2EE5"/>
    <w:rsid w:val="007C44C4"/>
    <w:rsid w:val="007C454F"/>
    <w:rsid w:val="007C4C34"/>
    <w:rsid w:val="007C50B7"/>
    <w:rsid w:val="007C5AD0"/>
    <w:rsid w:val="007C6D0D"/>
    <w:rsid w:val="007C7E44"/>
    <w:rsid w:val="007D0E3B"/>
    <w:rsid w:val="007D34E6"/>
    <w:rsid w:val="007D4027"/>
    <w:rsid w:val="007D54B4"/>
    <w:rsid w:val="007D6FAD"/>
    <w:rsid w:val="007D7420"/>
    <w:rsid w:val="007D79A4"/>
    <w:rsid w:val="007D7B77"/>
    <w:rsid w:val="007E0130"/>
    <w:rsid w:val="007E0372"/>
    <w:rsid w:val="007E0CEA"/>
    <w:rsid w:val="007E2550"/>
    <w:rsid w:val="007E35D9"/>
    <w:rsid w:val="007E4DCD"/>
    <w:rsid w:val="007E59EA"/>
    <w:rsid w:val="007E711C"/>
    <w:rsid w:val="007F0F3A"/>
    <w:rsid w:val="007F1BB2"/>
    <w:rsid w:val="007F4DAB"/>
    <w:rsid w:val="007F5B0A"/>
    <w:rsid w:val="007F6980"/>
    <w:rsid w:val="007F6ED2"/>
    <w:rsid w:val="007F7ED0"/>
    <w:rsid w:val="007F7F7F"/>
    <w:rsid w:val="008014F6"/>
    <w:rsid w:val="008019FC"/>
    <w:rsid w:val="00802B55"/>
    <w:rsid w:val="008057A4"/>
    <w:rsid w:val="00805D26"/>
    <w:rsid w:val="008064C3"/>
    <w:rsid w:val="00806B96"/>
    <w:rsid w:val="008070C3"/>
    <w:rsid w:val="008112E2"/>
    <w:rsid w:val="00822CDD"/>
    <w:rsid w:val="00823608"/>
    <w:rsid w:val="008238F0"/>
    <w:rsid w:val="0082727D"/>
    <w:rsid w:val="00840D02"/>
    <w:rsid w:val="00841181"/>
    <w:rsid w:val="00841373"/>
    <w:rsid w:val="00841F6A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4EE"/>
    <w:rsid w:val="00883567"/>
    <w:rsid w:val="0088357E"/>
    <w:rsid w:val="008836B2"/>
    <w:rsid w:val="00883744"/>
    <w:rsid w:val="0088475D"/>
    <w:rsid w:val="00884A97"/>
    <w:rsid w:val="0088665B"/>
    <w:rsid w:val="00886DF8"/>
    <w:rsid w:val="00887061"/>
    <w:rsid w:val="0088780B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B7FCB"/>
    <w:rsid w:val="008C02EC"/>
    <w:rsid w:val="008C0CBE"/>
    <w:rsid w:val="008C1CC5"/>
    <w:rsid w:val="008C411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BD2"/>
    <w:rsid w:val="008D6F3D"/>
    <w:rsid w:val="008E00E8"/>
    <w:rsid w:val="008E051C"/>
    <w:rsid w:val="008E118A"/>
    <w:rsid w:val="008E1731"/>
    <w:rsid w:val="008E1CD1"/>
    <w:rsid w:val="008E375E"/>
    <w:rsid w:val="008E4CCE"/>
    <w:rsid w:val="008E7719"/>
    <w:rsid w:val="008E7C60"/>
    <w:rsid w:val="008E7E4F"/>
    <w:rsid w:val="008F11E1"/>
    <w:rsid w:val="008F15AD"/>
    <w:rsid w:val="008F218D"/>
    <w:rsid w:val="008F3A5D"/>
    <w:rsid w:val="008F3BEC"/>
    <w:rsid w:val="008F40A6"/>
    <w:rsid w:val="008F4429"/>
    <w:rsid w:val="008F5BAE"/>
    <w:rsid w:val="008F5EA0"/>
    <w:rsid w:val="008F6495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05F18"/>
    <w:rsid w:val="00910779"/>
    <w:rsid w:val="0091092C"/>
    <w:rsid w:val="0091260F"/>
    <w:rsid w:val="00912EAF"/>
    <w:rsid w:val="00914141"/>
    <w:rsid w:val="00914A4F"/>
    <w:rsid w:val="00914AF5"/>
    <w:rsid w:val="0091594D"/>
    <w:rsid w:val="009159AF"/>
    <w:rsid w:val="00917D88"/>
    <w:rsid w:val="00920447"/>
    <w:rsid w:val="00920E8C"/>
    <w:rsid w:val="009210FF"/>
    <w:rsid w:val="009219E7"/>
    <w:rsid w:val="00922134"/>
    <w:rsid w:val="009228DE"/>
    <w:rsid w:val="009241FC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1D4"/>
    <w:rsid w:val="00946284"/>
    <w:rsid w:val="00946A9D"/>
    <w:rsid w:val="00951519"/>
    <w:rsid w:val="00951B79"/>
    <w:rsid w:val="00954FBB"/>
    <w:rsid w:val="00957E41"/>
    <w:rsid w:val="009605F5"/>
    <w:rsid w:val="00960981"/>
    <w:rsid w:val="00962891"/>
    <w:rsid w:val="00963025"/>
    <w:rsid w:val="009642C6"/>
    <w:rsid w:val="0096590B"/>
    <w:rsid w:val="00965B03"/>
    <w:rsid w:val="00967335"/>
    <w:rsid w:val="00970D6E"/>
    <w:rsid w:val="00970F24"/>
    <w:rsid w:val="009718A7"/>
    <w:rsid w:val="00971F25"/>
    <w:rsid w:val="00972E9C"/>
    <w:rsid w:val="00974E62"/>
    <w:rsid w:val="00976422"/>
    <w:rsid w:val="00976575"/>
    <w:rsid w:val="009768EB"/>
    <w:rsid w:val="00976E58"/>
    <w:rsid w:val="00977016"/>
    <w:rsid w:val="0098171B"/>
    <w:rsid w:val="0098324F"/>
    <w:rsid w:val="0098445E"/>
    <w:rsid w:val="0098645A"/>
    <w:rsid w:val="00987572"/>
    <w:rsid w:val="00994F62"/>
    <w:rsid w:val="0099742E"/>
    <w:rsid w:val="009A010B"/>
    <w:rsid w:val="009A03E2"/>
    <w:rsid w:val="009A11DA"/>
    <w:rsid w:val="009A40F4"/>
    <w:rsid w:val="009A4996"/>
    <w:rsid w:val="009A57BC"/>
    <w:rsid w:val="009A6E55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46EB"/>
    <w:rsid w:val="009C5324"/>
    <w:rsid w:val="009C5B95"/>
    <w:rsid w:val="009C79CF"/>
    <w:rsid w:val="009D23AA"/>
    <w:rsid w:val="009D349D"/>
    <w:rsid w:val="009D3B82"/>
    <w:rsid w:val="009D44BB"/>
    <w:rsid w:val="009D4676"/>
    <w:rsid w:val="009D49AB"/>
    <w:rsid w:val="009D4EE4"/>
    <w:rsid w:val="009D4F79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56EF"/>
    <w:rsid w:val="009E704E"/>
    <w:rsid w:val="009E7809"/>
    <w:rsid w:val="009F0103"/>
    <w:rsid w:val="009F026F"/>
    <w:rsid w:val="009F03F0"/>
    <w:rsid w:val="009F13FE"/>
    <w:rsid w:val="009F38F0"/>
    <w:rsid w:val="009F46D6"/>
    <w:rsid w:val="009F6521"/>
    <w:rsid w:val="009F727C"/>
    <w:rsid w:val="009F777C"/>
    <w:rsid w:val="00A0117E"/>
    <w:rsid w:val="00A01F1B"/>
    <w:rsid w:val="00A02A0B"/>
    <w:rsid w:val="00A03944"/>
    <w:rsid w:val="00A04B43"/>
    <w:rsid w:val="00A055A3"/>
    <w:rsid w:val="00A0781B"/>
    <w:rsid w:val="00A11F0F"/>
    <w:rsid w:val="00A13041"/>
    <w:rsid w:val="00A13446"/>
    <w:rsid w:val="00A13841"/>
    <w:rsid w:val="00A13C7D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9A0"/>
    <w:rsid w:val="00A250C3"/>
    <w:rsid w:val="00A27552"/>
    <w:rsid w:val="00A30C32"/>
    <w:rsid w:val="00A30C57"/>
    <w:rsid w:val="00A31358"/>
    <w:rsid w:val="00A32B50"/>
    <w:rsid w:val="00A32D0A"/>
    <w:rsid w:val="00A3360F"/>
    <w:rsid w:val="00A344AD"/>
    <w:rsid w:val="00A36047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2397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1EBF"/>
    <w:rsid w:val="00A7321E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3AF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2251"/>
    <w:rsid w:val="00AC2C08"/>
    <w:rsid w:val="00AC4419"/>
    <w:rsid w:val="00AC512B"/>
    <w:rsid w:val="00AC6112"/>
    <w:rsid w:val="00AC692C"/>
    <w:rsid w:val="00AC6DFF"/>
    <w:rsid w:val="00AD22ED"/>
    <w:rsid w:val="00AD3003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2AAB"/>
    <w:rsid w:val="00AF3391"/>
    <w:rsid w:val="00AF3C0C"/>
    <w:rsid w:val="00AF3F47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3E11"/>
    <w:rsid w:val="00B13F20"/>
    <w:rsid w:val="00B156A5"/>
    <w:rsid w:val="00B17014"/>
    <w:rsid w:val="00B24CED"/>
    <w:rsid w:val="00B25268"/>
    <w:rsid w:val="00B2554D"/>
    <w:rsid w:val="00B2678D"/>
    <w:rsid w:val="00B278E5"/>
    <w:rsid w:val="00B349C9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16F0"/>
    <w:rsid w:val="00B55BA0"/>
    <w:rsid w:val="00B56C0E"/>
    <w:rsid w:val="00B573AB"/>
    <w:rsid w:val="00B576DF"/>
    <w:rsid w:val="00B57C30"/>
    <w:rsid w:val="00B6082A"/>
    <w:rsid w:val="00B63FD8"/>
    <w:rsid w:val="00B64E31"/>
    <w:rsid w:val="00B64F5F"/>
    <w:rsid w:val="00B65EE9"/>
    <w:rsid w:val="00B66D01"/>
    <w:rsid w:val="00B66EC6"/>
    <w:rsid w:val="00B672E3"/>
    <w:rsid w:val="00B67D69"/>
    <w:rsid w:val="00B7254C"/>
    <w:rsid w:val="00B731AF"/>
    <w:rsid w:val="00B7473B"/>
    <w:rsid w:val="00B7706A"/>
    <w:rsid w:val="00B7748A"/>
    <w:rsid w:val="00B8051A"/>
    <w:rsid w:val="00B80DC8"/>
    <w:rsid w:val="00B81A28"/>
    <w:rsid w:val="00B81C00"/>
    <w:rsid w:val="00B82120"/>
    <w:rsid w:val="00B82CBF"/>
    <w:rsid w:val="00B82DC6"/>
    <w:rsid w:val="00B853FA"/>
    <w:rsid w:val="00B85B85"/>
    <w:rsid w:val="00B86FF9"/>
    <w:rsid w:val="00B87D3B"/>
    <w:rsid w:val="00B90FEA"/>
    <w:rsid w:val="00B920BF"/>
    <w:rsid w:val="00B9274C"/>
    <w:rsid w:val="00B9333F"/>
    <w:rsid w:val="00B93D1C"/>
    <w:rsid w:val="00B9425A"/>
    <w:rsid w:val="00B953F6"/>
    <w:rsid w:val="00B9609A"/>
    <w:rsid w:val="00B97CE6"/>
    <w:rsid w:val="00BA0686"/>
    <w:rsid w:val="00BA2E18"/>
    <w:rsid w:val="00BA2ED2"/>
    <w:rsid w:val="00BA3F2C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6C8B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9CD"/>
    <w:rsid w:val="00BE1BE9"/>
    <w:rsid w:val="00BE2110"/>
    <w:rsid w:val="00BE4C40"/>
    <w:rsid w:val="00BE5788"/>
    <w:rsid w:val="00BE57A7"/>
    <w:rsid w:val="00BE7635"/>
    <w:rsid w:val="00BF0351"/>
    <w:rsid w:val="00BF155C"/>
    <w:rsid w:val="00BF2989"/>
    <w:rsid w:val="00BF322D"/>
    <w:rsid w:val="00BF56B4"/>
    <w:rsid w:val="00BF7FE6"/>
    <w:rsid w:val="00C0033A"/>
    <w:rsid w:val="00C0271F"/>
    <w:rsid w:val="00C03225"/>
    <w:rsid w:val="00C03E3D"/>
    <w:rsid w:val="00C0414D"/>
    <w:rsid w:val="00C06205"/>
    <w:rsid w:val="00C072CC"/>
    <w:rsid w:val="00C07458"/>
    <w:rsid w:val="00C11D36"/>
    <w:rsid w:val="00C130F4"/>
    <w:rsid w:val="00C145B4"/>
    <w:rsid w:val="00C15A11"/>
    <w:rsid w:val="00C15A97"/>
    <w:rsid w:val="00C163B9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0D8E"/>
    <w:rsid w:val="00C33ABE"/>
    <w:rsid w:val="00C35659"/>
    <w:rsid w:val="00C35866"/>
    <w:rsid w:val="00C372B1"/>
    <w:rsid w:val="00C37DA6"/>
    <w:rsid w:val="00C42492"/>
    <w:rsid w:val="00C432C3"/>
    <w:rsid w:val="00C435C4"/>
    <w:rsid w:val="00C44FBD"/>
    <w:rsid w:val="00C45301"/>
    <w:rsid w:val="00C45970"/>
    <w:rsid w:val="00C45ECB"/>
    <w:rsid w:val="00C46C96"/>
    <w:rsid w:val="00C47F75"/>
    <w:rsid w:val="00C5118A"/>
    <w:rsid w:val="00C51301"/>
    <w:rsid w:val="00C52720"/>
    <w:rsid w:val="00C532EB"/>
    <w:rsid w:val="00C53660"/>
    <w:rsid w:val="00C54F7F"/>
    <w:rsid w:val="00C56CB0"/>
    <w:rsid w:val="00C57191"/>
    <w:rsid w:val="00C57AC8"/>
    <w:rsid w:val="00C57DAB"/>
    <w:rsid w:val="00C60A92"/>
    <w:rsid w:val="00C61C89"/>
    <w:rsid w:val="00C61FF9"/>
    <w:rsid w:val="00C665E1"/>
    <w:rsid w:val="00C6795D"/>
    <w:rsid w:val="00C700CB"/>
    <w:rsid w:val="00C71484"/>
    <w:rsid w:val="00C72B12"/>
    <w:rsid w:val="00C73880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3E"/>
    <w:rsid w:val="00C90156"/>
    <w:rsid w:val="00C9334B"/>
    <w:rsid w:val="00C939BB"/>
    <w:rsid w:val="00C9436C"/>
    <w:rsid w:val="00C94666"/>
    <w:rsid w:val="00C947A3"/>
    <w:rsid w:val="00C95E36"/>
    <w:rsid w:val="00C9655D"/>
    <w:rsid w:val="00CA18C3"/>
    <w:rsid w:val="00CA23E1"/>
    <w:rsid w:val="00CA2A63"/>
    <w:rsid w:val="00CA304A"/>
    <w:rsid w:val="00CA42B5"/>
    <w:rsid w:val="00CA45AA"/>
    <w:rsid w:val="00CA5ACF"/>
    <w:rsid w:val="00CA610E"/>
    <w:rsid w:val="00CA681D"/>
    <w:rsid w:val="00CB037F"/>
    <w:rsid w:val="00CB0513"/>
    <w:rsid w:val="00CB0ADC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226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0719"/>
    <w:rsid w:val="00CD134F"/>
    <w:rsid w:val="00CD2318"/>
    <w:rsid w:val="00CD2B9A"/>
    <w:rsid w:val="00CD35FE"/>
    <w:rsid w:val="00CD4C2D"/>
    <w:rsid w:val="00CD5F5D"/>
    <w:rsid w:val="00CD694F"/>
    <w:rsid w:val="00CE109F"/>
    <w:rsid w:val="00CE19CC"/>
    <w:rsid w:val="00CE26EC"/>
    <w:rsid w:val="00CE2ACF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CF6196"/>
    <w:rsid w:val="00D02514"/>
    <w:rsid w:val="00D02C85"/>
    <w:rsid w:val="00D03604"/>
    <w:rsid w:val="00D0398A"/>
    <w:rsid w:val="00D05E6E"/>
    <w:rsid w:val="00D0698F"/>
    <w:rsid w:val="00D06DAE"/>
    <w:rsid w:val="00D0704F"/>
    <w:rsid w:val="00D079A6"/>
    <w:rsid w:val="00D07A4B"/>
    <w:rsid w:val="00D11FF7"/>
    <w:rsid w:val="00D125B2"/>
    <w:rsid w:val="00D1284D"/>
    <w:rsid w:val="00D130B3"/>
    <w:rsid w:val="00D14A92"/>
    <w:rsid w:val="00D166B2"/>
    <w:rsid w:val="00D179F6"/>
    <w:rsid w:val="00D2042E"/>
    <w:rsid w:val="00D20ED3"/>
    <w:rsid w:val="00D22026"/>
    <w:rsid w:val="00D230D9"/>
    <w:rsid w:val="00D2442E"/>
    <w:rsid w:val="00D247B7"/>
    <w:rsid w:val="00D26278"/>
    <w:rsid w:val="00D272AF"/>
    <w:rsid w:val="00D27DB2"/>
    <w:rsid w:val="00D30422"/>
    <w:rsid w:val="00D30EA6"/>
    <w:rsid w:val="00D31E53"/>
    <w:rsid w:val="00D3293C"/>
    <w:rsid w:val="00D337B9"/>
    <w:rsid w:val="00D33FC9"/>
    <w:rsid w:val="00D37947"/>
    <w:rsid w:val="00D427F9"/>
    <w:rsid w:val="00D43511"/>
    <w:rsid w:val="00D452E0"/>
    <w:rsid w:val="00D46FE4"/>
    <w:rsid w:val="00D472C9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338F"/>
    <w:rsid w:val="00D74836"/>
    <w:rsid w:val="00D75508"/>
    <w:rsid w:val="00D800DE"/>
    <w:rsid w:val="00D806A3"/>
    <w:rsid w:val="00D8153E"/>
    <w:rsid w:val="00D84371"/>
    <w:rsid w:val="00D86724"/>
    <w:rsid w:val="00D86E5A"/>
    <w:rsid w:val="00D86FA0"/>
    <w:rsid w:val="00D90028"/>
    <w:rsid w:val="00D904B0"/>
    <w:rsid w:val="00D90A86"/>
    <w:rsid w:val="00D90EA5"/>
    <w:rsid w:val="00D90EEF"/>
    <w:rsid w:val="00D91473"/>
    <w:rsid w:val="00D91873"/>
    <w:rsid w:val="00D94066"/>
    <w:rsid w:val="00D95B1B"/>
    <w:rsid w:val="00D97870"/>
    <w:rsid w:val="00DA0A9E"/>
    <w:rsid w:val="00DA3614"/>
    <w:rsid w:val="00DA3910"/>
    <w:rsid w:val="00DA439A"/>
    <w:rsid w:val="00DA7C52"/>
    <w:rsid w:val="00DB1B3B"/>
    <w:rsid w:val="00DB2353"/>
    <w:rsid w:val="00DB4373"/>
    <w:rsid w:val="00DB60C2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158C"/>
    <w:rsid w:val="00DE2FC9"/>
    <w:rsid w:val="00DE497C"/>
    <w:rsid w:val="00DE498A"/>
    <w:rsid w:val="00DE5714"/>
    <w:rsid w:val="00DE674F"/>
    <w:rsid w:val="00DE7E7E"/>
    <w:rsid w:val="00DF2102"/>
    <w:rsid w:val="00DF27EA"/>
    <w:rsid w:val="00DF38B9"/>
    <w:rsid w:val="00DF5027"/>
    <w:rsid w:val="00DF64D3"/>
    <w:rsid w:val="00E0030F"/>
    <w:rsid w:val="00E00397"/>
    <w:rsid w:val="00E019D5"/>
    <w:rsid w:val="00E021BA"/>
    <w:rsid w:val="00E03374"/>
    <w:rsid w:val="00E037F1"/>
    <w:rsid w:val="00E04338"/>
    <w:rsid w:val="00E04688"/>
    <w:rsid w:val="00E054AC"/>
    <w:rsid w:val="00E05D8F"/>
    <w:rsid w:val="00E06687"/>
    <w:rsid w:val="00E1033B"/>
    <w:rsid w:val="00E110DC"/>
    <w:rsid w:val="00E1124A"/>
    <w:rsid w:val="00E11821"/>
    <w:rsid w:val="00E118F5"/>
    <w:rsid w:val="00E125E3"/>
    <w:rsid w:val="00E12EF8"/>
    <w:rsid w:val="00E142F2"/>
    <w:rsid w:val="00E1449A"/>
    <w:rsid w:val="00E14AB4"/>
    <w:rsid w:val="00E1501F"/>
    <w:rsid w:val="00E1676E"/>
    <w:rsid w:val="00E214F3"/>
    <w:rsid w:val="00E2290B"/>
    <w:rsid w:val="00E22F58"/>
    <w:rsid w:val="00E2352D"/>
    <w:rsid w:val="00E24FDE"/>
    <w:rsid w:val="00E27480"/>
    <w:rsid w:val="00E27AA6"/>
    <w:rsid w:val="00E27F0A"/>
    <w:rsid w:val="00E302FA"/>
    <w:rsid w:val="00E3214E"/>
    <w:rsid w:val="00E32220"/>
    <w:rsid w:val="00E33754"/>
    <w:rsid w:val="00E340C6"/>
    <w:rsid w:val="00E348A3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582D"/>
    <w:rsid w:val="00E4747D"/>
    <w:rsid w:val="00E517F7"/>
    <w:rsid w:val="00E5195A"/>
    <w:rsid w:val="00E519DD"/>
    <w:rsid w:val="00E51E89"/>
    <w:rsid w:val="00E51F74"/>
    <w:rsid w:val="00E521E4"/>
    <w:rsid w:val="00E53342"/>
    <w:rsid w:val="00E53B59"/>
    <w:rsid w:val="00E5643F"/>
    <w:rsid w:val="00E56A0B"/>
    <w:rsid w:val="00E56C44"/>
    <w:rsid w:val="00E5745D"/>
    <w:rsid w:val="00E60B0F"/>
    <w:rsid w:val="00E61BAA"/>
    <w:rsid w:val="00E64358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129"/>
    <w:rsid w:val="00E82EDB"/>
    <w:rsid w:val="00E83D5A"/>
    <w:rsid w:val="00E850DF"/>
    <w:rsid w:val="00E86CE7"/>
    <w:rsid w:val="00E91612"/>
    <w:rsid w:val="00E91FE4"/>
    <w:rsid w:val="00E93735"/>
    <w:rsid w:val="00E937F1"/>
    <w:rsid w:val="00E95833"/>
    <w:rsid w:val="00E95D46"/>
    <w:rsid w:val="00EA0E72"/>
    <w:rsid w:val="00EA1CCF"/>
    <w:rsid w:val="00EA26D1"/>
    <w:rsid w:val="00EA31D1"/>
    <w:rsid w:val="00EA4E93"/>
    <w:rsid w:val="00EA500D"/>
    <w:rsid w:val="00EA7548"/>
    <w:rsid w:val="00EA76F1"/>
    <w:rsid w:val="00EB1A37"/>
    <w:rsid w:val="00EB529A"/>
    <w:rsid w:val="00EB656A"/>
    <w:rsid w:val="00EB67BC"/>
    <w:rsid w:val="00EB7B86"/>
    <w:rsid w:val="00EC0446"/>
    <w:rsid w:val="00EC0DA5"/>
    <w:rsid w:val="00EC180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BB9"/>
    <w:rsid w:val="00ED37DB"/>
    <w:rsid w:val="00ED5383"/>
    <w:rsid w:val="00ED557C"/>
    <w:rsid w:val="00ED6CDA"/>
    <w:rsid w:val="00ED7982"/>
    <w:rsid w:val="00ED7C7E"/>
    <w:rsid w:val="00ED7FE8"/>
    <w:rsid w:val="00EE061A"/>
    <w:rsid w:val="00EE12AA"/>
    <w:rsid w:val="00EE197F"/>
    <w:rsid w:val="00EE2158"/>
    <w:rsid w:val="00EE26F7"/>
    <w:rsid w:val="00EE512F"/>
    <w:rsid w:val="00EE603E"/>
    <w:rsid w:val="00EF26D3"/>
    <w:rsid w:val="00EF2A52"/>
    <w:rsid w:val="00EF383A"/>
    <w:rsid w:val="00EF45AC"/>
    <w:rsid w:val="00EF488C"/>
    <w:rsid w:val="00F00C48"/>
    <w:rsid w:val="00F013DC"/>
    <w:rsid w:val="00F023FB"/>
    <w:rsid w:val="00F06BFE"/>
    <w:rsid w:val="00F07DE1"/>
    <w:rsid w:val="00F11C4D"/>
    <w:rsid w:val="00F1248F"/>
    <w:rsid w:val="00F1261A"/>
    <w:rsid w:val="00F148CB"/>
    <w:rsid w:val="00F15EAD"/>
    <w:rsid w:val="00F17F88"/>
    <w:rsid w:val="00F22992"/>
    <w:rsid w:val="00F22B7A"/>
    <w:rsid w:val="00F245BF"/>
    <w:rsid w:val="00F25CFF"/>
    <w:rsid w:val="00F263FB"/>
    <w:rsid w:val="00F271BC"/>
    <w:rsid w:val="00F2777B"/>
    <w:rsid w:val="00F27CC9"/>
    <w:rsid w:val="00F342C9"/>
    <w:rsid w:val="00F34D2A"/>
    <w:rsid w:val="00F3586D"/>
    <w:rsid w:val="00F36D17"/>
    <w:rsid w:val="00F40E2A"/>
    <w:rsid w:val="00F41AA6"/>
    <w:rsid w:val="00F41D9A"/>
    <w:rsid w:val="00F42416"/>
    <w:rsid w:val="00F426FC"/>
    <w:rsid w:val="00F42DD2"/>
    <w:rsid w:val="00F43CA5"/>
    <w:rsid w:val="00F441C5"/>
    <w:rsid w:val="00F4453D"/>
    <w:rsid w:val="00F44C3F"/>
    <w:rsid w:val="00F45776"/>
    <w:rsid w:val="00F462BC"/>
    <w:rsid w:val="00F50309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4CA"/>
    <w:rsid w:val="00F955B0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2C05"/>
    <w:rsid w:val="00FB356F"/>
    <w:rsid w:val="00FB3919"/>
    <w:rsid w:val="00FB5540"/>
    <w:rsid w:val="00FB56AB"/>
    <w:rsid w:val="00FB57F6"/>
    <w:rsid w:val="00FB693A"/>
    <w:rsid w:val="00FB6F77"/>
    <w:rsid w:val="00FB74EB"/>
    <w:rsid w:val="00FB766D"/>
    <w:rsid w:val="00FB77C8"/>
    <w:rsid w:val="00FB78E8"/>
    <w:rsid w:val="00FC05C1"/>
    <w:rsid w:val="00FC206E"/>
    <w:rsid w:val="00FC36D2"/>
    <w:rsid w:val="00FC3AFB"/>
    <w:rsid w:val="00FC4147"/>
    <w:rsid w:val="00FC66DA"/>
    <w:rsid w:val="00FC7ECD"/>
    <w:rsid w:val="00FD06AA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A2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manda\IDAF-ES\Analise\M&#243;dulo%20Institucional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3ED09-E322-4777-8B19-BA92B342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17</TotalTime>
  <Pages>2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Mayra Catarina A. S. Coelho</cp:lastModifiedBy>
  <cp:revision>7</cp:revision>
  <cp:lastPrinted>2011-07-14T20:52:00Z</cp:lastPrinted>
  <dcterms:created xsi:type="dcterms:W3CDTF">2014-08-28T13:33:00Z</dcterms:created>
  <dcterms:modified xsi:type="dcterms:W3CDTF">2014-08-28T14:48:00Z</dcterms:modified>
</cp:coreProperties>
</file>