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E55" w:rsidRDefault="00793809" w:rsidP="00690FE6">
      <w:pPr>
        <w:tabs>
          <w:tab w:val="left" w:pos="7755"/>
        </w:tabs>
        <w:spacing w:before="240"/>
        <w:jc w:val="center"/>
      </w:pPr>
      <w:fldSimple w:instr=" MERGEFIELD  TableStart:Documento  \* MERGEFORMAT ">
        <w:r w:rsidR="00690FE6" w:rsidRPr="008C411D">
          <w:rPr>
            <w:rFonts w:ascii="Arial" w:hAnsi="Arial" w:cs="Arial"/>
            <w:noProof/>
            <w:sz w:val="16"/>
            <w:szCs w:val="16"/>
          </w:rPr>
          <w:t>«TableStart:Documento»</w:t>
        </w:r>
      </w:fldSimple>
    </w:p>
    <w:p w:rsidR="00690FE6" w:rsidRDefault="001D3E55" w:rsidP="00690FE6">
      <w:pPr>
        <w:tabs>
          <w:tab w:val="left" w:pos="7755"/>
        </w:tabs>
        <w:spacing w:before="240"/>
        <w:jc w:val="center"/>
        <w:rPr>
          <w:rFonts w:ascii="Arial" w:hAnsi="Arial" w:cs="Arial"/>
          <w:b/>
          <w:sz w:val="32"/>
          <w:szCs w:val="32"/>
        </w:rPr>
      </w:pPr>
      <w:r w:rsidRPr="001D3E55">
        <w:rPr>
          <w:b/>
          <w:sz w:val="30"/>
          <w:szCs w:val="30"/>
        </w:rPr>
        <w:t>COMPROVANTE DE LIBERAÇÃO DE N</w:t>
      </w:r>
      <w:r>
        <w:rPr>
          <w:b/>
          <w:sz w:val="30"/>
          <w:szCs w:val="30"/>
        </w:rPr>
        <w:t>ÚMERO</w:t>
      </w:r>
      <w:r w:rsidRPr="001D3E55">
        <w:rPr>
          <w:b/>
          <w:sz w:val="30"/>
          <w:szCs w:val="30"/>
        </w:rPr>
        <w:t xml:space="preserve"> DE CFO E CFOC</w:t>
      </w:r>
    </w:p>
    <w:p w:rsidR="00E51F74" w:rsidRDefault="00E51F74" w:rsidP="00690FE6">
      <w:pPr>
        <w:ind w:right="-1"/>
      </w:pPr>
    </w:p>
    <w:p w:rsidR="00117501" w:rsidRDefault="00117501" w:rsidP="00690FE6">
      <w:pPr>
        <w:ind w:right="-1"/>
        <w:rPr>
          <w:rFonts w:ascii="Arial" w:hAnsi="Arial" w:cs="Arial"/>
          <w:sz w:val="20"/>
          <w:szCs w:val="20"/>
        </w:rPr>
      </w:pPr>
    </w:p>
    <w:p w:rsidR="00E51F74" w:rsidRDefault="00E51F74" w:rsidP="00690FE6">
      <w:pPr>
        <w:ind w:right="-1"/>
        <w:rPr>
          <w:rFonts w:ascii="Arial" w:hAnsi="Arial" w:cs="Arial"/>
          <w:sz w:val="20"/>
          <w:szCs w:val="20"/>
        </w:rPr>
      </w:pPr>
    </w:p>
    <w:p w:rsidR="00E51F74" w:rsidRPr="00914B7D" w:rsidRDefault="001D3E55" w:rsidP="008F6495">
      <w:pPr>
        <w:spacing w:line="360" w:lineRule="auto"/>
      </w:pPr>
      <w:r w:rsidRPr="00914B7D">
        <w:rPr>
          <w:b/>
        </w:rPr>
        <w:t>RESPONSÁVEL TÉCNICO:</w:t>
      </w:r>
      <w:r w:rsidR="00E51F74" w:rsidRPr="00914B7D">
        <w:rPr>
          <w:b/>
        </w:rPr>
        <w:t xml:space="preserve"> </w:t>
      </w:r>
      <w:r w:rsidR="00BF3F04">
        <w:fldChar w:fldCharType="begin"/>
      </w:r>
      <w:r w:rsidR="00BF3F04">
        <w:instrText xml:space="preserve"> MERGEFIELD  Nome  \* MERGEFORMAT </w:instrText>
      </w:r>
      <w:r w:rsidR="00BF3F04">
        <w:fldChar w:fldCharType="separate"/>
      </w:r>
      <w:r w:rsidR="003835A4">
        <w:rPr>
          <w:noProof/>
        </w:rPr>
        <w:t>«Nome»</w:t>
      </w:r>
      <w:r w:rsidR="00BF3F04">
        <w:rPr>
          <w:noProof/>
        </w:rPr>
        <w:fldChar w:fldCharType="end"/>
      </w:r>
    </w:p>
    <w:p w:rsidR="00E51F74" w:rsidRDefault="00914B7D" w:rsidP="008F6495">
      <w:pPr>
        <w:spacing w:line="360" w:lineRule="auto"/>
      </w:pPr>
      <w:r w:rsidRPr="00914B7D">
        <w:rPr>
          <w:b/>
        </w:rPr>
        <w:t>CPF</w:t>
      </w:r>
      <w:r w:rsidR="00E51F74" w:rsidRPr="00914B7D">
        <w:rPr>
          <w:b/>
        </w:rPr>
        <w:t xml:space="preserve">: </w:t>
      </w:r>
      <w:r w:rsidR="00BF3F04">
        <w:fldChar w:fldCharType="begin"/>
      </w:r>
      <w:r w:rsidR="00BF3F04">
        <w:instrText xml:space="preserve"> MERGEFIELD  CPF  \* MERGEFORMAT </w:instrText>
      </w:r>
      <w:r w:rsidR="00BF3F04">
        <w:fldChar w:fldCharType="separate"/>
      </w:r>
      <w:r w:rsidR="003835A4">
        <w:rPr>
          <w:noProof/>
        </w:rPr>
        <w:t>«CPF»</w:t>
      </w:r>
      <w:r w:rsidR="00BF3F04">
        <w:rPr>
          <w:noProof/>
        </w:rPr>
        <w:fldChar w:fldCharType="end"/>
      </w:r>
    </w:p>
    <w:p w:rsidR="00E51F74" w:rsidRDefault="00E51F74" w:rsidP="00690FE6">
      <w:pPr>
        <w:ind w:right="-1"/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387"/>
      </w:tblGrid>
      <w:tr w:rsidR="00914B7D" w:rsidTr="0090447E">
        <w:trPr>
          <w:trHeight w:hRule="exact" w:val="284"/>
        </w:trPr>
        <w:tc>
          <w:tcPr>
            <w:tcW w:w="9387" w:type="dxa"/>
            <w:vAlign w:val="center"/>
          </w:tcPr>
          <w:p w:rsidR="00914B7D" w:rsidRPr="00914B7D" w:rsidRDefault="001D3E55" w:rsidP="00EE3AA2">
            <w:pPr>
              <w:spacing w:line="360" w:lineRule="auto"/>
            </w:pPr>
            <w:r w:rsidRPr="00914B7D">
              <w:rPr>
                <w:b/>
              </w:rPr>
              <w:t>NÚMERO BLOCO</w:t>
            </w:r>
            <w:r w:rsidR="003835A4">
              <w:rPr>
                <w:b/>
              </w:rPr>
              <w:t xml:space="preserve"> CFO</w:t>
            </w:r>
          </w:p>
        </w:tc>
      </w:tr>
      <w:tr w:rsidR="00914B7D" w:rsidTr="0090447E">
        <w:tc>
          <w:tcPr>
            <w:tcW w:w="9387" w:type="dxa"/>
            <w:vAlign w:val="center"/>
          </w:tcPr>
          <w:p w:rsidR="00914B7D" w:rsidRPr="00914B7D" w:rsidRDefault="00BF3F04" w:rsidP="003835A4">
            <w:pPr>
              <w:spacing w:before="120" w:line="360" w:lineRule="auto"/>
            </w:pPr>
            <w:r>
              <w:fldChar w:fldCharType="begin"/>
            </w:r>
            <w:r>
              <w:instrText xml:space="preserve"> MERGEFIELD  NumeroBlocoInicialCFO  \* MERGEFORMAT </w:instrText>
            </w:r>
            <w:r>
              <w:fldChar w:fldCharType="separate"/>
            </w:r>
            <w:r w:rsidR="003835A4">
              <w:rPr>
                <w:noProof/>
              </w:rPr>
              <w:t>«NumeroBlocoInicialCFO»</w:t>
            </w:r>
            <w:r>
              <w:rPr>
                <w:noProof/>
              </w:rPr>
              <w:fldChar w:fldCharType="end"/>
            </w:r>
            <w:r w:rsidR="00914B7D" w:rsidRPr="00914B7D">
              <w:t xml:space="preserve"> a </w:t>
            </w:r>
            <w:r>
              <w:fldChar w:fldCharType="begin"/>
            </w:r>
            <w:r>
              <w:instrText xml:space="preserve"> MERGEFIELD  NumeroBlocoFinalCFO  \* MERGEFORMAT </w:instrText>
            </w:r>
            <w:r>
              <w:fldChar w:fldCharType="separate"/>
            </w:r>
            <w:r w:rsidR="003835A4">
              <w:rPr>
                <w:noProof/>
              </w:rPr>
              <w:t>«NumeroBlocoFinalCFO»</w:t>
            </w:r>
            <w:r>
              <w:rPr>
                <w:noProof/>
              </w:rPr>
              <w:fldChar w:fldCharType="end"/>
            </w:r>
          </w:p>
        </w:tc>
      </w:tr>
    </w:tbl>
    <w:p w:rsidR="008F6495" w:rsidRDefault="008F6495" w:rsidP="00690FE6">
      <w:pPr>
        <w:ind w:right="-1"/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387"/>
      </w:tblGrid>
      <w:tr w:rsidR="003835A4" w:rsidTr="00D72249">
        <w:trPr>
          <w:trHeight w:hRule="exact" w:val="284"/>
        </w:trPr>
        <w:tc>
          <w:tcPr>
            <w:tcW w:w="9387" w:type="dxa"/>
            <w:vAlign w:val="center"/>
          </w:tcPr>
          <w:p w:rsidR="003835A4" w:rsidRPr="00914B7D" w:rsidRDefault="003835A4" w:rsidP="00D72249">
            <w:pPr>
              <w:spacing w:line="360" w:lineRule="auto"/>
            </w:pPr>
            <w:r w:rsidRPr="00914B7D">
              <w:rPr>
                <w:b/>
              </w:rPr>
              <w:t>NÚMERO BLOCO</w:t>
            </w:r>
            <w:r>
              <w:rPr>
                <w:b/>
              </w:rPr>
              <w:t xml:space="preserve"> CFOC</w:t>
            </w:r>
          </w:p>
        </w:tc>
      </w:tr>
      <w:tr w:rsidR="003835A4" w:rsidTr="00D72249">
        <w:tc>
          <w:tcPr>
            <w:tcW w:w="9387" w:type="dxa"/>
            <w:vAlign w:val="center"/>
          </w:tcPr>
          <w:p w:rsidR="003835A4" w:rsidRPr="00914B7D" w:rsidRDefault="00BF3F04" w:rsidP="003835A4">
            <w:pPr>
              <w:spacing w:before="120" w:line="360" w:lineRule="auto"/>
            </w:pPr>
            <w:r>
              <w:fldChar w:fldCharType="begin"/>
            </w:r>
            <w:r>
              <w:instrText xml:space="preserve"> MERGEFIELD  NumeroBlocoInicialCFOC  \* MERGEFORMAT </w:instrText>
            </w:r>
            <w:r>
              <w:fldChar w:fldCharType="separate"/>
            </w:r>
            <w:r w:rsidR="003835A4">
              <w:rPr>
                <w:noProof/>
              </w:rPr>
              <w:t>«NumeroBlocoInicialCFOC»</w:t>
            </w:r>
            <w:r>
              <w:rPr>
                <w:noProof/>
              </w:rPr>
              <w:fldChar w:fldCharType="end"/>
            </w:r>
            <w:r w:rsidR="003835A4" w:rsidRPr="00914B7D">
              <w:t xml:space="preserve"> a </w:t>
            </w:r>
            <w:r>
              <w:fldChar w:fldCharType="begin"/>
            </w:r>
            <w:r>
              <w:instrText xml:space="preserve"> MERGEFIELD  NumeroBlocoFinalCFOC  \* MERGEFORMAT </w:instrText>
            </w:r>
            <w:r>
              <w:fldChar w:fldCharType="separate"/>
            </w:r>
            <w:r w:rsidR="003835A4">
              <w:rPr>
                <w:noProof/>
              </w:rPr>
              <w:t>«NumeroBlocoFinalCFOC»</w:t>
            </w:r>
            <w:r>
              <w:rPr>
                <w:noProof/>
              </w:rPr>
              <w:fldChar w:fldCharType="end"/>
            </w:r>
          </w:p>
        </w:tc>
      </w:tr>
    </w:tbl>
    <w:p w:rsidR="003835A4" w:rsidRDefault="003835A4" w:rsidP="00690FE6">
      <w:pPr>
        <w:ind w:right="-1"/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387"/>
      </w:tblGrid>
      <w:tr w:rsidR="004F0770" w:rsidRPr="00914B7D" w:rsidTr="00EE3AA2">
        <w:trPr>
          <w:trHeight w:hRule="exact" w:val="284"/>
        </w:trPr>
        <w:tc>
          <w:tcPr>
            <w:tcW w:w="9387" w:type="dxa"/>
          </w:tcPr>
          <w:p w:rsidR="004F0770" w:rsidRPr="00914B7D" w:rsidRDefault="001D3E55" w:rsidP="00EE3AA2">
            <w:pPr>
              <w:spacing w:line="360" w:lineRule="auto"/>
            </w:pPr>
            <w:r w:rsidRPr="00914B7D">
              <w:rPr>
                <w:b/>
              </w:rPr>
              <w:t>NÚMERO DIGITAL</w:t>
            </w:r>
            <w:r w:rsidR="003835A4">
              <w:rPr>
                <w:b/>
              </w:rPr>
              <w:t xml:space="preserve"> CFO</w:t>
            </w:r>
          </w:p>
        </w:tc>
      </w:tr>
      <w:tr w:rsidR="004F0770" w:rsidRPr="00914B7D" w:rsidTr="00EE3AA2">
        <w:tc>
          <w:tcPr>
            <w:tcW w:w="9387" w:type="dxa"/>
            <w:vAlign w:val="center"/>
          </w:tcPr>
          <w:p w:rsidR="004F0770" w:rsidRPr="00914B7D" w:rsidRDefault="00BF3F04" w:rsidP="003835A4">
            <w:pPr>
              <w:spacing w:before="120" w:line="360" w:lineRule="auto"/>
            </w:pPr>
            <w:r>
              <w:fldChar w:fldCharType="begin"/>
            </w:r>
            <w:r>
              <w:instrText xml:space="preserve"> MERGEFIELD  QtdNumeroDigitalCFO  \* MERGEFORMAT </w:instrText>
            </w:r>
            <w:r>
              <w:fldChar w:fldCharType="separate"/>
            </w:r>
            <w:r w:rsidR="00522E01">
              <w:rPr>
                <w:noProof/>
              </w:rPr>
              <w:t>«QtdNumeroDigitalCFO»</w:t>
            </w:r>
            <w:r>
              <w:rPr>
                <w:noProof/>
              </w:rPr>
              <w:fldChar w:fldCharType="end"/>
            </w:r>
            <w:r w:rsidR="004F0770" w:rsidRPr="00914B7D">
              <w:t xml:space="preserve"> </w:t>
            </w:r>
          </w:p>
        </w:tc>
      </w:tr>
    </w:tbl>
    <w:p w:rsidR="003835A4" w:rsidRDefault="003835A4" w:rsidP="003835A4">
      <w:pPr>
        <w:ind w:right="-1"/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387"/>
      </w:tblGrid>
      <w:tr w:rsidR="003835A4" w:rsidRPr="00914B7D" w:rsidTr="00D72249">
        <w:trPr>
          <w:trHeight w:hRule="exact" w:val="284"/>
        </w:trPr>
        <w:tc>
          <w:tcPr>
            <w:tcW w:w="9387" w:type="dxa"/>
          </w:tcPr>
          <w:p w:rsidR="003835A4" w:rsidRPr="00914B7D" w:rsidRDefault="003835A4" w:rsidP="00D72249">
            <w:pPr>
              <w:spacing w:line="360" w:lineRule="auto"/>
            </w:pPr>
            <w:r w:rsidRPr="00914B7D">
              <w:rPr>
                <w:b/>
              </w:rPr>
              <w:t>NÚMERO DIGITAL</w:t>
            </w:r>
            <w:r>
              <w:rPr>
                <w:b/>
              </w:rPr>
              <w:t xml:space="preserve"> CFOC</w:t>
            </w:r>
          </w:p>
        </w:tc>
      </w:tr>
      <w:tr w:rsidR="003835A4" w:rsidRPr="00914B7D" w:rsidTr="00D72249">
        <w:tc>
          <w:tcPr>
            <w:tcW w:w="9387" w:type="dxa"/>
            <w:vAlign w:val="center"/>
          </w:tcPr>
          <w:p w:rsidR="003835A4" w:rsidRPr="00914B7D" w:rsidRDefault="00BF3F04" w:rsidP="003835A4">
            <w:pPr>
              <w:spacing w:before="120" w:line="360" w:lineRule="auto"/>
            </w:pPr>
            <w:r>
              <w:fldChar w:fldCharType="begin"/>
            </w:r>
            <w:r>
              <w:instrText xml:space="preserve"> MERGEFIELD  QtdNumeroDigitalCFOC  \* MERGEFORMAT </w:instrText>
            </w:r>
            <w:r>
              <w:fldChar w:fldCharType="separate"/>
            </w:r>
            <w:r w:rsidR="003835A4">
              <w:rPr>
                <w:noProof/>
              </w:rPr>
              <w:t>«QtdNumeroDigitalCFOC»</w:t>
            </w:r>
            <w:r>
              <w:rPr>
                <w:noProof/>
              </w:rPr>
              <w:fldChar w:fldCharType="end"/>
            </w:r>
          </w:p>
        </w:tc>
      </w:tr>
    </w:tbl>
    <w:p w:rsidR="008F6495" w:rsidRDefault="008F6495" w:rsidP="00690FE6">
      <w:pPr>
        <w:ind w:right="-1"/>
      </w:pPr>
    </w:p>
    <w:p w:rsidR="008F6495" w:rsidRDefault="008F6495" w:rsidP="00690FE6">
      <w:pPr>
        <w:ind w:right="-1"/>
      </w:pPr>
    </w:p>
    <w:p w:rsidR="008F6495" w:rsidRPr="001D3E55" w:rsidRDefault="005C69FC" w:rsidP="008F6495">
      <w:pPr>
        <w:ind w:right="-1"/>
        <w:jc w:val="right"/>
      </w:pPr>
      <w:r>
        <w:t>Vitória</w:t>
      </w:r>
      <w:r w:rsidR="00705B5B" w:rsidRPr="001E7696">
        <w:rPr>
          <w:rFonts w:ascii="Arial" w:hAnsi="Arial" w:cs="Arial"/>
          <w:sz w:val="22"/>
          <w:szCs w:val="22"/>
        </w:rPr>
        <w:t xml:space="preserve"> – </w:t>
      </w:r>
      <w:r w:rsidR="00705B5B">
        <w:rPr>
          <w:rFonts w:ascii="Arial" w:hAnsi="Arial" w:cs="Arial"/>
          <w:sz w:val="22"/>
          <w:szCs w:val="22"/>
        </w:rPr>
        <w:t>ES</w:t>
      </w:r>
      <w:r w:rsidR="00705B5B" w:rsidRPr="001E7696">
        <w:rPr>
          <w:rFonts w:ascii="Arial" w:hAnsi="Arial" w:cs="Arial"/>
          <w:sz w:val="22"/>
          <w:szCs w:val="22"/>
        </w:rPr>
        <w:t xml:space="preserve">, </w:t>
      </w:r>
      <w:r w:rsidR="00BF3F04">
        <w:fldChar w:fldCharType="begin"/>
      </w:r>
      <w:r w:rsidR="00BF3F04">
        <w:instrText xml:space="preserve"> MERGEFIELD  DiaEmissao  \* MERGEFORMAT </w:instrText>
      </w:r>
      <w:r w:rsidR="00BF3F04">
        <w:fldChar w:fldCharType="separate"/>
      </w:r>
      <w:r w:rsidR="00EB0969">
        <w:rPr>
          <w:noProof/>
        </w:rPr>
        <w:t>«</w:t>
      </w:r>
      <w:r w:rsidR="00EB0969" w:rsidRPr="00EB0969">
        <w:rPr>
          <w:rFonts w:ascii="Arial" w:hAnsi="Arial" w:cs="Arial"/>
          <w:noProof/>
          <w:sz w:val="22"/>
          <w:szCs w:val="22"/>
        </w:rPr>
        <w:t>DiaEmissao</w:t>
      </w:r>
      <w:r w:rsidR="00EB0969">
        <w:rPr>
          <w:noProof/>
        </w:rPr>
        <w:t>»</w:t>
      </w:r>
      <w:r w:rsidR="00BF3F04">
        <w:rPr>
          <w:noProof/>
        </w:rPr>
        <w:fldChar w:fldCharType="end"/>
      </w:r>
      <w:r w:rsidR="00705B5B" w:rsidRPr="001E7696">
        <w:rPr>
          <w:rFonts w:ascii="Arial" w:hAnsi="Arial" w:cs="Arial"/>
          <w:sz w:val="22"/>
          <w:szCs w:val="22"/>
        </w:rPr>
        <w:t xml:space="preserve"> de </w:t>
      </w:r>
      <w:r w:rsidR="00BF3F04">
        <w:fldChar w:fldCharType="begin"/>
      </w:r>
      <w:r w:rsidR="00BF3F04">
        <w:instrText xml:space="preserve"> MERGEFIELD  MesEmissao  \* MERGEFORMAT </w:instrText>
      </w:r>
      <w:r w:rsidR="00BF3F04">
        <w:fldChar w:fldCharType="separate"/>
      </w:r>
      <w:r w:rsidR="00EB0969">
        <w:rPr>
          <w:noProof/>
        </w:rPr>
        <w:t>«</w:t>
      </w:r>
      <w:r w:rsidR="00EB0969" w:rsidRPr="00EB0969">
        <w:rPr>
          <w:rFonts w:ascii="Arial" w:hAnsi="Arial" w:cs="Arial"/>
          <w:noProof/>
          <w:sz w:val="22"/>
          <w:szCs w:val="22"/>
        </w:rPr>
        <w:t>MesEmissao</w:t>
      </w:r>
      <w:r w:rsidR="00EB0969">
        <w:rPr>
          <w:noProof/>
        </w:rPr>
        <w:t>»</w:t>
      </w:r>
      <w:r w:rsidR="00BF3F04">
        <w:rPr>
          <w:noProof/>
        </w:rPr>
        <w:fldChar w:fldCharType="end"/>
      </w:r>
      <w:r w:rsidR="00705B5B" w:rsidRPr="001E7696">
        <w:rPr>
          <w:rFonts w:ascii="Arial" w:hAnsi="Arial" w:cs="Arial"/>
          <w:sz w:val="22"/>
          <w:szCs w:val="22"/>
        </w:rPr>
        <w:t xml:space="preserve"> de </w:t>
      </w:r>
      <w:fldSimple w:instr=" MERGEFIELD  AnoEmissao  \* MERGEFORMAT ">
        <w:r w:rsidR="00EB0969">
          <w:rPr>
            <w:noProof/>
          </w:rPr>
          <w:t>«</w:t>
        </w:r>
        <w:r w:rsidR="00EB0969" w:rsidRPr="00EB0969">
          <w:rPr>
            <w:rFonts w:ascii="Arial" w:hAnsi="Arial" w:cs="Arial"/>
            <w:noProof/>
            <w:sz w:val="22"/>
            <w:szCs w:val="22"/>
          </w:rPr>
          <w:t>AnoEmissao</w:t>
        </w:r>
        <w:r w:rsidR="00EB0969">
          <w:rPr>
            <w:noProof/>
          </w:rPr>
          <w:t>»</w:t>
        </w:r>
      </w:fldSimple>
    </w:p>
    <w:p w:rsidR="00204AC3" w:rsidRDefault="00204AC3" w:rsidP="00204AC3">
      <w:pPr>
        <w:ind w:right="-1"/>
        <w:rPr>
          <w:rFonts w:ascii="Arial" w:hAnsi="Arial" w:cs="Arial"/>
          <w:sz w:val="16"/>
          <w:szCs w:val="16"/>
        </w:rPr>
      </w:pPr>
      <w:r>
        <w:fldChar w:fldCharType="begin"/>
      </w:r>
      <w:r>
        <w:instrText xml:space="preserve"> MERGEFIELD  TableEnd:Documento  \* MERGEFORMAT </w:instrText>
      </w:r>
      <w:r>
        <w:fldChar w:fldCharType="separate"/>
      </w:r>
      <w:r>
        <w:rPr>
          <w:rFonts w:ascii="Arial" w:hAnsi="Arial" w:cs="Arial"/>
          <w:noProof/>
          <w:sz w:val="16"/>
          <w:szCs w:val="16"/>
        </w:rPr>
        <w:t>«TableEnd:Documento»</w:t>
      </w:r>
      <w:r>
        <w:rPr>
          <w:rFonts w:ascii="Arial" w:hAnsi="Arial" w:cs="Arial"/>
          <w:noProof/>
          <w:sz w:val="16"/>
          <w:szCs w:val="16"/>
        </w:rPr>
        <w:fldChar w:fldCharType="end"/>
      </w:r>
    </w:p>
    <w:p w:rsidR="00E51F74" w:rsidRDefault="00E51F74" w:rsidP="00117501">
      <w:pPr>
        <w:ind w:right="-1"/>
        <w:jc w:val="center"/>
      </w:pPr>
      <w:bookmarkStart w:id="0" w:name="_GoBack"/>
      <w:bookmarkEnd w:id="0"/>
    </w:p>
    <w:sectPr w:rsidR="00E51F74" w:rsidSect="002D3D0D">
      <w:headerReference w:type="default" r:id="rId9"/>
      <w:footerReference w:type="default" r:id="rId10"/>
      <w:pgSz w:w="11907" w:h="16840" w:code="9"/>
      <w:pgMar w:top="1418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F04" w:rsidRDefault="00BF3F04">
      <w:r>
        <w:separator/>
      </w:r>
    </w:p>
  </w:endnote>
  <w:endnote w:type="continuationSeparator" w:id="0">
    <w:p w:rsidR="00BF3F04" w:rsidRDefault="00BF3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18A" w:rsidRPr="00FF32CE" w:rsidRDefault="00C5118A">
    <w:pPr>
      <w:rPr>
        <w:color w:val="595959"/>
      </w:rPr>
    </w:pPr>
  </w:p>
  <w:tbl>
    <w:tblPr>
      <w:tblW w:w="9383" w:type="dxa"/>
      <w:jc w:val="center"/>
      <w:tblInd w:w="162" w:type="dxa"/>
      <w:tblBorders>
        <w:top w:val="single" w:sz="4" w:space="0" w:color="595959"/>
      </w:tblBorders>
      <w:tblLook w:val="04A0" w:firstRow="1" w:lastRow="0" w:firstColumn="1" w:lastColumn="0" w:noHBand="0" w:noVBand="1"/>
    </w:tblPr>
    <w:tblGrid>
      <w:gridCol w:w="1845"/>
      <w:gridCol w:w="6120"/>
      <w:gridCol w:w="1418"/>
    </w:tblGrid>
    <w:tr w:rsidR="008A155D" w:rsidRPr="00FF32CE" w:rsidTr="00CD02E7">
      <w:trPr>
        <w:jc w:val="center"/>
      </w:trPr>
      <w:tc>
        <w:tcPr>
          <w:tcW w:w="1845" w:type="dxa"/>
          <w:shd w:val="clear" w:color="auto" w:fill="auto"/>
        </w:tcPr>
        <w:p w:rsidR="00C5118A" w:rsidRPr="00FF32CE" w:rsidRDefault="00BF3F04" w:rsidP="00CD02E7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r>
            <w:fldChar w:fldCharType="begin"/>
          </w:r>
          <w:r>
            <w:instrText xml:space="preserve"> MERGEFIELD  image:LogoSimlam  \* MERGEFORMAT </w:instrText>
          </w:r>
          <w:r>
            <w:fldChar w:fldCharType="separate"/>
          </w:r>
          <w:r w:rsidR="00690FE6">
            <w:rPr>
              <w:rFonts w:ascii="Arial" w:hAnsi="Arial" w:cs="Arial"/>
              <w:noProof/>
              <w:color w:val="595959"/>
              <w:sz w:val="16"/>
              <w:szCs w:val="16"/>
            </w:rPr>
            <w:t>«image:LogoSimlam»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6120" w:type="dxa"/>
          <w:shd w:val="clear" w:color="auto" w:fill="auto"/>
        </w:tcPr>
        <w:p w:rsidR="00C5118A" w:rsidRPr="00666799" w:rsidRDefault="00BF3F04" w:rsidP="00CD02E7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r>
            <w:fldChar w:fldCharType="begin"/>
          </w:r>
          <w:r>
            <w:instrText xml:space="preserve"> MERGEFIELD  OrgaoEndereco  \* MERGEFORMAT </w:instrText>
          </w:r>
          <w:r>
            <w:fldChar w:fldCharType="separate"/>
          </w:r>
          <w:r w:rsidR="00690FE6">
            <w:rPr>
              <w:rFonts w:ascii="Arial" w:hAnsi="Arial" w:cs="Arial"/>
              <w:noProof/>
              <w:color w:val="595959"/>
              <w:sz w:val="16"/>
              <w:szCs w:val="16"/>
            </w:rPr>
            <w:t>«OrgaoEndereco»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OrgaoMunicipio  \* MERGEFORMAT </w:instrText>
          </w:r>
          <w:r>
            <w:fldChar w:fldCharType="separate"/>
          </w:r>
          <w:r w:rsidR="00690FE6">
            <w:rPr>
              <w:rFonts w:ascii="Arial" w:hAnsi="Arial" w:cs="Arial"/>
              <w:noProof/>
              <w:color w:val="595959"/>
              <w:sz w:val="16"/>
              <w:szCs w:val="16"/>
            </w:rPr>
            <w:t>«OrgaoMunicipio»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OrgaoUF  \* MERGEFORMAT </w:instrText>
          </w:r>
          <w:r>
            <w:fldChar w:fldCharType="separate"/>
          </w:r>
          <w:r w:rsidR="00690FE6">
            <w:rPr>
              <w:rFonts w:ascii="Arial" w:hAnsi="Arial" w:cs="Arial"/>
              <w:noProof/>
              <w:color w:val="595959"/>
              <w:sz w:val="16"/>
              <w:szCs w:val="16"/>
            </w:rPr>
            <w:t>«OrgaoUF»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OrgaoCep  \* MERGEFORMAT </w:instrText>
          </w:r>
          <w:r>
            <w:fldChar w:fldCharType="separate"/>
          </w:r>
          <w:r w:rsidR="00690FE6">
            <w:rPr>
              <w:rFonts w:ascii="Arial" w:hAnsi="Arial" w:cs="Arial"/>
              <w:noProof/>
              <w:color w:val="595959"/>
              <w:sz w:val="16"/>
              <w:szCs w:val="16"/>
            </w:rPr>
            <w:t>«OrgaoCep»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  <w:p w:rsidR="00C5118A" w:rsidRPr="00666799" w:rsidRDefault="00BF3F04" w:rsidP="00CD02E7">
          <w:pPr>
            <w:pStyle w:val="Rodap"/>
            <w:jc w:val="center"/>
            <w:rPr>
              <w:rFonts w:ascii="Arial" w:hAnsi="Arial" w:cs="Arial"/>
              <w:color w:val="595959"/>
            </w:rPr>
          </w:pPr>
          <w:r>
            <w:fldChar w:fldCharType="begin"/>
          </w:r>
          <w:r>
            <w:instrText xml:space="preserve"> MERGEFIELD  OrgaoContato  \* MERGEFORMAT </w:instrText>
          </w:r>
          <w:r>
            <w:fldChar w:fldCharType="separate"/>
          </w:r>
          <w:r w:rsidR="00690FE6">
            <w:rPr>
              <w:rFonts w:ascii="Arial" w:hAnsi="Arial" w:cs="Arial"/>
              <w:noProof/>
              <w:color w:val="595959"/>
              <w:sz w:val="16"/>
              <w:szCs w:val="16"/>
            </w:rPr>
            <w:t>«OrgaoContato»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1418" w:type="dxa"/>
          <w:shd w:val="clear" w:color="auto" w:fill="auto"/>
        </w:tcPr>
        <w:p w:rsidR="00C5118A" w:rsidRPr="00666799" w:rsidRDefault="00C5118A" w:rsidP="00CD02E7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="00711497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="00711497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204AC3">
            <w:rPr>
              <w:rFonts w:ascii="Arial" w:hAnsi="Arial" w:cs="Arial"/>
              <w:noProof/>
              <w:color w:val="595959"/>
              <w:sz w:val="16"/>
              <w:szCs w:val="16"/>
            </w:rPr>
            <w:t>1</w:t>
          </w:r>
          <w:r w:rsidR="00711497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="00711497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="00711497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204AC3">
            <w:rPr>
              <w:rFonts w:ascii="Arial" w:hAnsi="Arial" w:cs="Arial"/>
              <w:noProof/>
              <w:color w:val="595959"/>
              <w:sz w:val="16"/>
              <w:szCs w:val="16"/>
            </w:rPr>
            <w:t>1</w:t>
          </w:r>
          <w:r w:rsidR="00711497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C5118A" w:rsidRPr="00FF32CE" w:rsidRDefault="00C5118A" w:rsidP="00C5118A">
    <w:pPr>
      <w:pStyle w:val="Rodap"/>
      <w:rPr>
        <w:color w:val="595959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F04" w:rsidRDefault="00BF3F04">
      <w:r>
        <w:separator/>
      </w:r>
    </w:p>
  </w:footnote>
  <w:footnote w:type="continuationSeparator" w:id="0">
    <w:p w:rsidR="00BF3F04" w:rsidRDefault="00BF3F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4" w:type="dxa"/>
      <w:jc w:val="center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9E1EB8" w:rsidRPr="00877562" w:rsidTr="002941B9">
      <w:trPr>
        <w:trHeight w:val="844"/>
        <w:jc w:val="center"/>
      </w:trPr>
      <w:tc>
        <w:tcPr>
          <w:tcW w:w="1241" w:type="dxa"/>
          <w:vAlign w:val="center"/>
        </w:tcPr>
        <w:p w:rsidR="009E1EB8" w:rsidRPr="00877562" w:rsidRDefault="00BF3F04" w:rsidP="00383B36">
          <w:pPr>
            <w:pStyle w:val="Cabealho"/>
            <w:rPr>
              <w:sz w:val="12"/>
              <w:szCs w:val="12"/>
            </w:rPr>
          </w:pPr>
          <w:r>
            <w:fldChar w:fldCharType="begin"/>
          </w:r>
          <w:r>
            <w:instrText xml:space="preserve"> MERGEFIELD image:LogoOrgao \* MERGEFORMAT </w:instrText>
          </w:r>
          <w:r>
            <w:fldChar w:fldCharType="separate"/>
          </w:r>
          <w:r w:rsidR="00690FE6" w:rsidRPr="00690FE6">
            <w:rPr>
              <w:noProof/>
              <w:sz w:val="12"/>
              <w:szCs w:val="12"/>
            </w:rPr>
            <w:t>«image:LogoOrgao»</w:t>
          </w:r>
          <w:r>
            <w:rPr>
              <w:noProof/>
              <w:sz w:val="12"/>
              <w:szCs w:val="12"/>
            </w:rPr>
            <w:fldChar w:fldCharType="end"/>
          </w:r>
        </w:p>
      </w:tc>
      <w:tc>
        <w:tcPr>
          <w:tcW w:w="8133" w:type="dxa"/>
          <w:vAlign w:val="center"/>
        </w:tcPr>
        <w:p w:rsidR="009E1EB8" w:rsidRPr="00CD02E7" w:rsidRDefault="00BF3F04" w:rsidP="00383B3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fldChar w:fldCharType="begin"/>
          </w:r>
          <w:r>
            <w:instrText xml:space="preserve"> MERGEFIELD  GovernoNome  \* MERGEFORMAT </w:instrText>
          </w:r>
          <w:r>
            <w:fldChar w:fldCharType="separate"/>
          </w:r>
          <w:r w:rsidR="00690FE6" w:rsidRPr="00690FE6">
            <w:rPr>
              <w:rFonts w:ascii="Arial" w:hAnsi="Arial" w:cs="Arial"/>
              <w:b/>
              <w:noProof/>
              <w:sz w:val="20"/>
              <w:szCs w:val="20"/>
            </w:rPr>
            <w:t>«GovernoNome»</w:t>
          </w:r>
          <w:r>
            <w:rPr>
              <w:rFonts w:ascii="Arial" w:hAnsi="Arial" w:cs="Arial"/>
              <w:b/>
              <w:noProof/>
              <w:sz w:val="20"/>
              <w:szCs w:val="20"/>
            </w:rPr>
            <w:fldChar w:fldCharType="end"/>
          </w:r>
        </w:p>
        <w:p w:rsidR="009E1EB8" w:rsidRPr="00666799" w:rsidRDefault="00BF3F04" w:rsidP="00383B36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fldChar w:fldCharType="begin"/>
          </w:r>
          <w:r>
            <w:instrText xml:space="preserve"> MERGEFIELD  SecretariaNome  \* MERGEFORMAT </w:instrText>
          </w:r>
          <w:r>
            <w:fldChar w:fldCharType="separate"/>
          </w:r>
          <w:r w:rsidR="00690FE6">
            <w:rPr>
              <w:rFonts w:ascii="Arial" w:hAnsi="Arial" w:cs="Arial"/>
              <w:b/>
              <w:noProof/>
              <w:sz w:val="18"/>
              <w:szCs w:val="18"/>
            </w:rPr>
            <w:t>«SecretariaNome»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:rsidR="009E1EB8" w:rsidRPr="002F65AA" w:rsidRDefault="00BF3F04" w:rsidP="002F65AA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fldChar w:fldCharType="begin"/>
          </w:r>
          <w:r>
            <w:instrText xml:space="preserve"> MERGEFIELD  OrgaoNome  \* MERGEFORMAT </w:instrText>
          </w:r>
          <w:r>
            <w:fldChar w:fldCharType="separate"/>
          </w:r>
          <w:r w:rsidR="00690FE6">
            <w:rPr>
              <w:rFonts w:ascii="Arial" w:hAnsi="Arial" w:cs="Arial"/>
              <w:b/>
              <w:noProof/>
              <w:sz w:val="18"/>
              <w:szCs w:val="18"/>
            </w:rPr>
            <w:t>«OrgaoNome»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</w:tc>
    </w:tr>
  </w:tbl>
  <w:p w:rsidR="00C77299" w:rsidRDefault="00C77299" w:rsidP="009E1EB8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78AB0FF6"/>
    <w:multiLevelType w:val="hybridMultilevel"/>
    <w:tmpl w:val="A62EC76E"/>
    <w:lvl w:ilvl="0" w:tplc="821033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0"/>
  </w:num>
  <w:num w:numId="3">
    <w:abstractNumId w:val="5"/>
  </w:num>
  <w:num w:numId="4">
    <w:abstractNumId w:val="19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18"/>
  </w:num>
  <w:num w:numId="10">
    <w:abstractNumId w:val="9"/>
  </w:num>
  <w:num w:numId="11">
    <w:abstractNumId w:val="11"/>
  </w:num>
  <w:num w:numId="12">
    <w:abstractNumId w:val="13"/>
  </w:num>
  <w:num w:numId="13">
    <w:abstractNumId w:val="10"/>
  </w:num>
  <w:num w:numId="14">
    <w:abstractNumId w:val="17"/>
  </w:num>
  <w:num w:numId="15">
    <w:abstractNumId w:val="8"/>
  </w:num>
  <w:num w:numId="16">
    <w:abstractNumId w:val="16"/>
  </w:num>
  <w:num w:numId="17">
    <w:abstractNumId w:val="12"/>
  </w:num>
  <w:num w:numId="18">
    <w:abstractNumId w:val="15"/>
  </w:num>
  <w:num w:numId="19">
    <w:abstractNumId w:val="7"/>
  </w:num>
  <w:num w:numId="20">
    <w:abstractNumId w:val="14"/>
  </w:num>
  <w:num w:numId="21">
    <w:abstractNumId w:val="20"/>
  </w:num>
  <w:num w:numId="22">
    <w:abstractNumId w:val="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FE6"/>
    <w:rsid w:val="000005D9"/>
    <w:rsid w:val="00000B7A"/>
    <w:rsid w:val="00000DDC"/>
    <w:rsid w:val="00001707"/>
    <w:rsid w:val="0000203D"/>
    <w:rsid w:val="00002560"/>
    <w:rsid w:val="00002FCA"/>
    <w:rsid w:val="000030FF"/>
    <w:rsid w:val="000035DE"/>
    <w:rsid w:val="000040CE"/>
    <w:rsid w:val="00004986"/>
    <w:rsid w:val="00004AB2"/>
    <w:rsid w:val="00004C53"/>
    <w:rsid w:val="00005216"/>
    <w:rsid w:val="0000641E"/>
    <w:rsid w:val="000079A1"/>
    <w:rsid w:val="0001062C"/>
    <w:rsid w:val="00010FEE"/>
    <w:rsid w:val="00012C8C"/>
    <w:rsid w:val="00014A1E"/>
    <w:rsid w:val="000161C3"/>
    <w:rsid w:val="0001701F"/>
    <w:rsid w:val="00020468"/>
    <w:rsid w:val="00021489"/>
    <w:rsid w:val="0002277E"/>
    <w:rsid w:val="00022853"/>
    <w:rsid w:val="00023BBC"/>
    <w:rsid w:val="0003037E"/>
    <w:rsid w:val="00030387"/>
    <w:rsid w:val="00030BC0"/>
    <w:rsid w:val="00031DF3"/>
    <w:rsid w:val="000346F8"/>
    <w:rsid w:val="000442D4"/>
    <w:rsid w:val="00044D55"/>
    <w:rsid w:val="00045D1C"/>
    <w:rsid w:val="00045D5E"/>
    <w:rsid w:val="00045EE9"/>
    <w:rsid w:val="000505FB"/>
    <w:rsid w:val="00051D6D"/>
    <w:rsid w:val="0005286E"/>
    <w:rsid w:val="0005512F"/>
    <w:rsid w:val="00055A94"/>
    <w:rsid w:val="0005689C"/>
    <w:rsid w:val="00057087"/>
    <w:rsid w:val="00060D0C"/>
    <w:rsid w:val="00060DDD"/>
    <w:rsid w:val="00061021"/>
    <w:rsid w:val="00061FA8"/>
    <w:rsid w:val="00063D5A"/>
    <w:rsid w:val="00063D70"/>
    <w:rsid w:val="00064DF5"/>
    <w:rsid w:val="0006699B"/>
    <w:rsid w:val="00067927"/>
    <w:rsid w:val="00071B2A"/>
    <w:rsid w:val="00073FCC"/>
    <w:rsid w:val="00073FF3"/>
    <w:rsid w:val="0007711C"/>
    <w:rsid w:val="00080767"/>
    <w:rsid w:val="00083DF0"/>
    <w:rsid w:val="0008556A"/>
    <w:rsid w:val="00085962"/>
    <w:rsid w:val="00086A3D"/>
    <w:rsid w:val="00087A80"/>
    <w:rsid w:val="00090171"/>
    <w:rsid w:val="00091CE3"/>
    <w:rsid w:val="00092A16"/>
    <w:rsid w:val="00094C5E"/>
    <w:rsid w:val="00095647"/>
    <w:rsid w:val="00096BBF"/>
    <w:rsid w:val="00097444"/>
    <w:rsid w:val="00097705"/>
    <w:rsid w:val="000A06CF"/>
    <w:rsid w:val="000A50EC"/>
    <w:rsid w:val="000A52A0"/>
    <w:rsid w:val="000A562B"/>
    <w:rsid w:val="000A601E"/>
    <w:rsid w:val="000A67E3"/>
    <w:rsid w:val="000A7F0C"/>
    <w:rsid w:val="000B09AF"/>
    <w:rsid w:val="000B14A7"/>
    <w:rsid w:val="000B1D9C"/>
    <w:rsid w:val="000B1DEA"/>
    <w:rsid w:val="000B2A19"/>
    <w:rsid w:val="000B4469"/>
    <w:rsid w:val="000B4837"/>
    <w:rsid w:val="000B586B"/>
    <w:rsid w:val="000B73C3"/>
    <w:rsid w:val="000C17B3"/>
    <w:rsid w:val="000C1B30"/>
    <w:rsid w:val="000C1DD8"/>
    <w:rsid w:val="000D0B27"/>
    <w:rsid w:val="000D19A5"/>
    <w:rsid w:val="000D2E96"/>
    <w:rsid w:val="000D327A"/>
    <w:rsid w:val="000D3C8D"/>
    <w:rsid w:val="000D4D96"/>
    <w:rsid w:val="000D69EE"/>
    <w:rsid w:val="000D6F54"/>
    <w:rsid w:val="000D7121"/>
    <w:rsid w:val="000D7538"/>
    <w:rsid w:val="000D761A"/>
    <w:rsid w:val="000E02E6"/>
    <w:rsid w:val="000E0D18"/>
    <w:rsid w:val="000E27BA"/>
    <w:rsid w:val="000E596B"/>
    <w:rsid w:val="000E5C29"/>
    <w:rsid w:val="000E6211"/>
    <w:rsid w:val="000F321F"/>
    <w:rsid w:val="000F5E03"/>
    <w:rsid w:val="000F6226"/>
    <w:rsid w:val="00102CD5"/>
    <w:rsid w:val="00110DFD"/>
    <w:rsid w:val="00117501"/>
    <w:rsid w:val="00120657"/>
    <w:rsid w:val="00121907"/>
    <w:rsid w:val="00123C9E"/>
    <w:rsid w:val="0012630C"/>
    <w:rsid w:val="00126679"/>
    <w:rsid w:val="00126E47"/>
    <w:rsid w:val="00131F45"/>
    <w:rsid w:val="001341B4"/>
    <w:rsid w:val="00137DF0"/>
    <w:rsid w:val="001447BF"/>
    <w:rsid w:val="00146277"/>
    <w:rsid w:val="001468C8"/>
    <w:rsid w:val="001533CE"/>
    <w:rsid w:val="00155F61"/>
    <w:rsid w:val="00156B1F"/>
    <w:rsid w:val="001574E5"/>
    <w:rsid w:val="00157638"/>
    <w:rsid w:val="00157E61"/>
    <w:rsid w:val="0016264B"/>
    <w:rsid w:val="00163863"/>
    <w:rsid w:val="00163D9F"/>
    <w:rsid w:val="00164144"/>
    <w:rsid w:val="001654D4"/>
    <w:rsid w:val="001654E1"/>
    <w:rsid w:val="00167C1E"/>
    <w:rsid w:val="001700C0"/>
    <w:rsid w:val="001730FC"/>
    <w:rsid w:val="001737F0"/>
    <w:rsid w:val="0017390A"/>
    <w:rsid w:val="00173937"/>
    <w:rsid w:val="00174863"/>
    <w:rsid w:val="00175882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915C5"/>
    <w:rsid w:val="001924BF"/>
    <w:rsid w:val="001928ED"/>
    <w:rsid w:val="001940AC"/>
    <w:rsid w:val="00194B07"/>
    <w:rsid w:val="00194C2B"/>
    <w:rsid w:val="00196100"/>
    <w:rsid w:val="0019675B"/>
    <w:rsid w:val="00196EDF"/>
    <w:rsid w:val="001A15C2"/>
    <w:rsid w:val="001A275E"/>
    <w:rsid w:val="001A2D88"/>
    <w:rsid w:val="001A2E7B"/>
    <w:rsid w:val="001A4A7A"/>
    <w:rsid w:val="001A4D21"/>
    <w:rsid w:val="001A6F87"/>
    <w:rsid w:val="001A7DCC"/>
    <w:rsid w:val="001B0F4E"/>
    <w:rsid w:val="001B27FC"/>
    <w:rsid w:val="001B28FF"/>
    <w:rsid w:val="001B6A97"/>
    <w:rsid w:val="001B7637"/>
    <w:rsid w:val="001C0354"/>
    <w:rsid w:val="001C1D0C"/>
    <w:rsid w:val="001C2761"/>
    <w:rsid w:val="001C290A"/>
    <w:rsid w:val="001C4A38"/>
    <w:rsid w:val="001C4C81"/>
    <w:rsid w:val="001C556E"/>
    <w:rsid w:val="001C5DB8"/>
    <w:rsid w:val="001C651F"/>
    <w:rsid w:val="001D1388"/>
    <w:rsid w:val="001D3E55"/>
    <w:rsid w:val="001D5F70"/>
    <w:rsid w:val="001D7208"/>
    <w:rsid w:val="001E05DC"/>
    <w:rsid w:val="001E131A"/>
    <w:rsid w:val="001E1F77"/>
    <w:rsid w:val="001E2702"/>
    <w:rsid w:val="001E3989"/>
    <w:rsid w:val="001E3DA6"/>
    <w:rsid w:val="001E4BA2"/>
    <w:rsid w:val="001E4DDB"/>
    <w:rsid w:val="001E5B7C"/>
    <w:rsid w:val="001E6664"/>
    <w:rsid w:val="001E68D2"/>
    <w:rsid w:val="001E786F"/>
    <w:rsid w:val="001F0BF9"/>
    <w:rsid w:val="001F10DF"/>
    <w:rsid w:val="001F2AD0"/>
    <w:rsid w:val="001F7943"/>
    <w:rsid w:val="001F7D5B"/>
    <w:rsid w:val="00201663"/>
    <w:rsid w:val="00202E10"/>
    <w:rsid w:val="00204AC3"/>
    <w:rsid w:val="00204EF7"/>
    <w:rsid w:val="002067D7"/>
    <w:rsid w:val="00207E5B"/>
    <w:rsid w:val="00210003"/>
    <w:rsid w:val="00210310"/>
    <w:rsid w:val="00212A12"/>
    <w:rsid w:val="00213529"/>
    <w:rsid w:val="00214F98"/>
    <w:rsid w:val="002152E2"/>
    <w:rsid w:val="00215604"/>
    <w:rsid w:val="00221964"/>
    <w:rsid w:val="002228CB"/>
    <w:rsid w:val="002240CD"/>
    <w:rsid w:val="00224D74"/>
    <w:rsid w:val="00224E9C"/>
    <w:rsid w:val="0022501A"/>
    <w:rsid w:val="0022542A"/>
    <w:rsid w:val="00225FEF"/>
    <w:rsid w:val="00230067"/>
    <w:rsid w:val="002323BD"/>
    <w:rsid w:val="00237C05"/>
    <w:rsid w:val="00237FCC"/>
    <w:rsid w:val="00241070"/>
    <w:rsid w:val="00241562"/>
    <w:rsid w:val="00242A51"/>
    <w:rsid w:val="00242BBF"/>
    <w:rsid w:val="00242F6E"/>
    <w:rsid w:val="0024324E"/>
    <w:rsid w:val="00244EAD"/>
    <w:rsid w:val="00246B1F"/>
    <w:rsid w:val="002502A5"/>
    <w:rsid w:val="00251A3C"/>
    <w:rsid w:val="00255F43"/>
    <w:rsid w:val="0025640C"/>
    <w:rsid w:val="002566CD"/>
    <w:rsid w:val="0025776B"/>
    <w:rsid w:val="002602EA"/>
    <w:rsid w:val="0026057B"/>
    <w:rsid w:val="00260D98"/>
    <w:rsid w:val="002612AD"/>
    <w:rsid w:val="0026165A"/>
    <w:rsid w:val="0026199F"/>
    <w:rsid w:val="00262B88"/>
    <w:rsid w:val="00264E66"/>
    <w:rsid w:val="0026538F"/>
    <w:rsid w:val="00265436"/>
    <w:rsid w:val="002708A4"/>
    <w:rsid w:val="00271425"/>
    <w:rsid w:val="00271485"/>
    <w:rsid w:val="00272AC3"/>
    <w:rsid w:val="002760D1"/>
    <w:rsid w:val="00277187"/>
    <w:rsid w:val="00281B75"/>
    <w:rsid w:val="0028231F"/>
    <w:rsid w:val="0028427B"/>
    <w:rsid w:val="00284EE4"/>
    <w:rsid w:val="00286F95"/>
    <w:rsid w:val="00287E97"/>
    <w:rsid w:val="002905A5"/>
    <w:rsid w:val="00290AFC"/>
    <w:rsid w:val="002918E8"/>
    <w:rsid w:val="002929F5"/>
    <w:rsid w:val="00293635"/>
    <w:rsid w:val="00294046"/>
    <w:rsid w:val="002941B9"/>
    <w:rsid w:val="002950F5"/>
    <w:rsid w:val="00295363"/>
    <w:rsid w:val="00295BE8"/>
    <w:rsid w:val="002968EB"/>
    <w:rsid w:val="00296E1C"/>
    <w:rsid w:val="00297BF8"/>
    <w:rsid w:val="002A051B"/>
    <w:rsid w:val="002A0BE8"/>
    <w:rsid w:val="002A1612"/>
    <w:rsid w:val="002A2199"/>
    <w:rsid w:val="002A3377"/>
    <w:rsid w:val="002A7A16"/>
    <w:rsid w:val="002B164D"/>
    <w:rsid w:val="002B2359"/>
    <w:rsid w:val="002B2B34"/>
    <w:rsid w:val="002B2F4C"/>
    <w:rsid w:val="002B364E"/>
    <w:rsid w:val="002B393C"/>
    <w:rsid w:val="002B48EC"/>
    <w:rsid w:val="002B625A"/>
    <w:rsid w:val="002C0384"/>
    <w:rsid w:val="002C0E10"/>
    <w:rsid w:val="002C102F"/>
    <w:rsid w:val="002C16F2"/>
    <w:rsid w:val="002C3EEA"/>
    <w:rsid w:val="002C6DA5"/>
    <w:rsid w:val="002C7B3F"/>
    <w:rsid w:val="002C7F2C"/>
    <w:rsid w:val="002D2F23"/>
    <w:rsid w:val="002D3D0D"/>
    <w:rsid w:val="002D3D13"/>
    <w:rsid w:val="002D464A"/>
    <w:rsid w:val="002D5709"/>
    <w:rsid w:val="002D609C"/>
    <w:rsid w:val="002D626B"/>
    <w:rsid w:val="002D6789"/>
    <w:rsid w:val="002D7A44"/>
    <w:rsid w:val="002E025B"/>
    <w:rsid w:val="002E218D"/>
    <w:rsid w:val="002E3021"/>
    <w:rsid w:val="002E3418"/>
    <w:rsid w:val="002E4DEC"/>
    <w:rsid w:val="002E53BB"/>
    <w:rsid w:val="002E594E"/>
    <w:rsid w:val="002E59E8"/>
    <w:rsid w:val="002E5EC1"/>
    <w:rsid w:val="002F062E"/>
    <w:rsid w:val="002F281B"/>
    <w:rsid w:val="002F3A77"/>
    <w:rsid w:val="002F43BA"/>
    <w:rsid w:val="002F54AE"/>
    <w:rsid w:val="002F65AA"/>
    <w:rsid w:val="002F7BDE"/>
    <w:rsid w:val="00300561"/>
    <w:rsid w:val="003054E4"/>
    <w:rsid w:val="00305B0F"/>
    <w:rsid w:val="00306C23"/>
    <w:rsid w:val="00307D67"/>
    <w:rsid w:val="00311387"/>
    <w:rsid w:val="003118A4"/>
    <w:rsid w:val="003132B2"/>
    <w:rsid w:val="003133BA"/>
    <w:rsid w:val="00313CE5"/>
    <w:rsid w:val="003143B1"/>
    <w:rsid w:val="003173F9"/>
    <w:rsid w:val="00317BDC"/>
    <w:rsid w:val="00320630"/>
    <w:rsid w:val="00320EC2"/>
    <w:rsid w:val="003231A9"/>
    <w:rsid w:val="0032453E"/>
    <w:rsid w:val="0032599F"/>
    <w:rsid w:val="00326DC5"/>
    <w:rsid w:val="003314F1"/>
    <w:rsid w:val="00331936"/>
    <w:rsid w:val="00331E05"/>
    <w:rsid w:val="00333611"/>
    <w:rsid w:val="00333AEC"/>
    <w:rsid w:val="00334299"/>
    <w:rsid w:val="003358B5"/>
    <w:rsid w:val="00337144"/>
    <w:rsid w:val="00337937"/>
    <w:rsid w:val="0034237F"/>
    <w:rsid w:val="00342CB3"/>
    <w:rsid w:val="00343DE7"/>
    <w:rsid w:val="0034467D"/>
    <w:rsid w:val="00345200"/>
    <w:rsid w:val="00346056"/>
    <w:rsid w:val="003506A8"/>
    <w:rsid w:val="003514A9"/>
    <w:rsid w:val="00353AB7"/>
    <w:rsid w:val="00354556"/>
    <w:rsid w:val="00355237"/>
    <w:rsid w:val="003602E8"/>
    <w:rsid w:val="003605FC"/>
    <w:rsid w:val="00363261"/>
    <w:rsid w:val="00363C77"/>
    <w:rsid w:val="00363CFE"/>
    <w:rsid w:val="003654A0"/>
    <w:rsid w:val="00365EF5"/>
    <w:rsid w:val="00366C8F"/>
    <w:rsid w:val="00366FC5"/>
    <w:rsid w:val="003679AE"/>
    <w:rsid w:val="003733AA"/>
    <w:rsid w:val="003746DD"/>
    <w:rsid w:val="00375FEB"/>
    <w:rsid w:val="003763A9"/>
    <w:rsid w:val="00382621"/>
    <w:rsid w:val="00383229"/>
    <w:rsid w:val="003835A4"/>
    <w:rsid w:val="00383B36"/>
    <w:rsid w:val="00383D36"/>
    <w:rsid w:val="003862B2"/>
    <w:rsid w:val="003862DC"/>
    <w:rsid w:val="00390FE8"/>
    <w:rsid w:val="00392E58"/>
    <w:rsid w:val="00393BD7"/>
    <w:rsid w:val="00393C36"/>
    <w:rsid w:val="00394A1C"/>
    <w:rsid w:val="00394F18"/>
    <w:rsid w:val="00396637"/>
    <w:rsid w:val="00396A4F"/>
    <w:rsid w:val="003A16B7"/>
    <w:rsid w:val="003A2032"/>
    <w:rsid w:val="003A2044"/>
    <w:rsid w:val="003A36D2"/>
    <w:rsid w:val="003A3C2F"/>
    <w:rsid w:val="003A664D"/>
    <w:rsid w:val="003A7387"/>
    <w:rsid w:val="003A7C0D"/>
    <w:rsid w:val="003B03C7"/>
    <w:rsid w:val="003B2383"/>
    <w:rsid w:val="003B263B"/>
    <w:rsid w:val="003B2AB3"/>
    <w:rsid w:val="003B2B6E"/>
    <w:rsid w:val="003B2F59"/>
    <w:rsid w:val="003B4163"/>
    <w:rsid w:val="003B73FF"/>
    <w:rsid w:val="003B79E8"/>
    <w:rsid w:val="003C0D8B"/>
    <w:rsid w:val="003C404A"/>
    <w:rsid w:val="003C4367"/>
    <w:rsid w:val="003C498C"/>
    <w:rsid w:val="003C5B26"/>
    <w:rsid w:val="003C6570"/>
    <w:rsid w:val="003C787A"/>
    <w:rsid w:val="003D0FBD"/>
    <w:rsid w:val="003D3B86"/>
    <w:rsid w:val="003D3C15"/>
    <w:rsid w:val="003D4234"/>
    <w:rsid w:val="003D5469"/>
    <w:rsid w:val="003D6C66"/>
    <w:rsid w:val="003D7031"/>
    <w:rsid w:val="003E171D"/>
    <w:rsid w:val="003E2015"/>
    <w:rsid w:val="003E2288"/>
    <w:rsid w:val="003E4310"/>
    <w:rsid w:val="003F044E"/>
    <w:rsid w:val="003F42E5"/>
    <w:rsid w:val="003F47DC"/>
    <w:rsid w:val="0040053D"/>
    <w:rsid w:val="00400568"/>
    <w:rsid w:val="004008B3"/>
    <w:rsid w:val="004010BF"/>
    <w:rsid w:val="0040203C"/>
    <w:rsid w:val="00402751"/>
    <w:rsid w:val="00403A3A"/>
    <w:rsid w:val="0040606D"/>
    <w:rsid w:val="00407043"/>
    <w:rsid w:val="00410654"/>
    <w:rsid w:val="0041067F"/>
    <w:rsid w:val="0041090A"/>
    <w:rsid w:val="00411048"/>
    <w:rsid w:val="004116C9"/>
    <w:rsid w:val="00411911"/>
    <w:rsid w:val="00411938"/>
    <w:rsid w:val="00411989"/>
    <w:rsid w:val="00412798"/>
    <w:rsid w:val="00413003"/>
    <w:rsid w:val="004130C1"/>
    <w:rsid w:val="0041794C"/>
    <w:rsid w:val="004207D0"/>
    <w:rsid w:val="00420C0C"/>
    <w:rsid w:val="00421770"/>
    <w:rsid w:val="004224F6"/>
    <w:rsid w:val="00423224"/>
    <w:rsid w:val="00425186"/>
    <w:rsid w:val="0042649E"/>
    <w:rsid w:val="004269C8"/>
    <w:rsid w:val="004300A7"/>
    <w:rsid w:val="00434876"/>
    <w:rsid w:val="00435644"/>
    <w:rsid w:val="00435CF7"/>
    <w:rsid w:val="004369E7"/>
    <w:rsid w:val="00437E0B"/>
    <w:rsid w:val="00440CB7"/>
    <w:rsid w:val="00443B09"/>
    <w:rsid w:val="004449B9"/>
    <w:rsid w:val="004510D9"/>
    <w:rsid w:val="00451771"/>
    <w:rsid w:val="004522AB"/>
    <w:rsid w:val="004523E3"/>
    <w:rsid w:val="00452432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7BE7"/>
    <w:rsid w:val="004706F7"/>
    <w:rsid w:val="004707A0"/>
    <w:rsid w:val="00470A3A"/>
    <w:rsid w:val="004715BF"/>
    <w:rsid w:val="00472645"/>
    <w:rsid w:val="00474F59"/>
    <w:rsid w:val="0047596B"/>
    <w:rsid w:val="0047675A"/>
    <w:rsid w:val="00476EE0"/>
    <w:rsid w:val="004779E4"/>
    <w:rsid w:val="00480CBD"/>
    <w:rsid w:val="0048121E"/>
    <w:rsid w:val="00482D46"/>
    <w:rsid w:val="00483545"/>
    <w:rsid w:val="00485A79"/>
    <w:rsid w:val="0049143C"/>
    <w:rsid w:val="0049235F"/>
    <w:rsid w:val="004A02E6"/>
    <w:rsid w:val="004A1348"/>
    <w:rsid w:val="004A1F4E"/>
    <w:rsid w:val="004A360B"/>
    <w:rsid w:val="004A4710"/>
    <w:rsid w:val="004A4A3F"/>
    <w:rsid w:val="004A5BC7"/>
    <w:rsid w:val="004A61FC"/>
    <w:rsid w:val="004A6697"/>
    <w:rsid w:val="004A79FC"/>
    <w:rsid w:val="004B1B89"/>
    <w:rsid w:val="004B3030"/>
    <w:rsid w:val="004B5ED6"/>
    <w:rsid w:val="004B5F7B"/>
    <w:rsid w:val="004B6096"/>
    <w:rsid w:val="004B6274"/>
    <w:rsid w:val="004B6739"/>
    <w:rsid w:val="004B6F54"/>
    <w:rsid w:val="004B77BC"/>
    <w:rsid w:val="004C237E"/>
    <w:rsid w:val="004C2CE4"/>
    <w:rsid w:val="004C3433"/>
    <w:rsid w:val="004C38C4"/>
    <w:rsid w:val="004C52EC"/>
    <w:rsid w:val="004C7F1A"/>
    <w:rsid w:val="004D0953"/>
    <w:rsid w:val="004D0FBF"/>
    <w:rsid w:val="004D1FE0"/>
    <w:rsid w:val="004D5395"/>
    <w:rsid w:val="004D5A43"/>
    <w:rsid w:val="004E1A0F"/>
    <w:rsid w:val="004E31F8"/>
    <w:rsid w:val="004E3B88"/>
    <w:rsid w:val="004E57A2"/>
    <w:rsid w:val="004E635A"/>
    <w:rsid w:val="004F0770"/>
    <w:rsid w:val="004F0BB7"/>
    <w:rsid w:val="004F2722"/>
    <w:rsid w:val="004F60FF"/>
    <w:rsid w:val="004F720E"/>
    <w:rsid w:val="004F7821"/>
    <w:rsid w:val="005017DE"/>
    <w:rsid w:val="00503A2D"/>
    <w:rsid w:val="00504256"/>
    <w:rsid w:val="005105F8"/>
    <w:rsid w:val="00511847"/>
    <w:rsid w:val="00511F57"/>
    <w:rsid w:val="005131FA"/>
    <w:rsid w:val="00514A09"/>
    <w:rsid w:val="005174FB"/>
    <w:rsid w:val="00517F03"/>
    <w:rsid w:val="00520273"/>
    <w:rsid w:val="005213D0"/>
    <w:rsid w:val="00521BBE"/>
    <w:rsid w:val="00521DBF"/>
    <w:rsid w:val="00522267"/>
    <w:rsid w:val="00522E01"/>
    <w:rsid w:val="00525EB8"/>
    <w:rsid w:val="005264A8"/>
    <w:rsid w:val="00531F5B"/>
    <w:rsid w:val="00531FE1"/>
    <w:rsid w:val="0053283A"/>
    <w:rsid w:val="00533B31"/>
    <w:rsid w:val="0053422A"/>
    <w:rsid w:val="00534542"/>
    <w:rsid w:val="00534B4E"/>
    <w:rsid w:val="00537256"/>
    <w:rsid w:val="00541E75"/>
    <w:rsid w:val="00542071"/>
    <w:rsid w:val="005424B1"/>
    <w:rsid w:val="0054347B"/>
    <w:rsid w:val="00544715"/>
    <w:rsid w:val="0054494A"/>
    <w:rsid w:val="00546020"/>
    <w:rsid w:val="00547611"/>
    <w:rsid w:val="005502AA"/>
    <w:rsid w:val="00550687"/>
    <w:rsid w:val="00551FFA"/>
    <w:rsid w:val="00552346"/>
    <w:rsid w:val="0055242A"/>
    <w:rsid w:val="005530B9"/>
    <w:rsid w:val="00553C63"/>
    <w:rsid w:val="005541F3"/>
    <w:rsid w:val="00554B88"/>
    <w:rsid w:val="00554FC1"/>
    <w:rsid w:val="00556B02"/>
    <w:rsid w:val="00557B25"/>
    <w:rsid w:val="00557C0F"/>
    <w:rsid w:val="00561084"/>
    <w:rsid w:val="00563CC7"/>
    <w:rsid w:val="00563D5E"/>
    <w:rsid w:val="00564E04"/>
    <w:rsid w:val="005677C3"/>
    <w:rsid w:val="005710F3"/>
    <w:rsid w:val="00571490"/>
    <w:rsid w:val="00571666"/>
    <w:rsid w:val="00571C33"/>
    <w:rsid w:val="00572203"/>
    <w:rsid w:val="0057421F"/>
    <w:rsid w:val="00574303"/>
    <w:rsid w:val="00575109"/>
    <w:rsid w:val="005761AB"/>
    <w:rsid w:val="00577B6B"/>
    <w:rsid w:val="00581D68"/>
    <w:rsid w:val="005848E0"/>
    <w:rsid w:val="00585021"/>
    <w:rsid w:val="00585FFA"/>
    <w:rsid w:val="00586519"/>
    <w:rsid w:val="0059215A"/>
    <w:rsid w:val="00592CB6"/>
    <w:rsid w:val="00593693"/>
    <w:rsid w:val="00594839"/>
    <w:rsid w:val="005A07A0"/>
    <w:rsid w:val="005A1EFA"/>
    <w:rsid w:val="005A33C8"/>
    <w:rsid w:val="005A342C"/>
    <w:rsid w:val="005A40AA"/>
    <w:rsid w:val="005A51F8"/>
    <w:rsid w:val="005A68EF"/>
    <w:rsid w:val="005A7729"/>
    <w:rsid w:val="005A778D"/>
    <w:rsid w:val="005B05BC"/>
    <w:rsid w:val="005B427D"/>
    <w:rsid w:val="005B4FCB"/>
    <w:rsid w:val="005B5193"/>
    <w:rsid w:val="005B5313"/>
    <w:rsid w:val="005B6529"/>
    <w:rsid w:val="005B7D0A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6116"/>
    <w:rsid w:val="005C69FC"/>
    <w:rsid w:val="005C76DB"/>
    <w:rsid w:val="005C7DAA"/>
    <w:rsid w:val="005C7DD4"/>
    <w:rsid w:val="005D047F"/>
    <w:rsid w:val="005D0F0A"/>
    <w:rsid w:val="005D2F99"/>
    <w:rsid w:val="005D581A"/>
    <w:rsid w:val="005D64E0"/>
    <w:rsid w:val="005D65EC"/>
    <w:rsid w:val="005D6B38"/>
    <w:rsid w:val="005D7CEE"/>
    <w:rsid w:val="005E33B9"/>
    <w:rsid w:val="005E3E6B"/>
    <w:rsid w:val="005E4206"/>
    <w:rsid w:val="005E52C6"/>
    <w:rsid w:val="005E57D2"/>
    <w:rsid w:val="005E5990"/>
    <w:rsid w:val="005E646F"/>
    <w:rsid w:val="005F1BEE"/>
    <w:rsid w:val="005F2598"/>
    <w:rsid w:val="005F2CB8"/>
    <w:rsid w:val="005F3665"/>
    <w:rsid w:val="005F39FE"/>
    <w:rsid w:val="005F445A"/>
    <w:rsid w:val="005F78FA"/>
    <w:rsid w:val="0060026A"/>
    <w:rsid w:val="00600DE6"/>
    <w:rsid w:val="006012B9"/>
    <w:rsid w:val="00602056"/>
    <w:rsid w:val="0061182E"/>
    <w:rsid w:val="0061402A"/>
    <w:rsid w:val="00614AD0"/>
    <w:rsid w:val="0061510C"/>
    <w:rsid w:val="006163DB"/>
    <w:rsid w:val="006164C9"/>
    <w:rsid w:val="0062043A"/>
    <w:rsid w:val="0062053C"/>
    <w:rsid w:val="006214F5"/>
    <w:rsid w:val="006276DE"/>
    <w:rsid w:val="00630AD0"/>
    <w:rsid w:val="00631CE8"/>
    <w:rsid w:val="006335C6"/>
    <w:rsid w:val="00635E51"/>
    <w:rsid w:val="006361D1"/>
    <w:rsid w:val="0063658A"/>
    <w:rsid w:val="00637604"/>
    <w:rsid w:val="00641AAA"/>
    <w:rsid w:val="00641ABF"/>
    <w:rsid w:val="0064260C"/>
    <w:rsid w:val="00642EE7"/>
    <w:rsid w:val="00644FC5"/>
    <w:rsid w:val="006459EC"/>
    <w:rsid w:val="0064602A"/>
    <w:rsid w:val="0064782C"/>
    <w:rsid w:val="006503DF"/>
    <w:rsid w:val="0065195B"/>
    <w:rsid w:val="0065360D"/>
    <w:rsid w:val="006540F6"/>
    <w:rsid w:val="00654F59"/>
    <w:rsid w:val="006553D4"/>
    <w:rsid w:val="00656E66"/>
    <w:rsid w:val="00656FB7"/>
    <w:rsid w:val="006610F8"/>
    <w:rsid w:val="006628EF"/>
    <w:rsid w:val="0066407C"/>
    <w:rsid w:val="006662C4"/>
    <w:rsid w:val="00666799"/>
    <w:rsid w:val="00667453"/>
    <w:rsid w:val="00670287"/>
    <w:rsid w:val="00670A78"/>
    <w:rsid w:val="00670E21"/>
    <w:rsid w:val="00672394"/>
    <w:rsid w:val="00672ABA"/>
    <w:rsid w:val="00675E9C"/>
    <w:rsid w:val="00676A32"/>
    <w:rsid w:val="0068068F"/>
    <w:rsid w:val="006814BF"/>
    <w:rsid w:val="00685354"/>
    <w:rsid w:val="00685D99"/>
    <w:rsid w:val="006869A3"/>
    <w:rsid w:val="006872B8"/>
    <w:rsid w:val="00687889"/>
    <w:rsid w:val="00687DBD"/>
    <w:rsid w:val="006903CF"/>
    <w:rsid w:val="00690EFD"/>
    <w:rsid w:val="00690FE6"/>
    <w:rsid w:val="0069120D"/>
    <w:rsid w:val="006928C0"/>
    <w:rsid w:val="00693644"/>
    <w:rsid w:val="00696375"/>
    <w:rsid w:val="00696836"/>
    <w:rsid w:val="006A0ED1"/>
    <w:rsid w:val="006A203A"/>
    <w:rsid w:val="006A3722"/>
    <w:rsid w:val="006A3CC6"/>
    <w:rsid w:val="006A4CDA"/>
    <w:rsid w:val="006B0321"/>
    <w:rsid w:val="006B1738"/>
    <w:rsid w:val="006B2985"/>
    <w:rsid w:val="006B376C"/>
    <w:rsid w:val="006B4BC1"/>
    <w:rsid w:val="006B4D57"/>
    <w:rsid w:val="006B5A0D"/>
    <w:rsid w:val="006B7866"/>
    <w:rsid w:val="006B7A1B"/>
    <w:rsid w:val="006C0503"/>
    <w:rsid w:val="006C0557"/>
    <w:rsid w:val="006C4FD8"/>
    <w:rsid w:val="006C5644"/>
    <w:rsid w:val="006C5FDC"/>
    <w:rsid w:val="006D2066"/>
    <w:rsid w:val="006D2124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B2A"/>
    <w:rsid w:val="006E453E"/>
    <w:rsid w:val="006F01D6"/>
    <w:rsid w:val="006F0543"/>
    <w:rsid w:val="006F0675"/>
    <w:rsid w:val="006F1029"/>
    <w:rsid w:val="006F1491"/>
    <w:rsid w:val="006F2845"/>
    <w:rsid w:val="006F2B03"/>
    <w:rsid w:val="006F3ECC"/>
    <w:rsid w:val="006F60E3"/>
    <w:rsid w:val="006F6EC1"/>
    <w:rsid w:val="006F7967"/>
    <w:rsid w:val="007027EE"/>
    <w:rsid w:val="007034CC"/>
    <w:rsid w:val="00705B5B"/>
    <w:rsid w:val="0070666A"/>
    <w:rsid w:val="00707899"/>
    <w:rsid w:val="007101AC"/>
    <w:rsid w:val="00711497"/>
    <w:rsid w:val="00713FA8"/>
    <w:rsid w:val="007158E6"/>
    <w:rsid w:val="00716374"/>
    <w:rsid w:val="00716776"/>
    <w:rsid w:val="00716A54"/>
    <w:rsid w:val="00717386"/>
    <w:rsid w:val="00717BC3"/>
    <w:rsid w:val="007210C6"/>
    <w:rsid w:val="00721A61"/>
    <w:rsid w:val="00721BE2"/>
    <w:rsid w:val="0072286B"/>
    <w:rsid w:val="007234E6"/>
    <w:rsid w:val="00724181"/>
    <w:rsid w:val="007249B5"/>
    <w:rsid w:val="00725333"/>
    <w:rsid w:val="007304A0"/>
    <w:rsid w:val="00731886"/>
    <w:rsid w:val="00731D76"/>
    <w:rsid w:val="0073417B"/>
    <w:rsid w:val="0073447E"/>
    <w:rsid w:val="007344D9"/>
    <w:rsid w:val="007351BE"/>
    <w:rsid w:val="00735224"/>
    <w:rsid w:val="007360F4"/>
    <w:rsid w:val="00740830"/>
    <w:rsid w:val="00742CE1"/>
    <w:rsid w:val="007434A8"/>
    <w:rsid w:val="00745B5B"/>
    <w:rsid w:val="0075507C"/>
    <w:rsid w:val="007558DF"/>
    <w:rsid w:val="007610DF"/>
    <w:rsid w:val="007617BF"/>
    <w:rsid w:val="007672CE"/>
    <w:rsid w:val="00767AD9"/>
    <w:rsid w:val="00770980"/>
    <w:rsid w:val="007732EC"/>
    <w:rsid w:val="007734D5"/>
    <w:rsid w:val="00773987"/>
    <w:rsid w:val="00773FC7"/>
    <w:rsid w:val="007741B5"/>
    <w:rsid w:val="00775D49"/>
    <w:rsid w:val="0077626A"/>
    <w:rsid w:val="007763F3"/>
    <w:rsid w:val="007800E7"/>
    <w:rsid w:val="00780207"/>
    <w:rsid w:val="00783AD5"/>
    <w:rsid w:val="00783B5B"/>
    <w:rsid w:val="00785015"/>
    <w:rsid w:val="007900ED"/>
    <w:rsid w:val="00791525"/>
    <w:rsid w:val="00791CB1"/>
    <w:rsid w:val="007928FD"/>
    <w:rsid w:val="00793809"/>
    <w:rsid w:val="007941E6"/>
    <w:rsid w:val="00794D37"/>
    <w:rsid w:val="00796B92"/>
    <w:rsid w:val="007A206A"/>
    <w:rsid w:val="007A393B"/>
    <w:rsid w:val="007A5A78"/>
    <w:rsid w:val="007B00FD"/>
    <w:rsid w:val="007B0583"/>
    <w:rsid w:val="007B129A"/>
    <w:rsid w:val="007B2504"/>
    <w:rsid w:val="007B2C49"/>
    <w:rsid w:val="007B67C6"/>
    <w:rsid w:val="007B6B76"/>
    <w:rsid w:val="007B7E34"/>
    <w:rsid w:val="007C2EE5"/>
    <w:rsid w:val="007C44C4"/>
    <w:rsid w:val="007C50B7"/>
    <w:rsid w:val="007C5AD0"/>
    <w:rsid w:val="007C6D0D"/>
    <w:rsid w:val="007C7E44"/>
    <w:rsid w:val="007D0E3B"/>
    <w:rsid w:val="007D34E6"/>
    <w:rsid w:val="007D4027"/>
    <w:rsid w:val="007D54B4"/>
    <w:rsid w:val="007D7420"/>
    <w:rsid w:val="007D79A4"/>
    <w:rsid w:val="007D7B77"/>
    <w:rsid w:val="007E0130"/>
    <w:rsid w:val="007E0372"/>
    <w:rsid w:val="007E0CEA"/>
    <w:rsid w:val="007E2550"/>
    <w:rsid w:val="007E59EA"/>
    <w:rsid w:val="007E711C"/>
    <w:rsid w:val="007F0F3A"/>
    <w:rsid w:val="007F1BB2"/>
    <w:rsid w:val="007F4DAB"/>
    <w:rsid w:val="007F5B0A"/>
    <w:rsid w:val="007F6980"/>
    <w:rsid w:val="007F6ED2"/>
    <w:rsid w:val="007F7ED0"/>
    <w:rsid w:val="008014F6"/>
    <w:rsid w:val="008019FC"/>
    <w:rsid w:val="00802B55"/>
    <w:rsid w:val="008064C3"/>
    <w:rsid w:val="00806B96"/>
    <w:rsid w:val="008070C3"/>
    <w:rsid w:val="008112E2"/>
    <w:rsid w:val="00822CDD"/>
    <w:rsid w:val="00823608"/>
    <w:rsid w:val="008238F0"/>
    <w:rsid w:val="0082727D"/>
    <w:rsid w:val="00840D02"/>
    <w:rsid w:val="00841181"/>
    <w:rsid w:val="00842033"/>
    <w:rsid w:val="008423A1"/>
    <w:rsid w:val="00842C66"/>
    <w:rsid w:val="008436C9"/>
    <w:rsid w:val="00843A00"/>
    <w:rsid w:val="008446B3"/>
    <w:rsid w:val="00845EF1"/>
    <w:rsid w:val="00846D0A"/>
    <w:rsid w:val="00850E2B"/>
    <w:rsid w:val="00853BEF"/>
    <w:rsid w:val="008552B7"/>
    <w:rsid w:val="008577A4"/>
    <w:rsid w:val="00860966"/>
    <w:rsid w:val="0086125A"/>
    <w:rsid w:val="0086153C"/>
    <w:rsid w:val="00862926"/>
    <w:rsid w:val="008644F5"/>
    <w:rsid w:val="00866E7C"/>
    <w:rsid w:val="00873AC4"/>
    <w:rsid w:val="008753BC"/>
    <w:rsid w:val="008754E1"/>
    <w:rsid w:val="0087665E"/>
    <w:rsid w:val="008813EF"/>
    <w:rsid w:val="00883567"/>
    <w:rsid w:val="0088357E"/>
    <w:rsid w:val="008836B2"/>
    <w:rsid w:val="00883744"/>
    <w:rsid w:val="0088475D"/>
    <w:rsid w:val="00884A97"/>
    <w:rsid w:val="00887061"/>
    <w:rsid w:val="0088786F"/>
    <w:rsid w:val="00890D4B"/>
    <w:rsid w:val="00893889"/>
    <w:rsid w:val="00893AEB"/>
    <w:rsid w:val="00893B6D"/>
    <w:rsid w:val="00893B93"/>
    <w:rsid w:val="00895901"/>
    <w:rsid w:val="008967D1"/>
    <w:rsid w:val="008972E6"/>
    <w:rsid w:val="008A0436"/>
    <w:rsid w:val="008A155D"/>
    <w:rsid w:val="008A1B2A"/>
    <w:rsid w:val="008A5734"/>
    <w:rsid w:val="008A58E4"/>
    <w:rsid w:val="008A5B7D"/>
    <w:rsid w:val="008A7982"/>
    <w:rsid w:val="008A7B16"/>
    <w:rsid w:val="008B05A1"/>
    <w:rsid w:val="008B0A69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411D"/>
    <w:rsid w:val="008C5C01"/>
    <w:rsid w:val="008C5EF2"/>
    <w:rsid w:val="008C773C"/>
    <w:rsid w:val="008D07FA"/>
    <w:rsid w:val="008D17CC"/>
    <w:rsid w:val="008D3379"/>
    <w:rsid w:val="008D44AB"/>
    <w:rsid w:val="008D458B"/>
    <w:rsid w:val="008D49E9"/>
    <w:rsid w:val="008D5AEF"/>
    <w:rsid w:val="008D610C"/>
    <w:rsid w:val="008D6F3D"/>
    <w:rsid w:val="008E00E8"/>
    <w:rsid w:val="008E051C"/>
    <w:rsid w:val="008E118A"/>
    <w:rsid w:val="008E1731"/>
    <w:rsid w:val="008E1CD1"/>
    <w:rsid w:val="008E375E"/>
    <w:rsid w:val="008E4CCE"/>
    <w:rsid w:val="008E7C60"/>
    <w:rsid w:val="008E7E4F"/>
    <w:rsid w:val="008F11E1"/>
    <w:rsid w:val="008F3A5D"/>
    <w:rsid w:val="008F3BEC"/>
    <w:rsid w:val="008F40A6"/>
    <w:rsid w:val="008F4429"/>
    <w:rsid w:val="008F5BAE"/>
    <w:rsid w:val="008F5EA0"/>
    <w:rsid w:val="008F6495"/>
    <w:rsid w:val="008F6D41"/>
    <w:rsid w:val="008F7118"/>
    <w:rsid w:val="00900FD1"/>
    <w:rsid w:val="009016B5"/>
    <w:rsid w:val="009029E9"/>
    <w:rsid w:val="0090311C"/>
    <w:rsid w:val="00903965"/>
    <w:rsid w:val="009039BA"/>
    <w:rsid w:val="009039CB"/>
    <w:rsid w:val="00903CA0"/>
    <w:rsid w:val="0090447E"/>
    <w:rsid w:val="0091092C"/>
    <w:rsid w:val="0091260F"/>
    <w:rsid w:val="00912EAF"/>
    <w:rsid w:val="00914141"/>
    <w:rsid w:val="00914A4F"/>
    <w:rsid w:val="00914AF5"/>
    <w:rsid w:val="00914B7D"/>
    <w:rsid w:val="0091594D"/>
    <w:rsid w:val="00917D88"/>
    <w:rsid w:val="00920447"/>
    <w:rsid w:val="00920E8C"/>
    <w:rsid w:val="009210FF"/>
    <w:rsid w:val="009219E7"/>
    <w:rsid w:val="00922134"/>
    <w:rsid w:val="009228DE"/>
    <w:rsid w:val="009250CE"/>
    <w:rsid w:val="00931605"/>
    <w:rsid w:val="00931E63"/>
    <w:rsid w:val="00934524"/>
    <w:rsid w:val="0093620E"/>
    <w:rsid w:val="0093705F"/>
    <w:rsid w:val="00937077"/>
    <w:rsid w:val="00937C6F"/>
    <w:rsid w:val="00940D20"/>
    <w:rsid w:val="00941922"/>
    <w:rsid w:val="00944F34"/>
    <w:rsid w:val="009451AE"/>
    <w:rsid w:val="00945A2C"/>
    <w:rsid w:val="00946284"/>
    <w:rsid w:val="00946A9D"/>
    <w:rsid w:val="00951519"/>
    <w:rsid w:val="00951B79"/>
    <w:rsid w:val="00954FBB"/>
    <w:rsid w:val="00957E41"/>
    <w:rsid w:val="009605F5"/>
    <w:rsid w:val="00962891"/>
    <w:rsid w:val="00963025"/>
    <w:rsid w:val="009642C6"/>
    <w:rsid w:val="0096590B"/>
    <w:rsid w:val="00965B03"/>
    <w:rsid w:val="00967335"/>
    <w:rsid w:val="00970F24"/>
    <w:rsid w:val="00971F25"/>
    <w:rsid w:val="00972E9C"/>
    <w:rsid w:val="00976422"/>
    <w:rsid w:val="00976575"/>
    <w:rsid w:val="009768EB"/>
    <w:rsid w:val="00976E58"/>
    <w:rsid w:val="0098171B"/>
    <w:rsid w:val="0098324F"/>
    <w:rsid w:val="0098445E"/>
    <w:rsid w:val="0098645A"/>
    <w:rsid w:val="00987572"/>
    <w:rsid w:val="00994F62"/>
    <w:rsid w:val="0099742E"/>
    <w:rsid w:val="009A03E2"/>
    <w:rsid w:val="009A11DA"/>
    <w:rsid w:val="009A57BC"/>
    <w:rsid w:val="009A7678"/>
    <w:rsid w:val="009B0B85"/>
    <w:rsid w:val="009B1446"/>
    <w:rsid w:val="009B1F7B"/>
    <w:rsid w:val="009B2741"/>
    <w:rsid w:val="009B3983"/>
    <w:rsid w:val="009B3DE0"/>
    <w:rsid w:val="009B5D0B"/>
    <w:rsid w:val="009B7B82"/>
    <w:rsid w:val="009C0781"/>
    <w:rsid w:val="009C2F44"/>
    <w:rsid w:val="009C2F76"/>
    <w:rsid w:val="009C31BE"/>
    <w:rsid w:val="009C321E"/>
    <w:rsid w:val="009C413B"/>
    <w:rsid w:val="009C5324"/>
    <w:rsid w:val="009C5B95"/>
    <w:rsid w:val="009C79CF"/>
    <w:rsid w:val="009D23AA"/>
    <w:rsid w:val="009D349D"/>
    <w:rsid w:val="009D44BB"/>
    <w:rsid w:val="009D4676"/>
    <w:rsid w:val="009D49AB"/>
    <w:rsid w:val="009D4EE4"/>
    <w:rsid w:val="009D506B"/>
    <w:rsid w:val="009D68FE"/>
    <w:rsid w:val="009D7172"/>
    <w:rsid w:val="009D74BD"/>
    <w:rsid w:val="009D7FA9"/>
    <w:rsid w:val="009E0BFA"/>
    <w:rsid w:val="009E0E48"/>
    <w:rsid w:val="009E1EB8"/>
    <w:rsid w:val="009E387D"/>
    <w:rsid w:val="009E4051"/>
    <w:rsid w:val="009E704E"/>
    <w:rsid w:val="009E7809"/>
    <w:rsid w:val="009F0103"/>
    <w:rsid w:val="009F026F"/>
    <w:rsid w:val="009F03F0"/>
    <w:rsid w:val="009F13FE"/>
    <w:rsid w:val="009F38F0"/>
    <w:rsid w:val="009F727C"/>
    <w:rsid w:val="009F777C"/>
    <w:rsid w:val="00A0117E"/>
    <w:rsid w:val="00A02A0B"/>
    <w:rsid w:val="00A03944"/>
    <w:rsid w:val="00A04B43"/>
    <w:rsid w:val="00A0781B"/>
    <w:rsid w:val="00A11F0F"/>
    <w:rsid w:val="00A13041"/>
    <w:rsid w:val="00A13446"/>
    <w:rsid w:val="00A13841"/>
    <w:rsid w:val="00A14C7B"/>
    <w:rsid w:val="00A14F35"/>
    <w:rsid w:val="00A1604A"/>
    <w:rsid w:val="00A16D81"/>
    <w:rsid w:val="00A16EBA"/>
    <w:rsid w:val="00A1765C"/>
    <w:rsid w:val="00A20065"/>
    <w:rsid w:val="00A20124"/>
    <w:rsid w:val="00A22345"/>
    <w:rsid w:val="00A250C3"/>
    <w:rsid w:val="00A27552"/>
    <w:rsid w:val="00A30C32"/>
    <w:rsid w:val="00A30C57"/>
    <w:rsid w:val="00A31358"/>
    <w:rsid w:val="00A32B50"/>
    <w:rsid w:val="00A32D0A"/>
    <w:rsid w:val="00A36BCA"/>
    <w:rsid w:val="00A36DE3"/>
    <w:rsid w:val="00A37025"/>
    <w:rsid w:val="00A374EC"/>
    <w:rsid w:val="00A37F96"/>
    <w:rsid w:val="00A41CC3"/>
    <w:rsid w:val="00A42AE6"/>
    <w:rsid w:val="00A43E4C"/>
    <w:rsid w:val="00A43E85"/>
    <w:rsid w:val="00A440D7"/>
    <w:rsid w:val="00A44170"/>
    <w:rsid w:val="00A44CE7"/>
    <w:rsid w:val="00A458EA"/>
    <w:rsid w:val="00A46D03"/>
    <w:rsid w:val="00A50F4D"/>
    <w:rsid w:val="00A531E6"/>
    <w:rsid w:val="00A545E1"/>
    <w:rsid w:val="00A55D69"/>
    <w:rsid w:val="00A57411"/>
    <w:rsid w:val="00A57B8A"/>
    <w:rsid w:val="00A57EDA"/>
    <w:rsid w:val="00A60949"/>
    <w:rsid w:val="00A60E54"/>
    <w:rsid w:val="00A63873"/>
    <w:rsid w:val="00A674C0"/>
    <w:rsid w:val="00A67A71"/>
    <w:rsid w:val="00A70956"/>
    <w:rsid w:val="00A74B22"/>
    <w:rsid w:val="00A755D5"/>
    <w:rsid w:val="00A76DE1"/>
    <w:rsid w:val="00A76E4D"/>
    <w:rsid w:val="00A77BA3"/>
    <w:rsid w:val="00A77E9C"/>
    <w:rsid w:val="00A81470"/>
    <w:rsid w:val="00A81666"/>
    <w:rsid w:val="00A81C8D"/>
    <w:rsid w:val="00A83A46"/>
    <w:rsid w:val="00A83CBF"/>
    <w:rsid w:val="00A83F5C"/>
    <w:rsid w:val="00A85E8F"/>
    <w:rsid w:val="00A85F4F"/>
    <w:rsid w:val="00A86681"/>
    <w:rsid w:val="00A91041"/>
    <w:rsid w:val="00A91856"/>
    <w:rsid w:val="00A92562"/>
    <w:rsid w:val="00A956CE"/>
    <w:rsid w:val="00A95EA1"/>
    <w:rsid w:val="00A9663B"/>
    <w:rsid w:val="00A9666E"/>
    <w:rsid w:val="00A969BD"/>
    <w:rsid w:val="00A96F95"/>
    <w:rsid w:val="00AA0772"/>
    <w:rsid w:val="00AA0DF8"/>
    <w:rsid w:val="00AA293E"/>
    <w:rsid w:val="00AA2D8B"/>
    <w:rsid w:val="00AA33C8"/>
    <w:rsid w:val="00AA59B3"/>
    <w:rsid w:val="00AA5F78"/>
    <w:rsid w:val="00AA6255"/>
    <w:rsid w:val="00AA6720"/>
    <w:rsid w:val="00AA6E94"/>
    <w:rsid w:val="00AA7CB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6112"/>
    <w:rsid w:val="00AD22ED"/>
    <w:rsid w:val="00AD7AC8"/>
    <w:rsid w:val="00AD7D52"/>
    <w:rsid w:val="00AE0BEB"/>
    <w:rsid w:val="00AE0C05"/>
    <w:rsid w:val="00AE0D27"/>
    <w:rsid w:val="00AE2CB3"/>
    <w:rsid w:val="00AE305A"/>
    <w:rsid w:val="00AE43DA"/>
    <w:rsid w:val="00AE45BC"/>
    <w:rsid w:val="00AE52FA"/>
    <w:rsid w:val="00AE7D52"/>
    <w:rsid w:val="00AF00E3"/>
    <w:rsid w:val="00AF0112"/>
    <w:rsid w:val="00AF04E7"/>
    <w:rsid w:val="00AF0649"/>
    <w:rsid w:val="00AF1773"/>
    <w:rsid w:val="00AF1835"/>
    <w:rsid w:val="00AF2562"/>
    <w:rsid w:val="00AF3C0C"/>
    <w:rsid w:val="00B034D0"/>
    <w:rsid w:val="00B03C7D"/>
    <w:rsid w:val="00B041D0"/>
    <w:rsid w:val="00B041F4"/>
    <w:rsid w:val="00B0438A"/>
    <w:rsid w:val="00B048EF"/>
    <w:rsid w:val="00B04FEA"/>
    <w:rsid w:val="00B1017D"/>
    <w:rsid w:val="00B105AD"/>
    <w:rsid w:val="00B156A5"/>
    <w:rsid w:val="00B17014"/>
    <w:rsid w:val="00B24CED"/>
    <w:rsid w:val="00B25268"/>
    <w:rsid w:val="00B2678D"/>
    <w:rsid w:val="00B278E5"/>
    <w:rsid w:val="00B3565B"/>
    <w:rsid w:val="00B35E07"/>
    <w:rsid w:val="00B37DFB"/>
    <w:rsid w:val="00B4368D"/>
    <w:rsid w:val="00B43E24"/>
    <w:rsid w:val="00B45BFF"/>
    <w:rsid w:val="00B46722"/>
    <w:rsid w:val="00B47360"/>
    <w:rsid w:val="00B476D1"/>
    <w:rsid w:val="00B47A70"/>
    <w:rsid w:val="00B47CB1"/>
    <w:rsid w:val="00B47EE4"/>
    <w:rsid w:val="00B47F2D"/>
    <w:rsid w:val="00B500BE"/>
    <w:rsid w:val="00B502B2"/>
    <w:rsid w:val="00B54197"/>
    <w:rsid w:val="00B56C0E"/>
    <w:rsid w:val="00B573AB"/>
    <w:rsid w:val="00B576DF"/>
    <w:rsid w:val="00B57C30"/>
    <w:rsid w:val="00B6082A"/>
    <w:rsid w:val="00B63FD8"/>
    <w:rsid w:val="00B64F5F"/>
    <w:rsid w:val="00B65EE9"/>
    <w:rsid w:val="00B66D01"/>
    <w:rsid w:val="00B66EC6"/>
    <w:rsid w:val="00B672E3"/>
    <w:rsid w:val="00B7254C"/>
    <w:rsid w:val="00B731AF"/>
    <w:rsid w:val="00B7473B"/>
    <w:rsid w:val="00B7706A"/>
    <w:rsid w:val="00B7748A"/>
    <w:rsid w:val="00B8051A"/>
    <w:rsid w:val="00B81A28"/>
    <w:rsid w:val="00B81C00"/>
    <w:rsid w:val="00B82120"/>
    <w:rsid w:val="00B82CBF"/>
    <w:rsid w:val="00B853FA"/>
    <w:rsid w:val="00B85B85"/>
    <w:rsid w:val="00B87D3B"/>
    <w:rsid w:val="00B920BF"/>
    <w:rsid w:val="00B9333F"/>
    <w:rsid w:val="00B93D1C"/>
    <w:rsid w:val="00B9425A"/>
    <w:rsid w:val="00B953F6"/>
    <w:rsid w:val="00B9609A"/>
    <w:rsid w:val="00B97CE6"/>
    <w:rsid w:val="00BA0686"/>
    <w:rsid w:val="00BA2ED2"/>
    <w:rsid w:val="00BA42A9"/>
    <w:rsid w:val="00BA52F3"/>
    <w:rsid w:val="00BA5858"/>
    <w:rsid w:val="00BA7A2D"/>
    <w:rsid w:val="00BB06CE"/>
    <w:rsid w:val="00BB0741"/>
    <w:rsid w:val="00BB1FC8"/>
    <w:rsid w:val="00BB3865"/>
    <w:rsid w:val="00BB4D8D"/>
    <w:rsid w:val="00BB79FE"/>
    <w:rsid w:val="00BB7B7B"/>
    <w:rsid w:val="00BC3F1B"/>
    <w:rsid w:val="00BC4968"/>
    <w:rsid w:val="00BC50B2"/>
    <w:rsid w:val="00BC5D14"/>
    <w:rsid w:val="00BC5D1C"/>
    <w:rsid w:val="00BC71DF"/>
    <w:rsid w:val="00BC7253"/>
    <w:rsid w:val="00BC7614"/>
    <w:rsid w:val="00BD1164"/>
    <w:rsid w:val="00BD1324"/>
    <w:rsid w:val="00BD4913"/>
    <w:rsid w:val="00BD52F0"/>
    <w:rsid w:val="00BD69C5"/>
    <w:rsid w:val="00BE0D2C"/>
    <w:rsid w:val="00BE1BE9"/>
    <w:rsid w:val="00BE2110"/>
    <w:rsid w:val="00BE4C40"/>
    <w:rsid w:val="00BE5788"/>
    <w:rsid w:val="00BE57A7"/>
    <w:rsid w:val="00BE7635"/>
    <w:rsid w:val="00BF0351"/>
    <w:rsid w:val="00BF155C"/>
    <w:rsid w:val="00BF322D"/>
    <w:rsid w:val="00BF3F04"/>
    <w:rsid w:val="00BF56B4"/>
    <w:rsid w:val="00C0033A"/>
    <w:rsid w:val="00C0271F"/>
    <w:rsid w:val="00C03225"/>
    <w:rsid w:val="00C03E3D"/>
    <w:rsid w:val="00C0414D"/>
    <w:rsid w:val="00C072CC"/>
    <w:rsid w:val="00C07458"/>
    <w:rsid w:val="00C11D36"/>
    <w:rsid w:val="00C130F4"/>
    <w:rsid w:val="00C15A11"/>
    <w:rsid w:val="00C15A97"/>
    <w:rsid w:val="00C163B9"/>
    <w:rsid w:val="00C17CF5"/>
    <w:rsid w:val="00C17D30"/>
    <w:rsid w:val="00C207D0"/>
    <w:rsid w:val="00C209DF"/>
    <w:rsid w:val="00C21FCC"/>
    <w:rsid w:val="00C22B6F"/>
    <w:rsid w:val="00C23722"/>
    <w:rsid w:val="00C23D05"/>
    <w:rsid w:val="00C249E4"/>
    <w:rsid w:val="00C26D54"/>
    <w:rsid w:val="00C277BF"/>
    <w:rsid w:val="00C2799A"/>
    <w:rsid w:val="00C27E86"/>
    <w:rsid w:val="00C300C9"/>
    <w:rsid w:val="00C30553"/>
    <w:rsid w:val="00C30671"/>
    <w:rsid w:val="00C30940"/>
    <w:rsid w:val="00C33ABE"/>
    <w:rsid w:val="00C35659"/>
    <w:rsid w:val="00C35866"/>
    <w:rsid w:val="00C372B1"/>
    <w:rsid w:val="00C432C3"/>
    <w:rsid w:val="00C435C4"/>
    <w:rsid w:val="00C44FBD"/>
    <w:rsid w:val="00C45301"/>
    <w:rsid w:val="00C45970"/>
    <w:rsid w:val="00C45ECB"/>
    <w:rsid w:val="00C46C96"/>
    <w:rsid w:val="00C5118A"/>
    <w:rsid w:val="00C51301"/>
    <w:rsid w:val="00C53660"/>
    <w:rsid w:val="00C54F7F"/>
    <w:rsid w:val="00C56CB0"/>
    <w:rsid w:val="00C57191"/>
    <w:rsid w:val="00C57AC8"/>
    <w:rsid w:val="00C57DAB"/>
    <w:rsid w:val="00C60A92"/>
    <w:rsid w:val="00C61C89"/>
    <w:rsid w:val="00C61FF9"/>
    <w:rsid w:val="00C665E1"/>
    <w:rsid w:val="00C6795D"/>
    <w:rsid w:val="00C700CB"/>
    <w:rsid w:val="00C71484"/>
    <w:rsid w:val="00C72B12"/>
    <w:rsid w:val="00C75CFD"/>
    <w:rsid w:val="00C7619B"/>
    <w:rsid w:val="00C761E7"/>
    <w:rsid w:val="00C76399"/>
    <w:rsid w:val="00C76D16"/>
    <w:rsid w:val="00C77299"/>
    <w:rsid w:val="00C773C1"/>
    <w:rsid w:val="00C80912"/>
    <w:rsid w:val="00C82A0B"/>
    <w:rsid w:val="00C82B51"/>
    <w:rsid w:val="00C83544"/>
    <w:rsid w:val="00C86903"/>
    <w:rsid w:val="00C8786D"/>
    <w:rsid w:val="00C90156"/>
    <w:rsid w:val="00C939BB"/>
    <w:rsid w:val="00C94666"/>
    <w:rsid w:val="00C947A3"/>
    <w:rsid w:val="00C95E36"/>
    <w:rsid w:val="00C9655D"/>
    <w:rsid w:val="00CA18C3"/>
    <w:rsid w:val="00CA23E1"/>
    <w:rsid w:val="00CA2A63"/>
    <w:rsid w:val="00CA304A"/>
    <w:rsid w:val="00CA45AA"/>
    <w:rsid w:val="00CA5ACF"/>
    <w:rsid w:val="00CA610E"/>
    <w:rsid w:val="00CA681D"/>
    <w:rsid w:val="00CB037F"/>
    <w:rsid w:val="00CB0513"/>
    <w:rsid w:val="00CB0D52"/>
    <w:rsid w:val="00CB1386"/>
    <w:rsid w:val="00CB21F2"/>
    <w:rsid w:val="00CB29CC"/>
    <w:rsid w:val="00CB3748"/>
    <w:rsid w:val="00CB39E2"/>
    <w:rsid w:val="00CB55F1"/>
    <w:rsid w:val="00CB562D"/>
    <w:rsid w:val="00CB6A21"/>
    <w:rsid w:val="00CB7109"/>
    <w:rsid w:val="00CB7CC9"/>
    <w:rsid w:val="00CC05EC"/>
    <w:rsid w:val="00CC11C3"/>
    <w:rsid w:val="00CC1A11"/>
    <w:rsid w:val="00CC3ADB"/>
    <w:rsid w:val="00CC4128"/>
    <w:rsid w:val="00CC778F"/>
    <w:rsid w:val="00CC7C41"/>
    <w:rsid w:val="00CD02E7"/>
    <w:rsid w:val="00CD06FD"/>
    <w:rsid w:val="00CD2B9A"/>
    <w:rsid w:val="00CD35FE"/>
    <w:rsid w:val="00CD4C2D"/>
    <w:rsid w:val="00CE109F"/>
    <w:rsid w:val="00CE26EC"/>
    <w:rsid w:val="00CE2ACF"/>
    <w:rsid w:val="00CE4790"/>
    <w:rsid w:val="00CE4C89"/>
    <w:rsid w:val="00CE59A0"/>
    <w:rsid w:val="00CE61F8"/>
    <w:rsid w:val="00CE6A22"/>
    <w:rsid w:val="00CE79BE"/>
    <w:rsid w:val="00CF0359"/>
    <w:rsid w:val="00CF119F"/>
    <w:rsid w:val="00CF5B72"/>
    <w:rsid w:val="00D02514"/>
    <w:rsid w:val="00D02C85"/>
    <w:rsid w:val="00D03604"/>
    <w:rsid w:val="00D0398A"/>
    <w:rsid w:val="00D05E6E"/>
    <w:rsid w:val="00D0698F"/>
    <w:rsid w:val="00D0704F"/>
    <w:rsid w:val="00D079A6"/>
    <w:rsid w:val="00D07A4B"/>
    <w:rsid w:val="00D11FF7"/>
    <w:rsid w:val="00D125B2"/>
    <w:rsid w:val="00D1284D"/>
    <w:rsid w:val="00D14A92"/>
    <w:rsid w:val="00D166B2"/>
    <w:rsid w:val="00D179F6"/>
    <w:rsid w:val="00D2042E"/>
    <w:rsid w:val="00D20ED3"/>
    <w:rsid w:val="00D230D9"/>
    <w:rsid w:val="00D26278"/>
    <w:rsid w:val="00D272AF"/>
    <w:rsid w:val="00D27DB2"/>
    <w:rsid w:val="00D30422"/>
    <w:rsid w:val="00D30EA6"/>
    <w:rsid w:val="00D31E53"/>
    <w:rsid w:val="00D3293C"/>
    <w:rsid w:val="00D337B9"/>
    <w:rsid w:val="00D427F9"/>
    <w:rsid w:val="00D43511"/>
    <w:rsid w:val="00D452E0"/>
    <w:rsid w:val="00D5136C"/>
    <w:rsid w:val="00D52C12"/>
    <w:rsid w:val="00D5444A"/>
    <w:rsid w:val="00D55F5C"/>
    <w:rsid w:val="00D5704B"/>
    <w:rsid w:val="00D5799F"/>
    <w:rsid w:val="00D57E87"/>
    <w:rsid w:val="00D6081B"/>
    <w:rsid w:val="00D6232A"/>
    <w:rsid w:val="00D70390"/>
    <w:rsid w:val="00D7282E"/>
    <w:rsid w:val="00D74836"/>
    <w:rsid w:val="00D75508"/>
    <w:rsid w:val="00D800DE"/>
    <w:rsid w:val="00D806A3"/>
    <w:rsid w:val="00D8153E"/>
    <w:rsid w:val="00D86E5A"/>
    <w:rsid w:val="00D86FA0"/>
    <w:rsid w:val="00D90028"/>
    <w:rsid w:val="00D904B0"/>
    <w:rsid w:val="00D90EA5"/>
    <w:rsid w:val="00D90EEF"/>
    <w:rsid w:val="00D91473"/>
    <w:rsid w:val="00D91873"/>
    <w:rsid w:val="00D95B1B"/>
    <w:rsid w:val="00D97870"/>
    <w:rsid w:val="00DA0A9E"/>
    <w:rsid w:val="00DA3614"/>
    <w:rsid w:val="00DA3910"/>
    <w:rsid w:val="00DA439A"/>
    <w:rsid w:val="00DB1B3B"/>
    <w:rsid w:val="00DB2353"/>
    <w:rsid w:val="00DB4373"/>
    <w:rsid w:val="00DB6CFC"/>
    <w:rsid w:val="00DC19AA"/>
    <w:rsid w:val="00DC1A4E"/>
    <w:rsid w:val="00DC4191"/>
    <w:rsid w:val="00DC4722"/>
    <w:rsid w:val="00DC5354"/>
    <w:rsid w:val="00DC59DC"/>
    <w:rsid w:val="00DC7DD8"/>
    <w:rsid w:val="00DD2C31"/>
    <w:rsid w:val="00DD2DBD"/>
    <w:rsid w:val="00DD2EA7"/>
    <w:rsid w:val="00DD781F"/>
    <w:rsid w:val="00DD7B07"/>
    <w:rsid w:val="00DE2FC9"/>
    <w:rsid w:val="00DE497C"/>
    <w:rsid w:val="00DE498A"/>
    <w:rsid w:val="00DE674F"/>
    <w:rsid w:val="00DE7E7E"/>
    <w:rsid w:val="00DF2102"/>
    <w:rsid w:val="00DF27EA"/>
    <w:rsid w:val="00DF38B9"/>
    <w:rsid w:val="00DF5027"/>
    <w:rsid w:val="00DF64D3"/>
    <w:rsid w:val="00E0030F"/>
    <w:rsid w:val="00E00397"/>
    <w:rsid w:val="00E019D5"/>
    <w:rsid w:val="00E021BA"/>
    <w:rsid w:val="00E037F1"/>
    <w:rsid w:val="00E04338"/>
    <w:rsid w:val="00E04688"/>
    <w:rsid w:val="00E054AC"/>
    <w:rsid w:val="00E06687"/>
    <w:rsid w:val="00E1033B"/>
    <w:rsid w:val="00E1124A"/>
    <w:rsid w:val="00E11821"/>
    <w:rsid w:val="00E118F5"/>
    <w:rsid w:val="00E125E3"/>
    <w:rsid w:val="00E1449A"/>
    <w:rsid w:val="00E14AB4"/>
    <w:rsid w:val="00E1501F"/>
    <w:rsid w:val="00E1676E"/>
    <w:rsid w:val="00E2290B"/>
    <w:rsid w:val="00E22F58"/>
    <w:rsid w:val="00E2352D"/>
    <w:rsid w:val="00E24FDE"/>
    <w:rsid w:val="00E27480"/>
    <w:rsid w:val="00E27AA6"/>
    <w:rsid w:val="00E302FA"/>
    <w:rsid w:val="00E3214E"/>
    <w:rsid w:val="00E340C6"/>
    <w:rsid w:val="00E3547C"/>
    <w:rsid w:val="00E35C51"/>
    <w:rsid w:val="00E371DF"/>
    <w:rsid w:val="00E371E7"/>
    <w:rsid w:val="00E37F45"/>
    <w:rsid w:val="00E40F67"/>
    <w:rsid w:val="00E4254A"/>
    <w:rsid w:val="00E44260"/>
    <w:rsid w:val="00E44399"/>
    <w:rsid w:val="00E4747D"/>
    <w:rsid w:val="00E517F7"/>
    <w:rsid w:val="00E5195A"/>
    <w:rsid w:val="00E519DD"/>
    <w:rsid w:val="00E51E89"/>
    <w:rsid w:val="00E51F74"/>
    <w:rsid w:val="00E53342"/>
    <w:rsid w:val="00E53B59"/>
    <w:rsid w:val="00E5643F"/>
    <w:rsid w:val="00E56C44"/>
    <w:rsid w:val="00E60B0F"/>
    <w:rsid w:val="00E65265"/>
    <w:rsid w:val="00E6579F"/>
    <w:rsid w:val="00E65AB3"/>
    <w:rsid w:val="00E702B1"/>
    <w:rsid w:val="00E70F5B"/>
    <w:rsid w:val="00E73A46"/>
    <w:rsid w:val="00E746AA"/>
    <w:rsid w:val="00E75809"/>
    <w:rsid w:val="00E75F0B"/>
    <w:rsid w:val="00E80425"/>
    <w:rsid w:val="00E82EDB"/>
    <w:rsid w:val="00E83D5A"/>
    <w:rsid w:val="00E86CE7"/>
    <w:rsid w:val="00E91612"/>
    <w:rsid w:val="00E91FE4"/>
    <w:rsid w:val="00E937F1"/>
    <w:rsid w:val="00E95833"/>
    <w:rsid w:val="00E95D46"/>
    <w:rsid w:val="00EA0E72"/>
    <w:rsid w:val="00EA26D1"/>
    <w:rsid w:val="00EA31D1"/>
    <w:rsid w:val="00EA4E93"/>
    <w:rsid w:val="00EA500D"/>
    <w:rsid w:val="00EA7548"/>
    <w:rsid w:val="00EB0969"/>
    <w:rsid w:val="00EB1A37"/>
    <w:rsid w:val="00EB529A"/>
    <w:rsid w:val="00EB656A"/>
    <w:rsid w:val="00EB67BC"/>
    <w:rsid w:val="00EC0446"/>
    <w:rsid w:val="00EC0DA5"/>
    <w:rsid w:val="00EC1807"/>
    <w:rsid w:val="00EC37E7"/>
    <w:rsid w:val="00EC504F"/>
    <w:rsid w:val="00EC57A7"/>
    <w:rsid w:val="00EC683A"/>
    <w:rsid w:val="00EC6B4E"/>
    <w:rsid w:val="00ED018B"/>
    <w:rsid w:val="00ED0611"/>
    <w:rsid w:val="00ED0652"/>
    <w:rsid w:val="00ED09E6"/>
    <w:rsid w:val="00ED14CE"/>
    <w:rsid w:val="00ED1689"/>
    <w:rsid w:val="00ED17BE"/>
    <w:rsid w:val="00ED37DB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F26D3"/>
    <w:rsid w:val="00EF2A52"/>
    <w:rsid w:val="00EF383A"/>
    <w:rsid w:val="00EF488C"/>
    <w:rsid w:val="00F013DC"/>
    <w:rsid w:val="00F023FB"/>
    <w:rsid w:val="00F0643A"/>
    <w:rsid w:val="00F06BFE"/>
    <w:rsid w:val="00F1248F"/>
    <w:rsid w:val="00F1261A"/>
    <w:rsid w:val="00F15EAD"/>
    <w:rsid w:val="00F17F88"/>
    <w:rsid w:val="00F245BF"/>
    <w:rsid w:val="00F25CFF"/>
    <w:rsid w:val="00F263FB"/>
    <w:rsid w:val="00F271BC"/>
    <w:rsid w:val="00F2777B"/>
    <w:rsid w:val="00F342C9"/>
    <w:rsid w:val="00F34D2A"/>
    <w:rsid w:val="00F3586D"/>
    <w:rsid w:val="00F36D17"/>
    <w:rsid w:val="00F41D9A"/>
    <w:rsid w:val="00F42416"/>
    <w:rsid w:val="00F426FC"/>
    <w:rsid w:val="00F42DD2"/>
    <w:rsid w:val="00F43CA5"/>
    <w:rsid w:val="00F441C5"/>
    <w:rsid w:val="00F4453D"/>
    <w:rsid w:val="00F44C3F"/>
    <w:rsid w:val="00F462BC"/>
    <w:rsid w:val="00F5070E"/>
    <w:rsid w:val="00F524DA"/>
    <w:rsid w:val="00F5322A"/>
    <w:rsid w:val="00F546E9"/>
    <w:rsid w:val="00F56FB1"/>
    <w:rsid w:val="00F5762D"/>
    <w:rsid w:val="00F57C64"/>
    <w:rsid w:val="00F60B64"/>
    <w:rsid w:val="00F61A8D"/>
    <w:rsid w:val="00F648F5"/>
    <w:rsid w:val="00F65B6E"/>
    <w:rsid w:val="00F710D2"/>
    <w:rsid w:val="00F71BCA"/>
    <w:rsid w:val="00F73557"/>
    <w:rsid w:val="00F73D21"/>
    <w:rsid w:val="00F74D3D"/>
    <w:rsid w:val="00F75BB9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55B0"/>
    <w:rsid w:val="00F966EA"/>
    <w:rsid w:val="00FA20C2"/>
    <w:rsid w:val="00FA5092"/>
    <w:rsid w:val="00FA6478"/>
    <w:rsid w:val="00FA650C"/>
    <w:rsid w:val="00FA67F5"/>
    <w:rsid w:val="00FA6AA7"/>
    <w:rsid w:val="00FA781D"/>
    <w:rsid w:val="00FB0958"/>
    <w:rsid w:val="00FB0E78"/>
    <w:rsid w:val="00FB356F"/>
    <w:rsid w:val="00FB3919"/>
    <w:rsid w:val="00FB56AB"/>
    <w:rsid w:val="00FB57F6"/>
    <w:rsid w:val="00FB693A"/>
    <w:rsid w:val="00FB6F77"/>
    <w:rsid w:val="00FB74EB"/>
    <w:rsid w:val="00FB766D"/>
    <w:rsid w:val="00FB77C8"/>
    <w:rsid w:val="00FB78E8"/>
    <w:rsid w:val="00FC206E"/>
    <w:rsid w:val="00FC3AFB"/>
    <w:rsid w:val="00FC4147"/>
    <w:rsid w:val="00FC66DA"/>
    <w:rsid w:val="00FC7ECD"/>
    <w:rsid w:val="00FD073D"/>
    <w:rsid w:val="00FD2043"/>
    <w:rsid w:val="00FD3DCC"/>
    <w:rsid w:val="00FD427F"/>
    <w:rsid w:val="00FD507A"/>
    <w:rsid w:val="00FD5FC1"/>
    <w:rsid w:val="00FE0F2C"/>
    <w:rsid w:val="00FE10C9"/>
    <w:rsid w:val="00FE186F"/>
    <w:rsid w:val="00FE22FE"/>
    <w:rsid w:val="00FE2377"/>
    <w:rsid w:val="00FE2CC3"/>
    <w:rsid w:val="00FE3348"/>
    <w:rsid w:val="00FE3BAD"/>
    <w:rsid w:val="00FE4C47"/>
    <w:rsid w:val="00FE5CE4"/>
    <w:rsid w:val="00FE68EA"/>
    <w:rsid w:val="00FF08B1"/>
    <w:rsid w:val="00FF1D2D"/>
    <w:rsid w:val="00FF275A"/>
    <w:rsid w:val="00FF32CE"/>
    <w:rsid w:val="00FF38FF"/>
    <w:rsid w:val="00FF39AF"/>
    <w:rsid w:val="00FF526E"/>
    <w:rsid w:val="00FF5ED6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003"/>
    <w:rPr>
      <w:sz w:val="24"/>
      <w:szCs w:val="24"/>
    </w:rPr>
  </w:style>
  <w:style w:type="paragraph" w:styleId="Ttulo5">
    <w:name w:val="heading 5"/>
    <w:basedOn w:val="Normal"/>
    <w:next w:val="Normal"/>
    <w:qFormat/>
    <w:rsid w:val="0021000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10003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210003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210003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210003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210003"/>
    <w:pPr>
      <w:jc w:val="both"/>
    </w:pPr>
    <w:rPr>
      <w:szCs w:val="20"/>
    </w:rPr>
  </w:style>
  <w:style w:type="paragraph" w:styleId="Ttulo">
    <w:name w:val="Title"/>
    <w:basedOn w:val="Normal"/>
    <w:qFormat/>
    <w:rsid w:val="00210003"/>
    <w:pPr>
      <w:jc w:val="center"/>
    </w:pPr>
    <w:rPr>
      <w:szCs w:val="20"/>
    </w:rPr>
  </w:style>
  <w:style w:type="paragraph" w:styleId="Remetente">
    <w:name w:val="envelope return"/>
    <w:basedOn w:val="Normal"/>
    <w:rsid w:val="00210003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210003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21000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210003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210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210003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210003"/>
    <w:rPr>
      <w:sz w:val="16"/>
      <w:szCs w:val="16"/>
    </w:rPr>
  </w:style>
  <w:style w:type="paragraph" w:styleId="Textodecomentrio">
    <w:name w:val="annotation text"/>
    <w:basedOn w:val="Normal"/>
    <w:semiHidden/>
    <w:rsid w:val="0021000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210003"/>
    <w:rPr>
      <w:b/>
      <w:bCs/>
    </w:rPr>
  </w:style>
  <w:style w:type="character" w:customStyle="1" w:styleId="RodapChar">
    <w:name w:val="Rodapé Char"/>
    <w:link w:val="Rodap"/>
    <w:uiPriority w:val="99"/>
    <w:rsid w:val="00210003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210003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210003"/>
    <w:rPr>
      <w:sz w:val="16"/>
      <w:szCs w:val="16"/>
    </w:rPr>
  </w:style>
  <w:style w:type="character" w:styleId="Hyperlink">
    <w:name w:val="Hyperlink"/>
    <w:rsid w:val="00210003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21000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003"/>
    <w:rPr>
      <w:sz w:val="24"/>
      <w:szCs w:val="24"/>
    </w:rPr>
  </w:style>
  <w:style w:type="paragraph" w:styleId="Ttulo5">
    <w:name w:val="heading 5"/>
    <w:basedOn w:val="Normal"/>
    <w:next w:val="Normal"/>
    <w:qFormat/>
    <w:rsid w:val="0021000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10003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210003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210003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210003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210003"/>
    <w:pPr>
      <w:jc w:val="both"/>
    </w:pPr>
    <w:rPr>
      <w:szCs w:val="20"/>
    </w:rPr>
  </w:style>
  <w:style w:type="paragraph" w:styleId="Ttulo">
    <w:name w:val="Title"/>
    <w:basedOn w:val="Normal"/>
    <w:qFormat/>
    <w:rsid w:val="00210003"/>
    <w:pPr>
      <w:jc w:val="center"/>
    </w:pPr>
    <w:rPr>
      <w:szCs w:val="20"/>
    </w:rPr>
  </w:style>
  <w:style w:type="paragraph" w:styleId="Remetente">
    <w:name w:val="envelope return"/>
    <w:basedOn w:val="Normal"/>
    <w:rsid w:val="00210003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210003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21000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210003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210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210003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210003"/>
    <w:rPr>
      <w:sz w:val="16"/>
      <w:szCs w:val="16"/>
    </w:rPr>
  </w:style>
  <w:style w:type="paragraph" w:styleId="Textodecomentrio">
    <w:name w:val="annotation text"/>
    <w:basedOn w:val="Normal"/>
    <w:semiHidden/>
    <w:rsid w:val="0021000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210003"/>
    <w:rPr>
      <w:b/>
      <w:bCs/>
    </w:rPr>
  </w:style>
  <w:style w:type="character" w:customStyle="1" w:styleId="RodapChar">
    <w:name w:val="Rodapé Char"/>
    <w:link w:val="Rodap"/>
    <w:uiPriority w:val="99"/>
    <w:rsid w:val="00210003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210003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210003"/>
    <w:rPr>
      <w:sz w:val="16"/>
      <w:szCs w:val="16"/>
    </w:rPr>
  </w:style>
  <w:style w:type="character" w:styleId="Hyperlink">
    <w:name w:val="Hyperlink"/>
    <w:rsid w:val="00210003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21000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manda\IDAF-ES\Analise\M&#243;dulo%20Institucional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A8628-3BFC-4FA0-848F-BD6024347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</Template>
  <TotalTime>18</TotalTime>
  <Pages>1</Pages>
  <Words>164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Queiroz do Nascimento</dc:creator>
  <cp:lastModifiedBy>Nayton Batista Gusmão de Almeida</cp:lastModifiedBy>
  <cp:revision>14</cp:revision>
  <cp:lastPrinted>2011-07-14T20:52:00Z</cp:lastPrinted>
  <dcterms:created xsi:type="dcterms:W3CDTF">2014-10-27T13:45:00Z</dcterms:created>
  <dcterms:modified xsi:type="dcterms:W3CDTF">2014-10-27T19:58:00Z</dcterms:modified>
</cp:coreProperties>
</file>